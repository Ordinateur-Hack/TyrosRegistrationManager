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540" w:rsidRPr="00FF79C5" w:rsidRDefault="001C0AD3" w:rsidP="00E21432">
      <w:pPr>
        <w:pStyle w:val="Titel"/>
        <w:jc w:val="center"/>
        <w:rPr>
          <w:lang w:val="en-GB"/>
        </w:rPr>
      </w:pPr>
      <w:r w:rsidRPr="00FF79C5">
        <w:rPr>
          <w:lang w:val="en-GB"/>
        </w:rPr>
        <w:t>Structure</w:t>
      </w:r>
      <w:r w:rsidR="00E21432" w:rsidRPr="00FF79C5">
        <w:rPr>
          <w:lang w:val="en-GB"/>
        </w:rPr>
        <w:t xml:space="preserve"> Registration Memory</w:t>
      </w:r>
      <w:r w:rsidR="00B63549" w:rsidRPr="00FF79C5">
        <w:rPr>
          <w:lang w:val="en-GB"/>
        </w:rPr>
        <w:t xml:space="preserve"> </w:t>
      </w:r>
      <w:r w:rsidR="00B63549" w:rsidRPr="00FF79C5">
        <w:rPr>
          <w:sz w:val="48"/>
          <w:lang w:val="en-GB"/>
        </w:rPr>
        <w:t>(Tyros 3)</w:t>
      </w:r>
    </w:p>
    <w:p w:rsidR="001C0AD3" w:rsidRPr="00FF79C5" w:rsidRDefault="001C0AD3" w:rsidP="001C0AD3">
      <w:pPr>
        <w:pStyle w:val="berschrift1"/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639445</wp:posOffset>
            </wp:positionV>
            <wp:extent cx="5815965" cy="1268730"/>
            <wp:effectExtent l="0" t="38100" r="0" b="64770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0F733D" w:rsidRPr="00FF79C5">
        <w:rPr>
          <w:lang w:val="en-GB"/>
        </w:rPr>
        <w:t>Structure</w:t>
      </w:r>
    </w:p>
    <w:p w:rsidR="00333BDA" w:rsidRPr="00FF79C5" w:rsidRDefault="00EE3BC9" w:rsidP="00333BDA">
      <w:pPr>
        <w:pStyle w:val="berschrift1"/>
        <w:rPr>
          <w:lang w:val="en-GB"/>
        </w:rPr>
      </w:pPr>
      <w:proofErr w:type="spellStart"/>
      <w:r w:rsidRPr="00FF79C5">
        <w:rPr>
          <w:lang w:val="en-GB"/>
        </w:rPr>
        <w:t>SpfF</w:t>
      </w:r>
      <w:proofErr w:type="spellEnd"/>
      <w:r w:rsidR="00333BDA" w:rsidRPr="00FF79C5">
        <w:rPr>
          <w:lang w:val="en-GB"/>
        </w:rPr>
        <w:t xml:space="preserve"> </w:t>
      </w:r>
      <w:r w:rsidRPr="00FF79C5">
        <w:rPr>
          <w:lang w:val="en-GB"/>
        </w:rPr>
        <w:t>c</w:t>
      </w:r>
      <w:r w:rsidR="00333BDA" w:rsidRPr="00FF79C5">
        <w:rPr>
          <w:lang w:val="en-GB"/>
        </w:rPr>
        <w:t>hunk</w:t>
      </w:r>
      <w:r w:rsidR="00E80FF6" w:rsidRPr="00FF79C5">
        <w:rPr>
          <w:lang w:val="en-GB"/>
        </w:rPr>
        <w:t xml:space="preserve"> (Header)</w:t>
      </w:r>
    </w:p>
    <w:p w:rsidR="00BF271D" w:rsidRPr="00FF79C5" w:rsidRDefault="00BF271D" w:rsidP="00BF271D">
      <w:pPr>
        <w:pStyle w:val="Aufzhlungszeichen"/>
        <w:rPr>
          <w:color w:val="FFC000" w:themeColor="accent4"/>
          <w:lang w:val="en-GB"/>
        </w:rPr>
      </w:pPr>
      <w:proofErr w:type="spellStart"/>
      <w:r w:rsidRPr="00FF79C5">
        <w:rPr>
          <w:color w:val="FFC000" w:themeColor="accent4"/>
          <w:lang w:val="en-GB"/>
        </w:rPr>
        <w:t>SpfF</w:t>
      </w:r>
      <w:proofErr w:type="spellEnd"/>
      <w:r w:rsidRPr="00FF79C5">
        <w:rPr>
          <w:color w:val="FFC000" w:themeColor="accent4"/>
          <w:lang w:val="en-GB"/>
        </w:rPr>
        <w:t xml:space="preserve"> chunk: 22 bytes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07F84" w:rsidRPr="00FF79C5" w:rsidTr="00732ABC"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SpfF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C94737" w:rsidTr="00732ABC"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B75FA3">
        <w:tc>
          <w:tcPr>
            <w:tcW w:w="4530" w:type="dxa"/>
            <w:shd w:val="clear" w:color="auto" w:fill="FFF2CC" w:themeFill="accent4" w:themeFillTint="33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 xml:space="preserve">0C 12 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4A0DE1">
        <w:tc>
          <w:tcPr>
            <w:tcW w:w="4530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C94737" w:rsidTr="00207F84">
        <w:tc>
          <w:tcPr>
            <w:tcW w:w="4530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>00 02</w:t>
            </w:r>
          </w:p>
        </w:tc>
        <w:tc>
          <w:tcPr>
            <w:tcW w:w="4530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</w:t>
            </w:r>
            <w:proofErr w:type="spellStart"/>
            <w:r w:rsidR="00FF3B67" w:rsidRPr="00FF79C5">
              <w:rPr>
                <w:lang w:val="en-GB"/>
              </w:rPr>
              <w:t>SysEx</w:t>
            </w:r>
            <w:proofErr w:type="spellEnd"/>
            <w:r w:rsidR="00FF3B67" w:rsidRPr="00FF79C5">
              <w:rPr>
                <w:lang w:val="en-GB"/>
              </w:rPr>
              <w:t xml:space="preserve">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Internal Clock </w:t>
            </w:r>
            <w:proofErr w:type="spellStart"/>
            <w:r w:rsidRPr="00FF79C5">
              <w:rPr>
                <w:lang w:val="en-GB"/>
              </w:rPr>
              <w:t>Substatus</w:t>
            </w:r>
            <w:proofErr w:type="spellEnd"/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B75FA3">
        <w:tc>
          <w:tcPr>
            <w:tcW w:w="4530" w:type="dxa"/>
            <w:shd w:val="clear" w:color="auto" w:fill="FFF2CC" w:themeFill="accent4" w:themeFillTint="33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>00 02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C94737" w:rsidTr="00207F84">
        <w:tc>
          <w:tcPr>
            <w:tcW w:w="4530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4530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207F84">
        <w:tc>
          <w:tcPr>
            <w:tcW w:w="4530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FF79C5">
              <w:rPr>
                <w:color w:val="FF0000"/>
                <w:lang w:val="en-GB"/>
              </w:rPr>
              <w:t>00 70</w:t>
            </w:r>
          </w:p>
        </w:tc>
        <w:tc>
          <w:tcPr>
            <w:tcW w:w="4530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Pr="00FF79C5" w:rsidRDefault="00A03106" w:rsidP="00963BEC">
      <w:pPr>
        <w:pStyle w:val="berschrift1"/>
        <w:rPr>
          <w:lang w:val="en-GB"/>
        </w:rPr>
      </w:pPr>
      <w:proofErr w:type="spellStart"/>
      <w:r w:rsidRPr="00FF79C5">
        <w:rPr>
          <w:lang w:val="en-GB"/>
        </w:rPr>
        <w:t>BHd</w:t>
      </w:r>
      <w:proofErr w:type="spellEnd"/>
      <w:r w:rsidRPr="00FF79C5">
        <w:rPr>
          <w:lang w:val="en-GB"/>
        </w:rPr>
        <w:t xml:space="preserve"> chunks</w:t>
      </w:r>
      <w:r w:rsidR="00E80FF6" w:rsidRPr="00FF79C5">
        <w:rPr>
          <w:lang w:val="en-GB"/>
        </w:rPr>
        <w:t xml:space="preserve"> (Sequence or Registration)</w:t>
      </w:r>
    </w:p>
    <w:p w:rsidR="00124667" w:rsidRPr="00FF79C5" w:rsidRDefault="00124667" w:rsidP="00124667">
      <w:pPr>
        <w:pStyle w:val="Aufzhlungszeichen"/>
        <w:rPr>
          <w:color w:val="FFC000" w:themeColor="accent4"/>
          <w:lang w:val="en-GB"/>
        </w:rPr>
      </w:pPr>
      <w:r w:rsidRPr="00FF79C5">
        <w:rPr>
          <w:color w:val="FFC000" w:themeColor="accent4"/>
          <w:lang w:val="en-GB"/>
        </w:rPr>
        <w:t>Sequence chunk: 42 bytes</w:t>
      </w:r>
    </w:p>
    <w:p w:rsidR="005160E0" w:rsidRPr="00FF79C5" w:rsidRDefault="005160E0" w:rsidP="00124667">
      <w:pPr>
        <w:pStyle w:val="Aufzhlungszeichen"/>
        <w:rPr>
          <w:lang w:val="en-GB"/>
        </w:rPr>
      </w:pPr>
      <w:r w:rsidRPr="00FF79C5">
        <w:rPr>
          <w:lang w:val="en-GB"/>
        </w:rPr>
        <w:t xml:space="preserve">thus: </w:t>
      </w:r>
      <w:proofErr w:type="spellStart"/>
      <w:r w:rsidRPr="00FF79C5">
        <w:rPr>
          <w:lang w:val="en-GB"/>
        </w:rPr>
        <w:t>SpfF</w:t>
      </w:r>
      <w:proofErr w:type="spellEnd"/>
      <w:r w:rsidRPr="00FF79C5">
        <w:rPr>
          <w:lang w:val="en-GB"/>
        </w:rPr>
        <w:t xml:space="preserve"> and sequence chunk take up </w:t>
      </w:r>
      <w:r w:rsidR="00686903" w:rsidRPr="00FF79C5">
        <w:rPr>
          <w:lang w:val="en-GB"/>
        </w:rPr>
        <w:t>64 by</w:t>
      </w:r>
      <w:r w:rsidR="00AD1753" w:rsidRPr="00FF79C5">
        <w:rPr>
          <w:lang w:val="en-GB"/>
        </w:rPr>
        <w:t>t</w:t>
      </w:r>
      <w:r w:rsidR="00686903" w:rsidRPr="00FF79C5">
        <w:rPr>
          <w:lang w:val="en-GB"/>
        </w:rPr>
        <w:t xml:space="preserve">es </w:t>
      </w:r>
      <w:r w:rsidR="00AB2B26" w:rsidRPr="00FF79C5">
        <w:rPr>
          <w:lang w:val="en-GB"/>
        </w:rPr>
        <w:t>(</w:t>
      </w:r>
      <w:r w:rsidR="00AD1753" w:rsidRPr="00FF79C5">
        <w:rPr>
          <w:lang w:val="en-GB"/>
        </w:rPr>
        <w:t>b</w:t>
      </w:r>
      <w:r w:rsidR="00AB2B26" w:rsidRPr="00FF79C5">
        <w:rPr>
          <w:lang w:val="en-GB"/>
        </w:rPr>
        <w:t>yte</w:t>
      </w:r>
      <w:r w:rsidR="00AD1753" w:rsidRPr="00FF79C5">
        <w:rPr>
          <w:lang w:val="en-GB"/>
        </w:rPr>
        <w:t>s</w:t>
      </w:r>
      <w:r w:rsidR="00AB2B26" w:rsidRPr="00FF79C5">
        <w:rPr>
          <w:lang w:val="en-GB"/>
        </w:rPr>
        <w:t xml:space="preserve"> 0x000 to 0x030)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5143D" w:rsidRPr="00FF79C5" w:rsidTr="00C95F4D">
        <w:tc>
          <w:tcPr>
            <w:tcW w:w="4530" w:type="dxa"/>
            <w:shd w:val="clear" w:color="auto" w:fill="FFF2CC" w:themeFill="accent4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4530" w:type="dxa"/>
            <w:shd w:val="clear" w:color="auto" w:fill="FFF2CC" w:themeFill="accent4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BHd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55143D">
        <w:tc>
          <w:tcPr>
            <w:tcW w:w="4530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4530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 or Sequence</w:t>
            </w:r>
          </w:p>
        </w:tc>
      </w:tr>
      <w:tr w:rsidR="0055143D" w:rsidRPr="00C94737" w:rsidTr="0055143D">
        <w:tc>
          <w:tcPr>
            <w:tcW w:w="4530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4530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  <w:r w:rsidR="0014128E" w:rsidRPr="00FF79C5">
              <w:rPr>
                <w:lang w:val="en-GB"/>
              </w:rPr>
              <w:t xml:space="preserve"> 752</w:t>
            </w:r>
          </w:p>
        </w:tc>
      </w:tr>
      <w:tr w:rsidR="0055143D" w:rsidRPr="00FF79C5" w:rsidTr="0055143D">
        <w:tc>
          <w:tcPr>
            <w:tcW w:w="4530" w:type="dxa"/>
            <w:shd w:val="clear" w:color="auto" w:fill="auto"/>
          </w:tcPr>
          <w:p w:rsidR="0055143D" w:rsidRPr="00FF79C5" w:rsidRDefault="000B59DA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…</w:t>
            </w:r>
          </w:p>
        </w:tc>
        <w:tc>
          <w:tcPr>
            <w:tcW w:w="4530" w:type="dxa"/>
            <w:shd w:val="clear" w:color="auto" w:fill="auto"/>
          </w:tcPr>
          <w:p w:rsidR="0055143D" w:rsidRPr="00FF79C5" w:rsidRDefault="00954C93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Data</w:t>
            </w:r>
          </w:p>
        </w:tc>
      </w:tr>
    </w:tbl>
    <w:p w:rsidR="00963BEC" w:rsidRPr="00FF79C5" w:rsidRDefault="00A367CA" w:rsidP="00954C93">
      <w:pPr>
        <w:pStyle w:val="berschrift2"/>
        <w:rPr>
          <w:lang w:val="en-GB"/>
        </w:rPr>
      </w:pPr>
      <w:r w:rsidRPr="00FF79C5">
        <w:rPr>
          <w:lang w:val="en-GB"/>
        </w:rPr>
        <w:t xml:space="preserve">… Data for </w:t>
      </w:r>
      <w:r w:rsidR="00954C93" w:rsidRPr="00FF79C5">
        <w:rPr>
          <w:lang w:val="en-GB"/>
        </w:rPr>
        <w:t>Sequence</w:t>
      </w:r>
    </w:p>
    <w:p w:rsidR="00D04375" w:rsidRPr="00FF79C5" w:rsidRDefault="00D04375" w:rsidP="00D04375">
      <w:pPr>
        <w:pStyle w:val="Aufzhlungszeichen"/>
        <w:rPr>
          <w:lang w:val="en-GB"/>
        </w:rPr>
      </w:pPr>
      <w:r w:rsidRPr="00FF79C5">
        <w:rPr>
          <w:lang w:val="en-GB"/>
        </w:rPr>
        <w:t>Sequence occurs only one time</w:t>
      </w:r>
      <w:r w:rsidR="00D20368" w:rsidRPr="00FF79C5">
        <w:rPr>
          <w:lang w:val="en-GB"/>
        </w:rPr>
        <w:t xml:space="preserve"> in the whole file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54C93" w:rsidRPr="00FF79C5" w:rsidTr="00954C93">
        <w:tc>
          <w:tcPr>
            <w:tcW w:w="4530" w:type="dxa"/>
          </w:tcPr>
          <w:p w:rsidR="00954C93" w:rsidRPr="00FF79C5" w:rsidRDefault="00176CE4" w:rsidP="00954C93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FF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="00CD2300" w:rsidRPr="00FF79C5">
              <w:rPr>
                <w:lang w:val="en-GB"/>
              </w:rPr>
              <w:br/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="00CD2300" w:rsidRPr="00FF79C5">
              <w:rPr>
                <w:lang w:val="en-GB"/>
              </w:rPr>
              <w:br/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FF</w:t>
            </w:r>
            <w:proofErr w:type="spellEnd"/>
          </w:p>
        </w:tc>
        <w:tc>
          <w:tcPr>
            <w:tcW w:w="4530" w:type="dxa"/>
          </w:tcPr>
          <w:p w:rsidR="00954C93" w:rsidRPr="00FF79C5" w:rsidRDefault="00E6172E" w:rsidP="0052453E">
            <w:pPr>
              <w:pStyle w:val="Listenabsatz"/>
              <w:numPr>
                <w:ilvl w:val="0"/>
                <w:numId w:val="16"/>
              </w:numPr>
              <w:ind w:left="360"/>
              <w:rPr>
                <w:lang w:val="en-GB"/>
              </w:rPr>
            </w:pPr>
            <w:r w:rsidRPr="00FF79C5">
              <w:rPr>
                <w:lang w:val="en-GB"/>
              </w:rPr>
              <w:t>all data</w:t>
            </w:r>
            <w:r w:rsidR="00903061" w:rsidRPr="00FF79C5">
              <w:rPr>
                <w:lang w:val="en-GB"/>
              </w:rPr>
              <w:t xml:space="preserve"> bytes filled up with FF: </w:t>
            </w:r>
            <w:r w:rsidR="00FD2DF6" w:rsidRPr="00FF79C5">
              <w:rPr>
                <w:lang w:val="en-GB"/>
              </w:rPr>
              <w:t>Registration Sequence disabled</w:t>
            </w:r>
            <w:r w:rsidR="00B211B7" w:rsidRPr="00FF79C5">
              <w:rPr>
                <w:lang w:val="en-GB"/>
              </w:rPr>
              <w:t xml:space="preserve"> </w:t>
            </w:r>
            <w:r w:rsidR="00B211B7" w:rsidRPr="00FF79C5">
              <w:rPr>
                <w:lang w:val="en-GB"/>
              </w:rPr>
              <w:sym w:font="Wingdings" w:char="F0E0"/>
            </w:r>
            <w:r w:rsidR="00B211B7" w:rsidRPr="00FF79C5">
              <w:rPr>
                <w:lang w:val="en-GB"/>
              </w:rPr>
              <w:t xml:space="preserve"> </w:t>
            </w:r>
            <w:r w:rsidR="00A70372" w:rsidRPr="00FF79C5">
              <w:rPr>
                <w:lang w:val="en-GB"/>
              </w:rPr>
              <w:t>end byte doesn’t matter</w:t>
            </w:r>
          </w:p>
          <w:p w:rsidR="00B211B7" w:rsidRPr="00FF79C5" w:rsidRDefault="00B211B7" w:rsidP="00B211B7">
            <w:pPr>
              <w:pStyle w:val="Listenabsatz"/>
              <w:numPr>
                <w:ilvl w:val="0"/>
                <w:numId w:val="16"/>
              </w:numPr>
              <w:ind w:left="360"/>
              <w:rPr>
                <w:lang w:val="en-GB"/>
              </w:rPr>
            </w:pPr>
            <w:r w:rsidRPr="00FF79C5">
              <w:rPr>
                <w:lang w:val="en-GB"/>
              </w:rPr>
              <w:t xml:space="preserve">last byte: code for </w:t>
            </w:r>
            <w:r w:rsidR="00CC4D04" w:rsidRPr="00FF79C5">
              <w:rPr>
                <w:lang w:val="en-GB"/>
              </w:rPr>
              <w:t>S</w:t>
            </w:r>
            <w:r w:rsidRPr="00FF79C5">
              <w:rPr>
                <w:lang w:val="en-GB"/>
              </w:rPr>
              <w:t xml:space="preserve">equence </w:t>
            </w:r>
            <w:r w:rsidR="00CC4D04" w:rsidRPr="00FF79C5">
              <w:rPr>
                <w:lang w:val="en-GB"/>
              </w:rPr>
              <w:t>E</w:t>
            </w:r>
            <w:r w:rsidRPr="00FF79C5">
              <w:rPr>
                <w:lang w:val="en-GB"/>
              </w:rPr>
              <w:t>nd</w:t>
            </w:r>
          </w:p>
          <w:p w:rsidR="00456E81" w:rsidRPr="00FF79C5" w:rsidRDefault="00456E81" w:rsidP="00456E81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00FF79C5">
              <w:rPr>
                <w:lang w:val="en-GB"/>
              </w:rPr>
              <w:t>00: Sequence End Stop</w:t>
            </w:r>
          </w:p>
          <w:p w:rsidR="00456E81" w:rsidRPr="00FF79C5" w:rsidRDefault="00456E81" w:rsidP="00456E81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00FF79C5">
              <w:rPr>
                <w:lang w:val="en-GB"/>
              </w:rPr>
              <w:t>01: Sequence End Top</w:t>
            </w:r>
          </w:p>
          <w:p w:rsidR="00FD2DF6" w:rsidRPr="00FF79C5" w:rsidRDefault="00456E81" w:rsidP="00954C93">
            <w:pPr>
              <w:pStyle w:val="Listenabsatz"/>
              <w:numPr>
                <w:ilvl w:val="0"/>
                <w:numId w:val="17"/>
              </w:numPr>
              <w:rPr>
                <w:lang w:val="en-GB"/>
              </w:rPr>
            </w:pPr>
            <w:r w:rsidRPr="00FF79C5">
              <w:rPr>
                <w:lang w:val="en-GB"/>
              </w:rPr>
              <w:t>02: Sequence End Next Bank</w:t>
            </w:r>
          </w:p>
        </w:tc>
      </w:tr>
    </w:tbl>
    <w:p w:rsidR="00954C93" w:rsidRDefault="000F733D" w:rsidP="00FF79C5">
      <w:pPr>
        <w:pStyle w:val="berschrift2"/>
        <w:rPr>
          <w:lang w:val="en-GB"/>
        </w:rPr>
      </w:pPr>
      <w:r w:rsidRPr="00FF79C5">
        <w:rPr>
          <w:lang w:val="en-GB"/>
        </w:rPr>
        <w:lastRenderedPageBreak/>
        <w:t xml:space="preserve"> </w:t>
      </w:r>
      <w:r w:rsidR="00DC4E63" w:rsidRPr="00FF79C5">
        <w:rPr>
          <w:lang w:val="en-GB"/>
        </w:rPr>
        <w:t>… Data for Registration</w:t>
      </w:r>
      <w:r w:rsidR="00CB205B" w:rsidRPr="00FF79C5">
        <w:rPr>
          <w:lang w:val="en-GB"/>
        </w:rPr>
        <w:t xml:space="preserve"> (</w:t>
      </w:r>
      <w:proofErr w:type="spellStart"/>
      <w:r w:rsidR="00CB205B" w:rsidRPr="00FF79C5">
        <w:rPr>
          <w:lang w:val="en-GB"/>
        </w:rPr>
        <w:t>GPm</w:t>
      </w:r>
      <w:proofErr w:type="spellEnd"/>
      <w:r w:rsidR="00CB205B" w:rsidRPr="00FF79C5">
        <w:rPr>
          <w:lang w:val="en-GB"/>
        </w:rPr>
        <w:t>)</w:t>
      </w:r>
    </w:p>
    <w:p w:rsidR="007A5DBB" w:rsidRPr="007A5DBB" w:rsidRDefault="007A5DBB" w:rsidP="007A5DBB">
      <w:pPr>
        <w:pStyle w:val="berschrift3"/>
        <w:rPr>
          <w:lang w:val="en-GB"/>
        </w:rPr>
      </w:pP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F733D" w:rsidRPr="00FF79C5" w:rsidTr="000F733D">
        <w:tc>
          <w:tcPr>
            <w:tcW w:w="4530" w:type="dxa"/>
          </w:tcPr>
          <w:p w:rsidR="000F733D" w:rsidRPr="00FF79C5" w:rsidRDefault="000F733D" w:rsidP="000F733D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47 50 6D</w:t>
            </w:r>
          </w:p>
        </w:tc>
        <w:tc>
          <w:tcPr>
            <w:tcW w:w="4530" w:type="dxa"/>
          </w:tcPr>
          <w:p w:rsidR="000F733D" w:rsidRPr="00FF79C5" w:rsidRDefault="000F733D" w:rsidP="000F733D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GPm</w:t>
            </w:r>
            <w:proofErr w:type="spellEnd"/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0F733D">
        <w:tc>
          <w:tcPr>
            <w:tcW w:w="4530" w:type="dxa"/>
          </w:tcPr>
          <w:p w:rsidR="000F733D" w:rsidRPr="00FF79C5" w:rsidRDefault="000F733D" w:rsidP="000F733D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0B</w:t>
            </w:r>
          </w:p>
        </w:tc>
        <w:tc>
          <w:tcPr>
            <w:tcW w:w="4530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C94737" w:rsidTr="000F733D">
        <w:tc>
          <w:tcPr>
            <w:tcW w:w="4530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00 2A</w:t>
            </w:r>
            <w:r w:rsidRPr="00FF79C5">
              <w:rPr>
                <w:lang w:val="en-GB"/>
              </w:rPr>
              <w:t xml:space="preserve"> (42 Bytes </w:t>
            </w:r>
            <w:r w:rsidR="007A5DBB">
              <w:rPr>
                <w:lang w:val="en-GB"/>
              </w:rPr>
              <w:t>following</w:t>
            </w:r>
            <w:r w:rsidRPr="00FF79C5">
              <w:rPr>
                <w:lang w:val="en-GB"/>
              </w:rPr>
              <w:t>)</w:t>
            </w:r>
          </w:p>
        </w:tc>
        <w:tc>
          <w:tcPr>
            <w:tcW w:w="4530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1004</wp:posOffset>
                </wp:positionH>
                <wp:positionV relativeFrom="paragraph">
                  <wp:posOffset>1098240</wp:posOffset>
                </wp:positionV>
                <wp:extent cx="2240280" cy="968375"/>
                <wp:effectExtent l="38100" t="38100" r="121920" b="11747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96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009D7" w:rsidRPr="001E19C8" w:rsidRDefault="008009D7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8009D7" w:rsidRDefault="008009D7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8009D7" w:rsidRDefault="008009D7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8009D7" w:rsidRDefault="008009D7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2CA8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.1pt;margin-top:86.5pt;width:176.4pt;height: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" fillcolor="white [3212]" strokeweight=".5pt">
                <v:shadow on="t" color="black" opacity="26214f" origin="-.5,-.5" offset=".74836mm,.74836mm"/>
                <v:textbox>
                  <w:txbxContent>
                    <w:p w:rsidR="008009D7" w:rsidRPr="001E19C8" w:rsidRDefault="008009D7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8009D7" w:rsidRDefault="008009D7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8009D7" w:rsidRDefault="008009D7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8009D7" w:rsidRDefault="008009D7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A04303">
        <w:trPr>
          <w:trHeight w:val="402"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Funktion</w:t>
            </w:r>
            <w:proofErr w:type="spellEnd"/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Wertebereich</w:t>
            </w:r>
            <w:proofErr w:type="spellEnd"/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>Registration name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38005F" w:rsidP="0038005F">
            <w:pPr>
              <w:jc w:val="center"/>
              <w:rPr>
                <w:b/>
                <w:lang w:val="en-GB"/>
              </w:rPr>
            </w:pPr>
            <w:r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F50BA7" w:rsidRPr="00C52856" w:rsidRDefault="00F50BA7" w:rsidP="001A05F4">
            <w:r>
              <w:t xml:space="preserve">04 bei Style </w:t>
            </w:r>
            <w:proofErr w:type="spellStart"/>
            <w:r>
              <w:t>Brightness</w:t>
            </w:r>
            <w:proofErr w:type="spellEnd"/>
            <w:r>
              <w:t xml:space="preserve"> Änderung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 xml:space="preserve">7F bei Style </w:t>
            </w:r>
            <w:proofErr w:type="spellStart"/>
            <w:r w:rsidRPr="00F50BA7">
              <w:t>Brightness</w:t>
            </w:r>
            <w:proofErr w:type="spellEnd"/>
            <w:r w:rsidRPr="00F50BA7">
              <w:t xml:space="preserve">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C94737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proofErr w:type="spellStart"/>
            <w:r w:rsidR="00C52856">
              <w:t>Volumeänderung</w:t>
            </w:r>
            <w:proofErr w:type="spellEnd"/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4810AF">
              <w:rPr>
                <w:lang w:val="en-GB"/>
              </w:rPr>
              <w:t>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4810AF" w:rsidP="001A05F4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4810AF" w:rsidP="001A05F4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2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3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4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5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6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7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8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9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10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11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4810A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Channel 12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810AF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810AF" w:rsidRPr="001A05F4" w:rsidRDefault="004810AF" w:rsidP="004810AF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13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14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15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Channel 16 off / on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01 / 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A847EB" w:rsidP="00DD7646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D7646" w:rsidRPr="000E098A" w:rsidRDefault="00DD7646" w:rsidP="00DD7646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Dateipfad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1A05F4" w:rsidRDefault="00DD7646" w:rsidP="00DD7646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DD7646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D7646" w:rsidRPr="00FF79C5" w:rsidRDefault="00DD7646" w:rsidP="00DD7646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D7646" w:rsidRPr="005B62E6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6D12A3" w:rsidP="00DD7646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258BC" w:rsidRDefault="003674C2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00, </w:t>
            </w:r>
            <w:r w:rsidR="00EF1D60">
              <w:rPr>
                <w:lang w:val="en-GB"/>
              </w:rPr>
              <w:t xml:space="preserve">01, </w:t>
            </w:r>
            <w:r w:rsidR="003258BC">
              <w:rPr>
                <w:lang w:val="en-GB"/>
              </w:rPr>
              <w:t>02</w:t>
            </w:r>
            <w:r w:rsidR="00C94737">
              <w:rPr>
                <w:lang w:val="en-GB"/>
              </w:rPr>
              <w:t xml:space="preserve"> (03)</w:t>
            </w:r>
          </w:p>
          <w:p w:rsidR="00AF1A81" w:rsidRDefault="00AF1A81" w:rsidP="00DD7646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2055F3" w:rsidRDefault="005E6716" w:rsidP="00DD764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36688E">
              <w:rPr>
                <w:lang w:val="en-GB"/>
              </w:rPr>
              <w:t>, 11</w:t>
            </w:r>
            <w:r w:rsidR="009F057D">
              <w:rPr>
                <w:lang w:val="en-GB"/>
              </w:rPr>
              <w:t>, 12</w:t>
            </w:r>
            <w:r w:rsidR="00270FB2">
              <w:rPr>
                <w:lang w:val="en-GB"/>
              </w:rPr>
              <w:t>, 13</w:t>
            </w:r>
          </w:p>
          <w:p w:rsidR="005E6716" w:rsidRDefault="003344B0" w:rsidP="00DD764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2055F3" w:rsidRPr="00FF79C5" w:rsidRDefault="00007A7B" w:rsidP="00DD7646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B079E">
              <w:rPr>
                <w:lang w:val="en-GB"/>
              </w:rPr>
              <w:t>, 21, 22</w:t>
            </w:r>
            <w:r w:rsidR="007A5D7A">
              <w:rPr>
                <w:lang w:val="en-GB"/>
              </w:rPr>
              <w:t xml:space="preserve">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258BC" w:rsidRDefault="003674C2" w:rsidP="00DD7646">
            <w:pPr>
              <w:rPr>
                <w:lang w:val="en-GB"/>
              </w:rPr>
            </w:pPr>
            <w:r>
              <w:rPr>
                <w:lang w:val="en-GB"/>
              </w:rPr>
              <w:t>Intro</w:t>
            </w:r>
            <w:r w:rsidR="00A709E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1, </w:t>
            </w:r>
            <w:r w:rsidR="00EF1D60">
              <w:rPr>
                <w:lang w:val="en-GB"/>
              </w:rPr>
              <w:t>Intro 2,</w:t>
            </w:r>
            <w:r w:rsidR="003258BC">
              <w:rPr>
                <w:lang w:val="en-GB"/>
              </w:rPr>
              <w:t xml:space="preserve"> Intro 3</w:t>
            </w:r>
            <w:r w:rsidR="00C94737">
              <w:rPr>
                <w:lang w:val="en-GB"/>
              </w:rPr>
              <w:t xml:space="preserve"> (Intro 4)</w:t>
            </w:r>
          </w:p>
          <w:p w:rsidR="00AF1A81" w:rsidRDefault="005B62E6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r w:rsidR="00AF1A81">
              <w:rPr>
                <w:lang w:val="en-GB"/>
              </w:rPr>
              <w:t xml:space="preserve">A, </w:t>
            </w:r>
            <w:r>
              <w:rPr>
                <w:lang w:val="en-GB"/>
              </w:rPr>
              <w:t xml:space="preserve">Main </w:t>
            </w:r>
            <w:r w:rsidR="00AF1A81">
              <w:rPr>
                <w:lang w:val="en-GB"/>
              </w:rPr>
              <w:t xml:space="preserve">B, </w:t>
            </w:r>
            <w:r>
              <w:rPr>
                <w:lang w:val="en-GB"/>
              </w:rPr>
              <w:t xml:space="preserve">Main </w:t>
            </w:r>
            <w:r w:rsidR="00AF1A81">
              <w:rPr>
                <w:lang w:val="en-GB"/>
              </w:rPr>
              <w:t xml:space="preserve">C, </w:t>
            </w:r>
            <w:r>
              <w:rPr>
                <w:lang w:val="en-GB"/>
              </w:rPr>
              <w:t xml:space="preserve">Main </w:t>
            </w:r>
            <w:r w:rsidR="00AF1A81">
              <w:rPr>
                <w:lang w:val="en-GB"/>
              </w:rPr>
              <w:t>D</w:t>
            </w:r>
          </w:p>
          <w:p w:rsidR="002055F3" w:rsidRDefault="005E6716" w:rsidP="00DD7646">
            <w:pPr>
              <w:rPr>
                <w:lang w:val="en-GB"/>
              </w:rPr>
            </w:pPr>
            <w:r>
              <w:rPr>
                <w:lang w:val="en-GB"/>
              </w:rPr>
              <w:t>A-Fill</w:t>
            </w:r>
            <w:r w:rsidR="0036688E">
              <w:rPr>
                <w:lang w:val="en-GB"/>
              </w:rPr>
              <w:t xml:space="preserve">, B-Fill, </w:t>
            </w:r>
            <w:r w:rsidR="009F057D">
              <w:rPr>
                <w:lang w:val="en-GB"/>
              </w:rPr>
              <w:t>C-Fill</w:t>
            </w:r>
            <w:r w:rsidR="00270FB2">
              <w:rPr>
                <w:lang w:val="en-GB"/>
              </w:rPr>
              <w:t>, D-Fill</w:t>
            </w:r>
          </w:p>
          <w:p w:rsidR="005E6716" w:rsidRDefault="003344B0" w:rsidP="00DD7646">
            <w:pPr>
              <w:rPr>
                <w:lang w:val="en-GB"/>
              </w:rPr>
            </w:pPr>
            <w:r>
              <w:rPr>
                <w:lang w:val="en-GB"/>
              </w:rPr>
              <w:t>Break</w:t>
            </w:r>
            <w:r w:rsidR="005B62E6">
              <w:rPr>
                <w:lang w:val="en-GB"/>
              </w:rPr>
              <w:t xml:space="preserve"> Fill</w:t>
            </w:r>
          </w:p>
          <w:p w:rsidR="00007A7B" w:rsidRPr="00FF79C5" w:rsidRDefault="00007A7B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Ending 1, </w:t>
            </w:r>
            <w:r w:rsidR="004B079E">
              <w:rPr>
                <w:lang w:val="en-GB"/>
              </w:rPr>
              <w:t>Ending 2, Ending 3</w:t>
            </w:r>
            <w:r w:rsidR="007A5D7A">
              <w:rPr>
                <w:lang w:val="en-GB"/>
              </w:rPr>
              <w:t xml:space="preserve"> (23)</w:t>
            </w:r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B3519A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ACMP </w:t>
            </w:r>
            <w:r w:rsidR="00EE4D4A">
              <w:rPr>
                <w:lang w:val="en-GB"/>
              </w:rPr>
              <w:t xml:space="preserve">an / </w:t>
            </w:r>
            <w:proofErr w:type="spellStart"/>
            <w:r w:rsidR="00EE4D4A">
              <w:rPr>
                <w:lang w:val="en-GB"/>
              </w:rPr>
              <w:t>aus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C8326F" w:rsidP="00DD7646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C8326F" w:rsidP="00DD7646">
            <w:pPr>
              <w:rPr>
                <w:lang w:val="en-GB"/>
              </w:rPr>
            </w:pPr>
            <w:r>
              <w:rPr>
                <w:lang w:val="en-GB"/>
              </w:rPr>
              <w:t xml:space="preserve">an / </w:t>
            </w:r>
            <w:proofErr w:type="spellStart"/>
            <w:r>
              <w:rPr>
                <w:lang w:val="en-GB"/>
              </w:rPr>
              <w:t>aus</w:t>
            </w:r>
            <w:proofErr w:type="spellEnd"/>
          </w:p>
        </w:tc>
      </w:tr>
      <w:tr w:rsidR="00DD7646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D7646" w:rsidRPr="00FF79C5" w:rsidRDefault="00DD7646" w:rsidP="00DD7646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Style-</w:t>
            </w:r>
            <w:proofErr w:type="spellStart"/>
            <w:r w:rsidRPr="00FF79C5">
              <w:rPr>
                <w:lang w:val="en-GB"/>
              </w:rPr>
              <w:t>Nummer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477437" w:rsidP="00D84293">
            <w:pPr>
              <w:rPr>
                <w:lang w:val="en-GB"/>
              </w:rPr>
            </w:pPr>
            <w:r>
              <w:rPr>
                <w:lang w:val="en-GB"/>
              </w:rPr>
              <w:t xml:space="preserve">36 </w:t>
            </w:r>
            <w:r w:rsidR="006C32EE">
              <w:rPr>
                <w:lang w:val="en-GB"/>
              </w:rPr>
              <w:t>(90’s Disco)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Style-</w:t>
            </w:r>
            <w:proofErr w:type="spellStart"/>
            <w:r w:rsidRPr="00FF79C5">
              <w:rPr>
                <w:lang w:val="en-GB"/>
              </w:rPr>
              <w:t>Nummer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wiederholt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B44522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321EE6" w:rsidP="00D84293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A700E5" w:rsidRDefault="00A700E5" w:rsidP="00D84293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D84293" w:rsidRDefault="00A700E5" w:rsidP="00D84293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B44522" w:rsidRDefault="00B44522" w:rsidP="00D84293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A700E5" w:rsidRDefault="001311E2" w:rsidP="00D84293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E02E3" w:rsidRDefault="003E02E3" w:rsidP="00D84293">
            <w:pPr>
              <w:rPr>
                <w:lang w:val="en-GB"/>
              </w:rPr>
            </w:pPr>
            <w:r>
              <w:rPr>
                <w:lang w:val="en-GB"/>
              </w:rPr>
              <w:t xml:space="preserve">06: Fingered </w:t>
            </w:r>
            <w:proofErr w:type="gramStart"/>
            <w:r>
              <w:rPr>
                <w:lang w:val="en-GB"/>
              </w:rPr>
              <w:t>On</w:t>
            </w:r>
            <w:proofErr w:type="gramEnd"/>
            <w:r>
              <w:rPr>
                <w:lang w:val="en-GB"/>
              </w:rPr>
              <w:t xml:space="preserve"> Bass</w:t>
            </w:r>
          </w:p>
          <w:p w:rsidR="00272A1B" w:rsidRDefault="00272A1B" w:rsidP="00D84293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8009D7" w:rsidRPr="00FF79C5" w:rsidRDefault="008009D7" w:rsidP="00D8429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EE11BE">
              <w:rPr>
                <w:lang w:val="en-GB"/>
              </w:rPr>
              <w:t>C</w:t>
            </w:r>
            <w:bookmarkStart w:id="0" w:name="_GoBack"/>
            <w:bookmarkEnd w:id="0"/>
            <w:r>
              <w:rPr>
                <w:lang w:val="en-GB"/>
              </w:rPr>
              <w:t>: AI Full Keyboard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FF1FC7" w:rsidP="00D84293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39374B" w:rsidP="00D84293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39374B" w:rsidP="00D84293">
            <w:pPr>
              <w:rPr>
                <w:lang w:val="en-GB"/>
              </w:rPr>
            </w:pPr>
            <w:r>
              <w:rPr>
                <w:lang w:val="en-GB"/>
              </w:rPr>
              <w:t>A, B, C, D</w:t>
            </w: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aus</w:t>
            </w:r>
            <w:proofErr w:type="spellEnd"/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724724" w:rsidP="00D8429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aus</w:t>
            </w:r>
            <w:proofErr w:type="spellEnd"/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FF79C5" w:rsidRDefault="00D84293" w:rsidP="00D84293">
            <w:pPr>
              <w:rPr>
                <w:lang w:val="en-GB"/>
              </w:rPr>
            </w:pPr>
          </w:p>
        </w:tc>
      </w:tr>
      <w:tr w:rsidR="00D84293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D84293" w:rsidRPr="00A67B53" w:rsidRDefault="00D84293" w:rsidP="00D8429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D8429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D84293" w:rsidRPr="00A67B53" w:rsidRDefault="009E2CEA" w:rsidP="00D84293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D84293" w:rsidRPr="00A67B53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D84293" w:rsidRPr="00A67B53" w:rsidRDefault="00D16253" w:rsidP="00D84293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84293" w:rsidRPr="00A67B53" w:rsidRDefault="00D16253" w:rsidP="00D84293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30799C" w:rsidP="00D84293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200F7D" w:rsidP="00D8429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EB0435" w:rsidP="00D84293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30799C" w:rsidP="00D84293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200F7D" w:rsidP="00D8429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EB0435" w:rsidP="00D84293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4A155B" w:rsidP="00D84293">
            <w:pPr>
              <w:rPr>
                <w:lang w:val="en-GB"/>
              </w:rPr>
            </w:pPr>
            <w:r>
              <w:rPr>
                <w:lang w:val="en-GB"/>
              </w:rPr>
              <w:t>Channel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A5161C" w:rsidP="00D84293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B3E4A" w:rsidRDefault="00A5161C" w:rsidP="009261BF">
            <w:pPr>
              <w:rPr>
                <w:lang w:val="en-US"/>
              </w:rPr>
            </w:pPr>
            <w:r>
              <w:rPr>
                <w:lang w:val="en-US"/>
              </w:rPr>
              <w:t xml:space="preserve">see Appendix </w:t>
            </w:r>
            <w:r w:rsidRPr="00A5161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Style Channel Numbers</w:t>
            </w:r>
          </w:p>
          <w:p w:rsidR="00A5161C" w:rsidRPr="00590632" w:rsidRDefault="00A5161C" w:rsidP="009261BF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590632" w:rsidRDefault="00FF46CC" w:rsidP="00D84293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F46CC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F46CC" w:rsidRDefault="00FF46CC" w:rsidP="00D8429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F46CC" w:rsidRPr="00A67B53" w:rsidRDefault="00FF46CC" w:rsidP="00D84293">
            <w:pPr>
              <w:rPr>
                <w:lang w:val="en-GB"/>
              </w:rPr>
            </w:pP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F17103" w:rsidRPr="00A67B53" w:rsidRDefault="00C73F80" w:rsidP="00F17103">
            <w:pPr>
              <w:rPr>
                <w:lang w:val="en-GB"/>
              </w:rPr>
            </w:pPr>
            <w:r>
              <w:rPr>
                <w:lang w:val="en-GB"/>
              </w:rPr>
              <w:t>DSP</w:t>
            </w:r>
            <w:r w:rsidR="00526120">
              <w:rPr>
                <w:lang w:val="en-GB"/>
              </w:rPr>
              <w:t>1</w:t>
            </w:r>
            <w:r w:rsidR="004134EC">
              <w:rPr>
                <w:lang w:val="en-GB"/>
              </w:rPr>
              <w:t xml:space="preserve"> </w:t>
            </w:r>
            <w:r w:rsidR="00937F22">
              <w:rPr>
                <w:lang w:val="en-GB"/>
              </w:rPr>
              <w:t>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F17103" w:rsidRPr="00A67B53" w:rsidRDefault="008011A3" w:rsidP="00F17103">
            <w:pPr>
              <w:rPr>
                <w:lang w:val="en-GB"/>
              </w:rPr>
            </w:pPr>
            <w:r>
              <w:rPr>
                <w:lang w:val="en-GB"/>
              </w:rPr>
              <w:t xml:space="preserve">00 / </w:t>
            </w:r>
            <w:r w:rsidR="00324CE0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F17103" w:rsidRPr="00A67B53" w:rsidRDefault="008011A3" w:rsidP="00F17103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324CE0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Style-</w:t>
            </w:r>
            <w:proofErr w:type="spellStart"/>
            <w:r>
              <w:rPr>
                <w:lang w:val="en-GB"/>
              </w:rPr>
              <w:t>Instrumente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8F1C04" w:rsidRDefault="00F17103" w:rsidP="00F17103">
            <w:proofErr w:type="spellStart"/>
            <w:r w:rsidRPr="008F1C04">
              <w:t>Indicator</w:t>
            </w:r>
            <w:proofErr w:type="spellEnd"/>
            <w:r w:rsidRPr="008F1C04">
              <w:t>? entscheidenden Einfluss auf V</w:t>
            </w:r>
            <w:r>
              <w:t>oices!!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F17103" w:rsidRPr="00431CAA" w:rsidRDefault="00F17103" w:rsidP="00F17103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DB052F" w:rsidRDefault="00F17103" w:rsidP="00F17103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178CE" w:rsidRDefault="00F17103" w:rsidP="00F17103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F17103" w:rsidRPr="00A178CE" w:rsidRDefault="00F17103" w:rsidP="00F17103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178CE" w:rsidRDefault="00F17103" w:rsidP="00F17103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F17103" w:rsidRPr="00A178CE" w:rsidRDefault="00F17103" w:rsidP="00F17103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C94737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178CE" w:rsidRDefault="00F17103" w:rsidP="00F17103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F17103" w:rsidRPr="00A178CE" w:rsidRDefault="00F17103" w:rsidP="00F17103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F17103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F17103" w:rsidRPr="00807BDC" w:rsidRDefault="00F17103" w:rsidP="00F1710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F17103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2719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F17103" w:rsidRPr="00A67B53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F17103" w:rsidRPr="00FF79C5" w:rsidRDefault="00F17103" w:rsidP="00F17103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Aktiviert</w:t>
            </w:r>
            <w:proofErr w:type="spellEnd"/>
            <w:r w:rsidRPr="00FF79C5">
              <w:rPr>
                <w:lang w:val="en-GB"/>
              </w:rPr>
              <w:t>?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aus</w:t>
            </w:r>
            <w:proofErr w:type="spellEnd"/>
            <w:r w:rsidRPr="00FF79C5">
              <w:rPr>
                <w:lang w:val="en-GB"/>
              </w:rPr>
              <w:t xml:space="preserve"> / </w:t>
            </w:r>
            <w:proofErr w:type="spellStart"/>
            <w:r w:rsidRPr="00FF79C5">
              <w:rPr>
                <w:lang w:val="en-GB"/>
              </w:rPr>
              <w:t>ein</w:t>
            </w:r>
            <w:proofErr w:type="spellEnd"/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73 (</w:t>
            </w:r>
            <w:proofErr w:type="spellStart"/>
            <w:r w:rsidRPr="00FF79C5">
              <w:rPr>
                <w:lang w:val="en-GB"/>
              </w:rPr>
              <w:t>Dez</w:t>
            </w:r>
            <w:proofErr w:type="spellEnd"/>
            <w:r w:rsidRPr="00FF79C5">
              <w:rPr>
                <w:lang w:val="en-GB"/>
              </w:rPr>
              <w:t>: 115)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proofErr w:type="spellStart"/>
            <w:r w:rsidRPr="00FF79C5">
              <w:rPr>
                <w:color w:val="FF0000"/>
                <w:lang w:val="en-GB"/>
              </w:rPr>
              <w:t>Programm</w:t>
            </w:r>
            <w:proofErr w:type="spellEnd"/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Panpot</w:t>
            </w:r>
            <w:proofErr w:type="spellEnd"/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proofErr w:type="gramStart"/>
            <w:r w:rsidRPr="00FF79C5">
              <w:rPr>
                <w:lang w:val="en-GB"/>
              </w:rPr>
              <w:t>00  und</w:t>
            </w:r>
            <w:proofErr w:type="gramEnd"/>
            <w:r w:rsidRPr="00FF79C5">
              <w:rPr>
                <w:lang w:val="en-GB"/>
              </w:rPr>
              <w:t xml:space="preserve"> 01 / 40 / 7F</w:t>
            </w:r>
          </w:p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B3077E" w:rsidRDefault="00F17103" w:rsidP="00F17103">
            <w:r w:rsidRPr="00B3077E">
              <w:t>links / mittig / rechts</w:t>
            </w:r>
          </w:p>
          <w:p w:rsidR="00F17103" w:rsidRPr="00B3077E" w:rsidRDefault="00F17103" w:rsidP="00F17103">
            <w:r w:rsidRPr="00B3077E">
              <w:t>L63 - R63 (L63 = L64)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Mono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9/10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aus</w:t>
            </w:r>
            <w:proofErr w:type="spellEnd"/>
            <w:r w:rsidRPr="00FF79C5">
              <w:rPr>
                <w:lang w:val="en-GB"/>
              </w:rPr>
              <w:t xml:space="preserve"> / an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EQ High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290B11" w:rsidRDefault="00F17103" w:rsidP="00F17103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F1710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F17103" w:rsidRPr="00C428F9" w:rsidRDefault="00F17103" w:rsidP="00F17103">
            <w:r w:rsidRPr="00C428F9">
              <w:t>00 bei Änderung allgemein</w:t>
            </w:r>
          </w:p>
          <w:p w:rsidR="00F17103" w:rsidRDefault="00F17103" w:rsidP="00F17103">
            <w:r w:rsidRPr="00135147">
              <w:t xml:space="preserve">00 bei Song </w:t>
            </w:r>
            <w:proofErr w:type="spellStart"/>
            <w:r w:rsidRPr="00135147">
              <w:t>Volumeänderung</w:t>
            </w:r>
            <w:proofErr w:type="spellEnd"/>
            <w:r w:rsidRPr="00135147">
              <w:t xml:space="preserve"> (von 52 au</w:t>
            </w:r>
            <w:r>
              <w:t>f 51 und von 52 auf 0 und von 52 auf 127)</w:t>
            </w:r>
          </w:p>
          <w:p w:rsidR="00F17103" w:rsidRPr="00135147" w:rsidRDefault="00F17103" w:rsidP="00F17103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</w:tc>
      </w:tr>
      <w:tr w:rsidR="00F1710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F17103" w:rsidRPr="00135147" w:rsidRDefault="00F17103" w:rsidP="00F17103"/>
        </w:tc>
        <w:tc>
          <w:tcPr>
            <w:tcW w:w="716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F17103" w:rsidRDefault="00F17103" w:rsidP="00F17103">
            <w:proofErr w:type="gramStart"/>
            <w:r w:rsidRPr="00B3077E">
              <w:t>FF</w:t>
            </w:r>
            <w:proofErr w:type="gramEnd"/>
            <w:r w:rsidRPr="00B3077E">
              <w:t xml:space="preserve"> wenn anderer </w:t>
            </w:r>
            <w:proofErr w:type="spellStart"/>
            <w:r w:rsidRPr="00B3077E">
              <w:t>Reverb</w:t>
            </w:r>
            <w:proofErr w:type="spellEnd"/>
          </w:p>
          <w:p w:rsidR="00F17103" w:rsidRPr="00B3077E" w:rsidRDefault="00F17103" w:rsidP="00F17103">
            <w:proofErr w:type="gramStart"/>
            <w:r>
              <w:t>FD</w:t>
            </w:r>
            <w:proofErr w:type="gramEnd"/>
            <w:r>
              <w:t xml:space="preserve"> wenn nur Song abgespeichert wird</w:t>
            </w:r>
          </w:p>
          <w:p w:rsidR="00F17103" w:rsidRDefault="00F17103" w:rsidP="00F17103">
            <w:r w:rsidRPr="00B3077E">
              <w:t>02 bei Änderung allgemein</w:t>
            </w:r>
          </w:p>
          <w:p w:rsidR="00F17103" w:rsidRDefault="00F17103" w:rsidP="00F17103">
            <w:r>
              <w:t xml:space="preserve">04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F17103" w:rsidRDefault="00F17103" w:rsidP="00F17103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F17103" w:rsidRDefault="00F17103" w:rsidP="00F17103">
            <w:r>
              <w:t>02 bei Style-Part Änderung (von A nach B)</w:t>
            </w:r>
          </w:p>
          <w:p w:rsidR="00345CB1" w:rsidRPr="00B3077E" w:rsidRDefault="00345CB1" w:rsidP="00F17103">
            <w:r>
              <w:t>02 wenn Style-DSP1-9 Änderung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B3077E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290B11" w:rsidRDefault="00F17103" w:rsidP="00F17103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F1710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F17103" w:rsidRPr="00B3077E" w:rsidRDefault="00F17103" w:rsidP="00F17103">
            <w:r w:rsidRPr="00B3077E">
              <w:t>00 bei Änderung allgemein</w:t>
            </w:r>
          </w:p>
          <w:p w:rsidR="00F17103" w:rsidRDefault="00F17103" w:rsidP="00F17103">
            <w:r w:rsidRPr="00B3077E">
              <w:t xml:space="preserve">00 wenn anderer </w:t>
            </w:r>
            <w:proofErr w:type="spellStart"/>
            <w:r w:rsidRPr="00B3077E">
              <w:t>Reverb</w:t>
            </w:r>
            <w:proofErr w:type="spellEnd"/>
          </w:p>
          <w:p w:rsidR="00F17103" w:rsidRDefault="00F17103" w:rsidP="00F17103">
            <w:r>
              <w:t xml:space="preserve">00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F17103" w:rsidRPr="00B3077E" w:rsidRDefault="00F17103" w:rsidP="00F17103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</w:tc>
      </w:tr>
      <w:tr w:rsidR="00F17103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F17103" w:rsidRPr="00B3077E" w:rsidRDefault="00F17103" w:rsidP="00F17103"/>
        </w:tc>
        <w:tc>
          <w:tcPr>
            <w:tcW w:w="716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F17103" w:rsidRPr="00B3077E" w:rsidRDefault="00F17103" w:rsidP="00F17103">
            <w:r w:rsidRPr="00B3077E">
              <w:t>02 bei Änderung allgemein</w:t>
            </w:r>
          </w:p>
          <w:p w:rsidR="00F17103" w:rsidRPr="00B3077E" w:rsidRDefault="00F17103" w:rsidP="00F17103">
            <w:r w:rsidRPr="00B3077E">
              <w:t xml:space="preserve">02 wenn anderer </w:t>
            </w:r>
            <w:proofErr w:type="spellStart"/>
            <w:r w:rsidRPr="00B3077E">
              <w:t>Reverb</w:t>
            </w:r>
            <w:proofErr w:type="spellEnd"/>
          </w:p>
          <w:p w:rsidR="00F17103" w:rsidRPr="00C428F9" w:rsidRDefault="00F17103" w:rsidP="00F17103">
            <w:proofErr w:type="gramStart"/>
            <w:r w:rsidRPr="00C428F9">
              <w:t>FF</w:t>
            </w:r>
            <w:proofErr w:type="gramEnd"/>
            <w:r w:rsidRPr="00C428F9">
              <w:t xml:space="preserve"> wenn anderer Chorus</w:t>
            </w:r>
          </w:p>
          <w:p w:rsidR="00F17103" w:rsidRDefault="00F17103" w:rsidP="00F17103">
            <w:r w:rsidRPr="00063F19">
              <w:t xml:space="preserve">04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</w:t>
            </w:r>
            <w:r>
              <w:t xml:space="preserve"> und von 52 auf 0 und von 52 auf 127)</w:t>
            </w:r>
          </w:p>
          <w:p w:rsidR="00F17103" w:rsidRDefault="00F17103" w:rsidP="00F17103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F17103" w:rsidRPr="00063F19" w:rsidRDefault="00F17103" w:rsidP="00F17103">
            <w:r>
              <w:t>02 bei Style-Part Änderung (von A nach B)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063F19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1A64DF" w:rsidRDefault="00F17103" w:rsidP="00F17103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</w:t>
            </w:r>
            <w:r w:rsidR="006437E5">
              <w:rPr>
                <w:b/>
                <w:lang w:val="en-GB"/>
              </w:rPr>
              <w:t xml:space="preserve"> DSP</w:t>
            </w:r>
            <w:r w:rsidR="00E10985">
              <w:rPr>
                <w:b/>
                <w:lang w:val="en-GB"/>
              </w:rPr>
              <w:t>1-9</w:t>
            </w: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F17103" w:rsidRDefault="00F17103" w:rsidP="00F17103">
            <w:r w:rsidRPr="00797FFA">
              <w:t>FB wenn Style-Part Ä</w:t>
            </w:r>
            <w:r>
              <w:t>nderung (von A nach B)</w:t>
            </w:r>
          </w:p>
          <w:p w:rsidR="001E4489" w:rsidRPr="00797FFA" w:rsidRDefault="001E4489" w:rsidP="00F17103">
            <w:r>
              <w:t>FE wenn StyleDSP1-9 Änderung</w:t>
            </w: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797FFA" w:rsidRDefault="00F17103" w:rsidP="00F17103"/>
        </w:tc>
        <w:tc>
          <w:tcPr>
            <w:tcW w:w="716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350BEA" w:rsidP="00F17103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F17103" w:rsidRPr="00C94737" w:rsidRDefault="00E91ADF" w:rsidP="00F17103">
            <w:r w:rsidRPr="00C94737">
              <w:t>0C</w:t>
            </w:r>
            <w:r w:rsidR="00B82B6C" w:rsidRPr="00C94737">
              <w:t xml:space="preserve"> (12)</w:t>
            </w:r>
            <w:r w:rsidRPr="00C94737">
              <w:t xml:space="preserve">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1</w:t>
            </w:r>
          </w:p>
          <w:p w:rsidR="00482D5B" w:rsidRPr="00C94737" w:rsidRDefault="00482D5B" w:rsidP="00F17103">
            <w:r w:rsidRPr="00C94737">
              <w:t xml:space="preserve">19 (25):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2</w:t>
            </w:r>
          </w:p>
          <w:p w:rsidR="00E91ADF" w:rsidRDefault="00E91ADF" w:rsidP="00F17103">
            <w:pPr>
              <w:rPr>
                <w:lang w:val="en-GB"/>
              </w:rPr>
            </w:pPr>
            <w:r>
              <w:rPr>
                <w:lang w:val="en-GB"/>
              </w:rPr>
              <w:t>0A</w:t>
            </w:r>
            <w:r w:rsidR="00B82B6C">
              <w:rPr>
                <w:lang w:val="en-GB"/>
              </w:rPr>
              <w:t xml:space="preserve"> (10)</w:t>
            </w:r>
            <w:r>
              <w:rPr>
                <w:lang w:val="en-GB"/>
              </w:rPr>
              <w:t>: DSP1 Clean2</w:t>
            </w:r>
            <w:r w:rsidR="00376FBF">
              <w:rPr>
                <w:lang w:val="en-GB"/>
              </w:rPr>
              <w:t xml:space="preserve"> (Distortion?)</w:t>
            </w:r>
          </w:p>
          <w:p w:rsidR="009C0D60" w:rsidRDefault="009C0D60" w:rsidP="00F17103">
            <w:pPr>
              <w:rPr>
                <w:lang w:val="en-GB"/>
              </w:rPr>
            </w:pPr>
            <w:r>
              <w:rPr>
                <w:lang w:val="en-GB"/>
              </w:rPr>
              <w:t>06: DSP1 Reverb Hall</w:t>
            </w:r>
            <w:r w:rsidR="00D1054C">
              <w:rPr>
                <w:lang w:val="en-GB"/>
              </w:rPr>
              <w:t>1</w:t>
            </w:r>
          </w:p>
          <w:p w:rsidR="00E004DD" w:rsidRPr="001A64DF" w:rsidRDefault="00A97CCA" w:rsidP="00F1710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09: </w:t>
            </w:r>
            <w:r w:rsidR="00E004DD">
              <w:rPr>
                <w:lang w:val="en-GB"/>
              </w:rPr>
              <w:t xml:space="preserve">DSP1 </w:t>
            </w:r>
            <w:proofErr w:type="spellStart"/>
            <w:r>
              <w:rPr>
                <w:lang w:val="en-GB"/>
              </w:rPr>
              <w:t>TempoDelay</w:t>
            </w:r>
            <w:proofErr w:type="spellEnd"/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D8495D" w:rsidP="00F17103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D8495D" w:rsidP="00F17103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684E28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684E28" w:rsidRPr="001A64DF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684E28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684E28" w:rsidRPr="001A64DF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684E28" w:rsidRPr="001A64DF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684E28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684E28" w:rsidRPr="001A64DF" w:rsidRDefault="00684E28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684E28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684E28" w:rsidRPr="001A64DF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684E28" w:rsidRPr="001A64DF" w:rsidRDefault="00684E28" w:rsidP="00F17103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1A64DF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F17103" w:rsidRPr="001A64DF" w:rsidRDefault="00A05C4B" w:rsidP="00F17103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F17103" w:rsidRPr="001A64DF" w:rsidRDefault="00564734" w:rsidP="00F17103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F17103" w:rsidRPr="004652FD" w:rsidRDefault="00F17103" w:rsidP="00F17103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6C700A" w:rsidRPr="00937F22" w:rsidRDefault="009C3842" w:rsidP="00F17103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6C700A" w:rsidRPr="00937F22" w:rsidRDefault="006C700A" w:rsidP="00F17103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6C700A" w:rsidRPr="00937F22" w:rsidRDefault="006C700A" w:rsidP="00F17103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6C700A" w:rsidRPr="00937F22" w:rsidRDefault="009F0FC6" w:rsidP="006C700A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9F0FC6" w:rsidRDefault="009F0FC6" w:rsidP="006C700A">
            <w:r>
              <w:t>1C: CHD2</w:t>
            </w:r>
          </w:p>
          <w:p w:rsidR="009F0FC6" w:rsidRPr="00283CA9" w:rsidRDefault="009F0FC6" w:rsidP="006C700A">
            <w:r>
              <w:t>1D: PAD</w:t>
            </w:r>
          </w:p>
          <w:p w:rsidR="00A07239" w:rsidRDefault="008823A2" w:rsidP="00F17103">
            <w:r>
              <w:t>1E: PHR1</w:t>
            </w:r>
          </w:p>
          <w:p w:rsidR="008823A2" w:rsidRPr="00283CA9" w:rsidRDefault="008823A2" w:rsidP="00F17103">
            <w:r>
              <w:t>1F: PHR2</w:t>
            </w:r>
          </w:p>
        </w:tc>
      </w:tr>
      <w:tr w:rsidR="00C034D5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C034D5" w:rsidRPr="00C034D5" w:rsidRDefault="00C034D5" w:rsidP="00C034D5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Pr="00C034D5" w:rsidRDefault="00C034D5" w:rsidP="00F17103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C034D5" w:rsidRDefault="00C924EC" w:rsidP="00F17103">
            <w:r>
              <w:t>09 wenn Style DSP1-9 Änderung</w:t>
            </w:r>
          </w:p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C034D5" w:rsidRDefault="007C433E" w:rsidP="00F17103">
            <w:r>
              <w:t>15 wenn Style DSP1-9 Änderung</w:t>
            </w:r>
          </w:p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C034D5" w:rsidRDefault="007C433E" w:rsidP="00F17103">
            <w:r>
              <w:t>00 wenn Style DSP1-9 Änderung</w:t>
            </w:r>
          </w:p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C034D5" w:rsidRDefault="000F68B7" w:rsidP="00F17103">
            <w:r>
              <w:t>7F wenn StyleDSP1-9 Änderung</w:t>
            </w:r>
          </w:p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C034D5" w:rsidRDefault="00C034D5" w:rsidP="00F17103"/>
        </w:tc>
      </w:tr>
      <w:tr w:rsidR="00C034D5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C034D5" w:rsidRPr="00C034D5" w:rsidRDefault="00C034D5" w:rsidP="00F17103"/>
        </w:tc>
        <w:tc>
          <w:tcPr>
            <w:tcW w:w="716" w:type="dxa"/>
            <w:shd w:val="clear" w:color="auto" w:fill="auto"/>
          </w:tcPr>
          <w:p w:rsidR="00C034D5" w:rsidRDefault="00C034D5" w:rsidP="00F17103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C034D5" w:rsidRPr="00C034D5" w:rsidRDefault="003C53F6" w:rsidP="00F17103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C034D5" w:rsidRDefault="00424AE8" w:rsidP="00F17103">
            <w:r>
              <w:t>F9 wenn StyleDSP1-9 Änderung</w:t>
            </w:r>
          </w:p>
        </w:tc>
      </w:tr>
      <w:tr w:rsidR="00F17103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1A64DF" w:rsidRDefault="00F17103" w:rsidP="00F1710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F17103" w:rsidRPr="002A6F19" w:rsidRDefault="00F17103" w:rsidP="00F17103">
            <w:proofErr w:type="gramStart"/>
            <w:r w:rsidRPr="002A6F19">
              <w:t>00</w:t>
            </w:r>
            <w:proofErr w:type="gramEnd"/>
            <w:r w:rsidRPr="002A6F19">
              <w:t xml:space="preserve"> wenn nur Song abgespeichert oder auch nicht?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2A6F19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C4512D" w:rsidRDefault="00470076" w:rsidP="00F17103">
            <w:r w:rsidRPr="00C4512D">
              <w:t>7F, dann 00 nach DSP1 User Type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C4512D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F17103" w:rsidRDefault="00F17103" w:rsidP="00F17103">
            <w:r w:rsidRPr="00D20DFC">
              <w:t xml:space="preserve">3E wenn Song </w:t>
            </w:r>
            <w:proofErr w:type="spellStart"/>
            <w:r w:rsidRPr="00D20DFC">
              <w:t>Volumeänderung</w:t>
            </w:r>
            <w:proofErr w:type="spellEnd"/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F17103" w:rsidRPr="00D20DFC" w:rsidRDefault="00F17103" w:rsidP="00F17103">
            <w:r>
              <w:t xml:space="preserve">0A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D20DFC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F17103" w:rsidRDefault="00F17103" w:rsidP="00F17103">
            <w:proofErr w:type="gramStart"/>
            <w:r w:rsidRPr="00836A47">
              <w:t>FF</w:t>
            </w:r>
            <w:proofErr w:type="gramEnd"/>
            <w:r w:rsidRPr="00836A47">
              <w:t xml:space="preserve"> wenn Song </w:t>
            </w:r>
            <w:proofErr w:type="spellStart"/>
            <w:r w:rsidRPr="00836A47">
              <w:t>Volumeänderung</w:t>
            </w:r>
            <w:proofErr w:type="spellEnd"/>
            <w:r>
              <w:t xml:space="preserve"> (von 52 auf 51)</w:t>
            </w:r>
          </w:p>
          <w:p w:rsidR="00F17103" w:rsidRDefault="00F17103" w:rsidP="00F17103">
            <w:r>
              <w:t xml:space="preserve">62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863CED" w:rsidRPr="00836A47" w:rsidRDefault="00863CED" w:rsidP="00F17103">
            <w:r>
              <w:lastRenderedPageBreak/>
              <w:t xml:space="preserve">01 </w:t>
            </w:r>
            <w:proofErr w:type="spellStart"/>
            <w:r>
              <w:t>if</w:t>
            </w:r>
            <w:proofErr w:type="spellEnd"/>
            <w:r>
              <w:t xml:space="preserve"> DSP1 User Type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836A47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F17103" w:rsidRDefault="00F17103" w:rsidP="00F17103">
            <w:r w:rsidRPr="00063F19">
              <w:t xml:space="preserve">11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51)</w:t>
            </w:r>
          </w:p>
          <w:p w:rsidR="00F17103" w:rsidRPr="00063F19" w:rsidRDefault="00F17103" w:rsidP="00F17103">
            <w:r>
              <w:t xml:space="preserve">1A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063F19" w:rsidRDefault="00F17103" w:rsidP="00F17103"/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C94737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F17103" w:rsidRPr="00A50189" w:rsidRDefault="00F17103" w:rsidP="00F17103">
            <w:r w:rsidRPr="00A50189">
              <w:t xml:space="preserve">7F wenn Song </w:t>
            </w:r>
            <w:proofErr w:type="spellStart"/>
            <w:r w:rsidRPr="00A50189">
              <w:t>Volumeänderung</w:t>
            </w:r>
            <w:proofErr w:type="spellEnd"/>
            <w:r w:rsidRPr="00A50189">
              <w:t xml:space="preserve"> (von 5</w:t>
            </w:r>
            <w:r>
              <w:t>2 auf 51)</w:t>
            </w:r>
          </w:p>
          <w:p w:rsidR="00F17103" w:rsidRDefault="00F17103" w:rsidP="00F17103">
            <w:r w:rsidRPr="00A50189">
              <w:t>(von 52 auf 51)</w:t>
            </w:r>
          </w:p>
          <w:p w:rsidR="00F17103" w:rsidRDefault="00F17103" w:rsidP="00F17103">
            <w:r>
              <w:t xml:space="preserve">00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4D3EA6" w:rsidRPr="00E957B9" w:rsidRDefault="004D3EA6" w:rsidP="00F17103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E957B9" w:rsidRDefault="00F17103" w:rsidP="00F17103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F17103" w:rsidRPr="00B3077E" w:rsidRDefault="00F17103" w:rsidP="00F17103">
            <w:r w:rsidRPr="00B3077E">
              <w:t>FF bei Änderung allgemein</w:t>
            </w:r>
          </w:p>
          <w:p w:rsidR="00F17103" w:rsidRDefault="00F17103" w:rsidP="00F17103">
            <w:r w:rsidRPr="00B3077E">
              <w:t>bei Änderung des Tempos</w:t>
            </w:r>
          </w:p>
          <w:p w:rsidR="00F17103" w:rsidRDefault="00F17103" w:rsidP="00F17103">
            <w:proofErr w:type="gramStart"/>
            <w:r>
              <w:t>FD</w:t>
            </w:r>
            <w:proofErr w:type="gramEnd"/>
            <w:r>
              <w:t xml:space="preserve"> wenn nur Song abgespeichert</w:t>
            </w:r>
          </w:p>
          <w:p w:rsidR="00F17103" w:rsidRDefault="00F17103" w:rsidP="00F17103">
            <w:r>
              <w:t xml:space="preserve">F9 wenn Song </w:t>
            </w:r>
            <w:proofErr w:type="spellStart"/>
            <w:r>
              <w:t>Volumeänderung</w:t>
            </w:r>
            <w:proofErr w:type="spellEnd"/>
            <w:r>
              <w:t xml:space="preserve"> (von 52 auf 51)</w:t>
            </w:r>
          </w:p>
          <w:p w:rsidR="00F17103" w:rsidRPr="00B3077E" w:rsidRDefault="00F17103" w:rsidP="00F17103">
            <w:proofErr w:type="gramStart"/>
            <w:r>
              <w:t>FF</w:t>
            </w:r>
            <w:proofErr w:type="gramEnd"/>
            <w:r>
              <w:t xml:space="preserve">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F17103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1A64DF" w:rsidRDefault="00F17103" w:rsidP="00F1710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F17103" w:rsidRPr="00C31016" w:rsidRDefault="00F17103" w:rsidP="00F17103">
            <w:r w:rsidRPr="00C31016">
              <w:t xml:space="preserve">0D wenn Song </w:t>
            </w:r>
            <w:proofErr w:type="spellStart"/>
            <w:r w:rsidRPr="00C31016">
              <w:t>Volumeänderung</w:t>
            </w:r>
            <w:proofErr w:type="spellEnd"/>
            <w:r w:rsidRPr="00C31016">
              <w:t xml:space="preserve"> (v</w:t>
            </w:r>
            <w:r>
              <w:t>on 52 auf 127)</w:t>
            </w: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C31016" w:rsidRDefault="00F17103" w:rsidP="00F17103"/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626792" w:rsidRDefault="00F17103" w:rsidP="00F17103">
            <w:r w:rsidRPr="00626792">
              <w:t xml:space="preserve">10 wenn Song </w:t>
            </w:r>
            <w:proofErr w:type="spellStart"/>
            <w:r w:rsidRPr="00626792">
              <w:t>Volumeänderung</w:t>
            </w:r>
            <w:proofErr w:type="spellEnd"/>
            <w:r w:rsidRPr="00626792">
              <w:t xml:space="preserve"> (von 52 a</w:t>
            </w:r>
            <w:r>
              <w:t>uf 127)</w:t>
            </w: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626792" w:rsidRDefault="00F17103" w:rsidP="00F17103"/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 w:rsidRPr="00B3077E">
              <w:t>FF bei Änderung allgemein</w:t>
            </w:r>
          </w:p>
          <w:p w:rsidR="00F17103" w:rsidRPr="00B3077E" w:rsidRDefault="00F17103" w:rsidP="00F17103">
            <w:r w:rsidRPr="00B3077E">
              <w:t>bei Änderung des Tempos</w:t>
            </w:r>
          </w:p>
        </w:tc>
      </w:tr>
      <w:tr w:rsidR="00F17103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1A64DF" w:rsidRDefault="00F17103" w:rsidP="00F1710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A04303">
        <w:trPr>
          <w:trHeight w:val="288"/>
        </w:trPr>
        <w:tc>
          <w:tcPr>
            <w:tcW w:w="2514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</w:tr>
      <w:tr w:rsidR="00F17103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FF </w:t>
            </w:r>
            <w:proofErr w:type="spellStart"/>
            <w:r w:rsidRPr="00FF79C5">
              <w:rPr>
                <w:lang w:val="en-GB"/>
              </w:rPr>
              <w:t>bei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Änderung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allgemein</w:t>
            </w:r>
            <w:proofErr w:type="spellEnd"/>
            <w:r w:rsidR="00C4512D">
              <w:rPr>
                <w:lang w:val="en-GB"/>
              </w:rPr>
              <w:t>?</w:t>
            </w:r>
          </w:p>
        </w:tc>
      </w:tr>
      <w:tr w:rsidR="00F17103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1A64DF" w:rsidRDefault="00F17103" w:rsidP="00F17103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proofErr w:type="gramStart"/>
            <w:r w:rsidRPr="00FF79C5">
              <w:rPr>
                <w:color w:val="FF0000"/>
                <w:lang w:val="en-GB"/>
              </w:rPr>
              <w:t>Tempo ?</w:t>
            </w:r>
            <w:proofErr w:type="gramEnd"/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 w:rsidRPr="00B3077E">
              <w:t>aus / ein</w:t>
            </w:r>
          </w:p>
          <w:p w:rsidR="00F17103" w:rsidRPr="00B3077E" w:rsidRDefault="00F17103" w:rsidP="00F17103">
            <w:r w:rsidRPr="00B3077E">
              <w:t>Vermutung: nur ein, wenn Tempo Song nicht gleich Tempo Style</w:t>
            </w:r>
          </w:p>
        </w:tc>
      </w:tr>
      <w:tr w:rsidR="00F17103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F17103" w:rsidRPr="0067095A" w:rsidRDefault="00F17103" w:rsidP="00F17103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215F5E" w:rsidRDefault="00F17103" w:rsidP="00F17103"/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>
              <w:t>03 wenn Style-Part Änderung (von A nach B)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A2095F" w:rsidRDefault="00F17103" w:rsidP="00F17103"/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>
              <w:t>62 wenn Style-Part Änderung (von A nach B)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462A55" w:rsidRDefault="00F17103" w:rsidP="00F17103"/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>
              <w:t>11 wenn Style-Part Änderung (von A nach B)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0042DC" w:rsidRDefault="00F17103" w:rsidP="00F17103"/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>
              <w:t>1B wenn Style-Part Änderung (von A nach B)</w:t>
            </w:r>
          </w:p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7D5917" w:rsidRDefault="00F17103" w:rsidP="00F17103"/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/>
        </w:tc>
      </w:tr>
      <w:tr w:rsidR="00F17103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F17103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F17103" w:rsidRPr="00FF79C5" w:rsidRDefault="00F17103" w:rsidP="00F17103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F17103" w:rsidRPr="00B3077E" w:rsidRDefault="00F17103" w:rsidP="00F17103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3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r>
        <w:t>Style Channel Numbers</w:t>
      </w:r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A60721" w:rsidRDefault="00A60721" w:rsidP="00A60721">
      <w:r>
        <w:br w:type="page"/>
      </w:r>
    </w:p>
    <w:p w:rsidR="009B7611" w:rsidRDefault="00A60721" w:rsidP="00A60721">
      <w:pPr>
        <w:pStyle w:val="berschrift2"/>
        <w:numPr>
          <w:ilvl w:val="0"/>
          <w:numId w:val="0"/>
        </w:numPr>
        <w:ind w:left="576" w:hanging="576"/>
      </w:pPr>
      <w:r>
        <w:lastRenderedPageBreak/>
        <w:t>Setting-Groups (</w:t>
      </w:r>
      <w:proofErr w:type="spellStart"/>
      <w:r>
        <w:t>GPm</w:t>
      </w:r>
      <w:proofErr w:type="spellEnd"/>
      <w:r>
        <w:t>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proofErr w:type="spellStart"/>
            <w:r w:rsidRPr="00A3056A">
              <w:rPr>
                <w:b/>
              </w:rPr>
              <w:t>GPm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 xml:space="preserve">Tune </w:t>
            </w:r>
            <w:proofErr w:type="spellStart"/>
            <w:r>
              <w:t>Tr</w:t>
            </w:r>
            <w:proofErr w:type="spellEnd"/>
            <w:r>
              <w:t>.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Harmony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MicS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LineO</w:t>
            </w:r>
            <w:proofErr w:type="spellEnd"/>
            <w:r>
              <w:t>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497F1E" w:rsidRPr="00497F1E" w:rsidRDefault="00795E1C" w:rsidP="00795E1C">
      <w:pPr>
        <w:pStyle w:val="berschrift1"/>
      </w:pPr>
      <w:r>
        <w:lastRenderedPageBreak/>
        <w:t>Schluss</w:t>
      </w:r>
    </w:p>
    <w:sectPr w:rsidR="00497F1E" w:rsidRPr="00497F1E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015" w:rsidRDefault="00FE2015" w:rsidP="00EB6FC9">
      <w:pPr>
        <w:spacing w:after="0" w:line="240" w:lineRule="auto"/>
      </w:pPr>
      <w:r>
        <w:separator/>
      </w:r>
    </w:p>
  </w:endnote>
  <w:endnote w:type="continuationSeparator" w:id="0">
    <w:p w:rsidR="00FE2015" w:rsidRDefault="00FE2015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015" w:rsidRDefault="00FE2015" w:rsidP="00EB6FC9">
      <w:pPr>
        <w:spacing w:after="0" w:line="240" w:lineRule="auto"/>
      </w:pPr>
      <w:r>
        <w:separator/>
      </w:r>
    </w:p>
  </w:footnote>
  <w:footnote w:type="continuationSeparator" w:id="0">
    <w:p w:rsidR="00FE2015" w:rsidRDefault="00FE2015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D7" w:rsidRPr="00EB6FC9" w:rsidRDefault="008009D7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9D7" w:rsidRPr="002A3A25" w:rsidRDefault="008009D7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09D7" w:rsidRPr="002A3A25" w:rsidRDefault="008009D7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EE11BE">
                              <w:rPr>
                                <w:b/>
                                <w:noProof/>
                                <w:sz w:val="20"/>
                              </w:rPr>
                              <w:t>4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27" style="position:absolute;margin-left:491.35pt;margin-top:-14.05pt;width:19.15pt;height:19.15pt;z-index:251689984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28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8009D7" w:rsidRPr="002A3A25" w:rsidRDefault="008009D7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29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8009D7" w:rsidRPr="002A3A25" w:rsidRDefault="008009D7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 w:rsidR="00EE11BE">
                        <w:rPr>
                          <w:b/>
                          <w:noProof/>
                          <w:sz w:val="20"/>
                        </w:rPr>
                        <w:t>4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09D7" w:rsidRPr="00033158" w:rsidRDefault="008009D7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7-12-30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sz w:val="20"/>
                                  </w:rPr>
                                  <w:t>30.12.2017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30" style="position:absolute;margin-left:13.25pt;margin-top:-14.4pt;width:73.8pt;height:24.45pt;z-index:251671552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31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8009D7" w:rsidRPr="00033158" w:rsidRDefault="008009D7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7-12-30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30.12.2017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32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09D7" w:rsidRPr="00033158" w:rsidRDefault="008009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33" style="position:absolute;margin-left:81.95pt;margin-top:-11.8pt;width:65.2pt;height:14.45pt;z-index:251679744;mso-position-horizontal-relative:margin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">
              <v:shape id="Heft-Grafik" o:spid="_x0000_s1034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35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8009D7" w:rsidRPr="00033158" w:rsidRDefault="008009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009D7" w:rsidRPr="00033158" w:rsidRDefault="008009D7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36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8009D7" w:rsidRPr="00033158" w:rsidRDefault="008009D7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20D1E"/>
    <w:rsid w:val="00021F81"/>
    <w:rsid w:val="000242FD"/>
    <w:rsid w:val="00025418"/>
    <w:rsid w:val="000262CC"/>
    <w:rsid w:val="00030B12"/>
    <w:rsid w:val="00032A52"/>
    <w:rsid w:val="00033158"/>
    <w:rsid w:val="00041B42"/>
    <w:rsid w:val="00047BC4"/>
    <w:rsid w:val="00053A85"/>
    <w:rsid w:val="00056938"/>
    <w:rsid w:val="0005764A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83C1B"/>
    <w:rsid w:val="00084762"/>
    <w:rsid w:val="00085977"/>
    <w:rsid w:val="000A0510"/>
    <w:rsid w:val="000A213F"/>
    <w:rsid w:val="000A3BE7"/>
    <w:rsid w:val="000A5802"/>
    <w:rsid w:val="000B03A3"/>
    <w:rsid w:val="000B0E47"/>
    <w:rsid w:val="000B109F"/>
    <w:rsid w:val="000B59DA"/>
    <w:rsid w:val="000B747B"/>
    <w:rsid w:val="000C399B"/>
    <w:rsid w:val="000C67C8"/>
    <w:rsid w:val="000D0934"/>
    <w:rsid w:val="000D1E77"/>
    <w:rsid w:val="000D579C"/>
    <w:rsid w:val="000D7995"/>
    <w:rsid w:val="000E0240"/>
    <w:rsid w:val="000E098A"/>
    <w:rsid w:val="000E593C"/>
    <w:rsid w:val="000F4DEB"/>
    <w:rsid w:val="000F68B7"/>
    <w:rsid w:val="000F733D"/>
    <w:rsid w:val="00100E13"/>
    <w:rsid w:val="00103A4D"/>
    <w:rsid w:val="001043FF"/>
    <w:rsid w:val="0011125C"/>
    <w:rsid w:val="001163A3"/>
    <w:rsid w:val="00116BB5"/>
    <w:rsid w:val="00117367"/>
    <w:rsid w:val="00123B1C"/>
    <w:rsid w:val="00124667"/>
    <w:rsid w:val="00125C24"/>
    <w:rsid w:val="00125D94"/>
    <w:rsid w:val="001269DD"/>
    <w:rsid w:val="001311E2"/>
    <w:rsid w:val="001312E3"/>
    <w:rsid w:val="0013181F"/>
    <w:rsid w:val="00132B7B"/>
    <w:rsid w:val="001343DB"/>
    <w:rsid w:val="00135147"/>
    <w:rsid w:val="00135836"/>
    <w:rsid w:val="0014128E"/>
    <w:rsid w:val="001421EF"/>
    <w:rsid w:val="00142D6E"/>
    <w:rsid w:val="0014457D"/>
    <w:rsid w:val="00145961"/>
    <w:rsid w:val="00145A31"/>
    <w:rsid w:val="0014728B"/>
    <w:rsid w:val="00152F3C"/>
    <w:rsid w:val="001550B7"/>
    <w:rsid w:val="00156E40"/>
    <w:rsid w:val="00157876"/>
    <w:rsid w:val="00163D6E"/>
    <w:rsid w:val="0016649A"/>
    <w:rsid w:val="001722AE"/>
    <w:rsid w:val="00174DCE"/>
    <w:rsid w:val="00174FC8"/>
    <w:rsid w:val="00176CE4"/>
    <w:rsid w:val="00181524"/>
    <w:rsid w:val="00181A99"/>
    <w:rsid w:val="001822FE"/>
    <w:rsid w:val="0019207F"/>
    <w:rsid w:val="00193FD6"/>
    <w:rsid w:val="00196038"/>
    <w:rsid w:val="0019754E"/>
    <w:rsid w:val="001A05F4"/>
    <w:rsid w:val="001A1BBA"/>
    <w:rsid w:val="001A2D43"/>
    <w:rsid w:val="001A64DF"/>
    <w:rsid w:val="001A700E"/>
    <w:rsid w:val="001B0283"/>
    <w:rsid w:val="001B05A6"/>
    <w:rsid w:val="001B1805"/>
    <w:rsid w:val="001B7DD8"/>
    <w:rsid w:val="001C0AD3"/>
    <w:rsid w:val="001C0B0D"/>
    <w:rsid w:val="001C1295"/>
    <w:rsid w:val="001C2A41"/>
    <w:rsid w:val="001C7965"/>
    <w:rsid w:val="001D08E6"/>
    <w:rsid w:val="001D485B"/>
    <w:rsid w:val="001D6C33"/>
    <w:rsid w:val="001E19C8"/>
    <w:rsid w:val="001E1EA0"/>
    <w:rsid w:val="001E4489"/>
    <w:rsid w:val="001E5205"/>
    <w:rsid w:val="001E7630"/>
    <w:rsid w:val="00200778"/>
    <w:rsid w:val="00200F7D"/>
    <w:rsid w:val="00204130"/>
    <w:rsid w:val="00204C4F"/>
    <w:rsid w:val="002055F3"/>
    <w:rsid w:val="00205A5F"/>
    <w:rsid w:val="00207F84"/>
    <w:rsid w:val="00210B13"/>
    <w:rsid w:val="00210EFB"/>
    <w:rsid w:val="0021110C"/>
    <w:rsid w:val="00211B35"/>
    <w:rsid w:val="00215F5E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53092"/>
    <w:rsid w:val="00254988"/>
    <w:rsid w:val="00260200"/>
    <w:rsid w:val="002639EC"/>
    <w:rsid w:val="00270AA1"/>
    <w:rsid w:val="00270FB2"/>
    <w:rsid w:val="00272A1B"/>
    <w:rsid w:val="00273048"/>
    <w:rsid w:val="00274B05"/>
    <w:rsid w:val="00277487"/>
    <w:rsid w:val="002826EE"/>
    <w:rsid w:val="00283CA9"/>
    <w:rsid w:val="00290B11"/>
    <w:rsid w:val="0029220D"/>
    <w:rsid w:val="002946F1"/>
    <w:rsid w:val="0029765B"/>
    <w:rsid w:val="002A3091"/>
    <w:rsid w:val="002A3A25"/>
    <w:rsid w:val="002A4DE5"/>
    <w:rsid w:val="002A6F19"/>
    <w:rsid w:val="002B08BC"/>
    <w:rsid w:val="002B29F1"/>
    <w:rsid w:val="002B6EBD"/>
    <w:rsid w:val="002C28BC"/>
    <w:rsid w:val="002C32FC"/>
    <w:rsid w:val="002C37CE"/>
    <w:rsid w:val="002C4601"/>
    <w:rsid w:val="002C6BF3"/>
    <w:rsid w:val="002D10E8"/>
    <w:rsid w:val="002D4EEB"/>
    <w:rsid w:val="002E2C01"/>
    <w:rsid w:val="002E404B"/>
    <w:rsid w:val="002F090F"/>
    <w:rsid w:val="002F1BF1"/>
    <w:rsid w:val="002F304E"/>
    <w:rsid w:val="002F4004"/>
    <w:rsid w:val="002F4491"/>
    <w:rsid w:val="0030234C"/>
    <w:rsid w:val="00302B19"/>
    <w:rsid w:val="003058A7"/>
    <w:rsid w:val="00306CF1"/>
    <w:rsid w:val="0030748D"/>
    <w:rsid w:val="0030799C"/>
    <w:rsid w:val="00310ADB"/>
    <w:rsid w:val="00312DD0"/>
    <w:rsid w:val="00313F54"/>
    <w:rsid w:val="00315255"/>
    <w:rsid w:val="00316460"/>
    <w:rsid w:val="00321EE6"/>
    <w:rsid w:val="00324CE0"/>
    <w:rsid w:val="003258BC"/>
    <w:rsid w:val="00327073"/>
    <w:rsid w:val="003303F9"/>
    <w:rsid w:val="003312A2"/>
    <w:rsid w:val="00333914"/>
    <w:rsid w:val="00333BDA"/>
    <w:rsid w:val="003344B0"/>
    <w:rsid w:val="003413A0"/>
    <w:rsid w:val="003445ED"/>
    <w:rsid w:val="00345012"/>
    <w:rsid w:val="00345CB1"/>
    <w:rsid w:val="00346FF9"/>
    <w:rsid w:val="00350BEA"/>
    <w:rsid w:val="00355523"/>
    <w:rsid w:val="0035751C"/>
    <w:rsid w:val="00361C86"/>
    <w:rsid w:val="00363C3C"/>
    <w:rsid w:val="0036688E"/>
    <w:rsid w:val="00366CA0"/>
    <w:rsid w:val="003674C2"/>
    <w:rsid w:val="003705B8"/>
    <w:rsid w:val="00372703"/>
    <w:rsid w:val="00376150"/>
    <w:rsid w:val="00376FBF"/>
    <w:rsid w:val="0038005F"/>
    <w:rsid w:val="003828D5"/>
    <w:rsid w:val="00385D71"/>
    <w:rsid w:val="00390480"/>
    <w:rsid w:val="003912FD"/>
    <w:rsid w:val="00392F18"/>
    <w:rsid w:val="0039374B"/>
    <w:rsid w:val="00393F6C"/>
    <w:rsid w:val="00397951"/>
    <w:rsid w:val="003A094D"/>
    <w:rsid w:val="003B0C12"/>
    <w:rsid w:val="003B14B3"/>
    <w:rsid w:val="003B3D88"/>
    <w:rsid w:val="003B43A1"/>
    <w:rsid w:val="003C2664"/>
    <w:rsid w:val="003C53F6"/>
    <w:rsid w:val="003D0641"/>
    <w:rsid w:val="003D1B09"/>
    <w:rsid w:val="003D23F9"/>
    <w:rsid w:val="003D4510"/>
    <w:rsid w:val="003D520E"/>
    <w:rsid w:val="003D751C"/>
    <w:rsid w:val="003E02E3"/>
    <w:rsid w:val="003E7DB8"/>
    <w:rsid w:val="003F43F6"/>
    <w:rsid w:val="003F6627"/>
    <w:rsid w:val="003F7AAB"/>
    <w:rsid w:val="00401889"/>
    <w:rsid w:val="0040251E"/>
    <w:rsid w:val="00403169"/>
    <w:rsid w:val="004034DC"/>
    <w:rsid w:val="004038E0"/>
    <w:rsid w:val="00412FDF"/>
    <w:rsid w:val="004134EC"/>
    <w:rsid w:val="00415807"/>
    <w:rsid w:val="00416803"/>
    <w:rsid w:val="0041729B"/>
    <w:rsid w:val="0041729E"/>
    <w:rsid w:val="00421C14"/>
    <w:rsid w:val="00424AE8"/>
    <w:rsid w:val="004255AD"/>
    <w:rsid w:val="00431CAA"/>
    <w:rsid w:val="004321D6"/>
    <w:rsid w:val="004322F7"/>
    <w:rsid w:val="0043535B"/>
    <w:rsid w:val="0043542D"/>
    <w:rsid w:val="00435D52"/>
    <w:rsid w:val="00437A51"/>
    <w:rsid w:val="00437B92"/>
    <w:rsid w:val="0044060E"/>
    <w:rsid w:val="00440E6E"/>
    <w:rsid w:val="00441DCC"/>
    <w:rsid w:val="00442427"/>
    <w:rsid w:val="00452C6B"/>
    <w:rsid w:val="00455F75"/>
    <w:rsid w:val="00456E81"/>
    <w:rsid w:val="0046042F"/>
    <w:rsid w:val="00462A55"/>
    <w:rsid w:val="00462DA3"/>
    <w:rsid w:val="00464EDF"/>
    <w:rsid w:val="004652FD"/>
    <w:rsid w:val="004675CD"/>
    <w:rsid w:val="00470076"/>
    <w:rsid w:val="00472060"/>
    <w:rsid w:val="004758F4"/>
    <w:rsid w:val="00477437"/>
    <w:rsid w:val="00477578"/>
    <w:rsid w:val="0048029E"/>
    <w:rsid w:val="00480AA0"/>
    <w:rsid w:val="00480C15"/>
    <w:rsid w:val="004810AF"/>
    <w:rsid w:val="00482D5B"/>
    <w:rsid w:val="00484A3E"/>
    <w:rsid w:val="00497F1E"/>
    <w:rsid w:val="004A0DE1"/>
    <w:rsid w:val="004A155B"/>
    <w:rsid w:val="004A22E3"/>
    <w:rsid w:val="004A44A8"/>
    <w:rsid w:val="004A5130"/>
    <w:rsid w:val="004A5577"/>
    <w:rsid w:val="004B079E"/>
    <w:rsid w:val="004B4DF6"/>
    <w:rsid w:val="004C2A3A"/>
    <w:rsid w:val="004C3685"/>
    <w:rsid w:val="004C4A2C"/>
    <w:rsid w:val="004C6C9A"/>
    <w:rsid w:val="004D261B"/>
    <w:rsid w:val="004D3EA6"/>
    <w:rsid w:val="004D5991"/>
    <w:rsid w:val="004E1EB1"/>
    <w:rsid w:val="004E2FB3"/>
    <w:rsid w:val="004E4A1D"/>
    <w:rsid w:val="004E4C92"/>
    <w:rsid w:val="004E61FF"/>
    <w:rsid w:val="004F16E8"/>
    <w:rsid w:val="004F30E7"/>
    <w:rsid w:val="00503A93"/>
    <w:rsid w:val="00507640"/>
    <w:rsid w:val="005140F5"/>
    <w:rsid w:val="005160E0"/>
    <w:rsid w:val="00520A54"/>
    <w:rsid w:val="00523B30"/>
    <w:rsid w:val="0052453E"/>
    <w:rsid w:val="00524850"/>
    <w:rsid w:val="00526120"/>
    <w:rsid w:val="00530E41"/>
    <w:rsid w:val="0053210C"/>
    <w:rsid w:val="005379C9"/>
    <w:rsid w:val="00546635"/>
    <w:rsid w:val="0055143D"/>
    <w:rsid w:val="00556EBA"/>
    <w:rsid w:val="00557B5F"/>
    <w:rsid w:val="005604BF"/>
    <w:rsid w:val="0056074D"/>
    <w:rsid w:val="0056159B"/>
    <w:rsid w:val="00562597"/>
    <w:rsid w:val="00564734"/>
    <w:rsid w:val="00570F1F"/>
    <w:rsid w:val="00572FD7"/>
    <w:rsid w:val="00573CC5"/>
    <w:rsid w:val="00581E8B"/>
    <w:rsid w:val="005857F8"/>
    <w:rsid w:val="00590632"/>
    <w:rsid w:val="0059653D"/>
    <w:rsid w:val="0059664C"/>
    <w:rsid w:val="00596D9A"/>
    <w:rsid w:val="005B18CF"/>
    <w:rsid w:val="005B4864"/>
    <w:rsid w:val="005B5BBF"/>
    <w:rsid w:val="005B62E6"/>
    <w:rsid w:val="005B63A0"/>
    <w:rsid w:val="005C3AA0"/>
    <w:rsid w:val="005D23C1"/>
    <w:rsid w:val="005D463E"/>
    <w:rsid w:val="005D71E2"/>
    <w:rsid w:val="005E2196"/>
    <w:rsid w:val="005E3405"/>
    <w:rsid w:val="005E6716"/>
    <w:rsid w:val="005F2801"/>
    <w:rsid w:val="005F5F4D"/>
    <w:rsid w:val="005F7908"/>
    <w:rsid w:val="00601191"/>
    <w:rsid w:val="006022F1"/>
    <w:rsid w:val="0060691A"/>
    <w:rsid w:val="006104FB"/>
    <w:rsid w:val="00612A31"/>
    <w:rsid w:val="006140F4"/>
    <w:rsid w:val="00617E32"/>
    <w:rsid w:val="0062185D"/>
    <w:rsid w:val="00626792"/>
    <w:rsid w:val="00636117"/>
    <w:rsid w:val="00636D07"/>
    <w:rsid w:val="00640B10"/>
    <w:rsid w:val="00641702"/>
    <w:rsid w:val="00642181"/>
    <w:rsid w:val="006437E5"/>
    <w:rsid w:val="00651757"/>
    <w:rsid w:val="00651B14"/>
    <w:rsid w:val="0065280C"/>
    <w:rsid w:val="0065521B"/>
    <w:rsid w:val="00655EA3"/>
    <w:rsid w:val="00656B3D"/>
    <w:rsid w:val="00661CD0"/>
    <w:rsid w:val="00664446"/>
    <w:rsid w:val="00665909"/>
    <w:rsid w:val="00667F0F"/>
    <w:rsid w:val="0067095A"/>
    <w:rsid w:val="00671EE8"/>
    <w:rsid w:val="00673D9A"/>
    <w:rsid w:val="00676A20"/>
    <w:rsid w:val="006829E4"/>
    <w:rsid w:val="00684E28"/>
    <w:rsid w:val="00684F01"/>
    <w:rsid w:val="00685BC2"/>
    <w:rsid w:val="00686903"/>
    <w:rsid w:val="00696D53"/>
    <w:rsid w:val="006B06BD"/>
    <w:rsid w:val="006B2B6F"/>
    <w:rsid w:val="006B43B2"/>
    <w:rsid w:val="006B4731"/>
    <w:rsid w:val="006C32EE"/>
    <w:rsid w:val="006C3AAC"/>
    <w:rsid w:val="006C5573"/>
    <w:rsid w:val="006C6A57"/>
    <w:rsid w:val="006C700A"/>
    <w:rsid w:val="006D007D"/>
    <w:rsid w:val="006D0314"/>
    <w:rsid w:val="006D12A3"/>
    <w:rsid w:val="006D262C"/>
    <w:rsid w:val="006D3E1A"/>
    <w:rsid w:val="006D46B0"/>
    <w:rsid w:val="006D529E"/>
    <w:rsid w:val="006E3D15"/>
    <w:rsid w:val="006E530F"/>
    <w:rsid w:val="006E64F6"/>
    <w:rsid w:val="00700070"/>
    <w:rsid w:val="00701DE4"/>
    <w:rsid w:val="00707067"/>
    <w:rsid w:val="00715F0D"/>
    <w:rsid w:val="007168E6"/>
    <w:rsid w:val="00716BA9"/>
    <w:rsid w:val="00722B98"/>
    <w:rsid w:val="00724724"/>
    <w:rsid w:val="00727CD6"/>
    <w:rsid w:val="00731BAE"/>
    <w:rsid w:val="00732ABC"/>
    <w:rsid w:val="00733EE9"/>
    <w:rsid w:val="00735407"/>
    <w:rsid w:val="00735A6A"/>
    <w:rsid w:val="00736275"/>
    <w:rsid w:val="00740331"/>
    <w:rsid w:val="00740476"/>
    <w:rsid w:val="007446AE"/>
    <w:rsid w:val="007459D1"/>
    <w:rsid w:val="00746655"/>
    <w:rsid w:val="0074687F"/>
    <w:rsid w:val="00746CCD"/>
    <w:rsid w:val="00752C9E"/>
    <w:rsid w:val="0075673C"/>
    <w:rsid w:val="007570BC"/>
    <w:rsid w:val="00761AEE"/>
    <w:rsid w:val="00762AAF"/>
    <w:rsid w:val="007637F4"/>
    <w:rsid w:val="0076386D"/>
    <w:rsid w:val="0076778D"/>
    <w:rsid w:val="0077020A"/>
    <w:rsid w:val="00773DD7"/>
    <w:rsid w:val="00775B6D"/>
    <w:rsid w:val="007800E5"/>
    <w:rsid w:val="007824B6"/>
    <w:rsid w:val="0078329A"/>
    <w:rsid w:val="00783695"/>
    <w:rsid w:val="007850E1"/>
    <w:rsid w:val="0079446E"/>
    <w:rsid w:val="00795E1C"/>
    <w:rsid w:val="00797528"/>
    <w:rsid w:val="00797AC9"/>
    <w:rsid w:val="00797FFA"/>
    <w:rsid w:val="007A2A1A"/>
    <w:rsid w:val="007A5D7A"/>
    <w:rsid w:val="007A5DBB"/>
    <w:rsid w:val="007A7D1F"/>
    <w:rsid w:val="007B25C4"/>
    <w:rsid w:val="007B5DDB"/>
    <w:rsid w:val="007C09B0"/>
    <w:rsid w:val="007C3CF8"/>
    <w:rsid w:val="007C433E"/>
    <w:rsid w:val="007C621F"/>
    <w:rsid w:val="007D3C87"/>
    <w:rsid w:val="007D5917"/>
    <w:rsid w:val="007E34B8"/>
    <w:rsid w:val="007E4D25"/>
    <w:rsid w:val="007E57FD"/>
    <w:rsid w:val="007E622C"/>
    <w:rsid w:val="007E7025"/>
    <w:rsid w:val="007F0373"/>
    <w:rsid w:val="007F05EA"/>
    <w:rsid w:val="007F7EFE"/>
    <w:rsid w:val="008009D7"/>
    <w:rsid w:val="008011A3"/>
    <w:rsid w:val="00806957"/>
    <w:rsid w:val="00807BDC"/>
    <w:rsid w:val="00820F89"/>
    <w:rsid w:val="00823B07"/>
    <w:rsid w:val="00823E2E"/>
    <w:rsid w:val="008265D4"/>
    <w:rsid w:val="008351ED"/>
    <w:rsid w:val="00836526"/>
    <w:rsid w:val="00836A47"/>
    <w:rsid w:val="008373FC"/>
    <w:rsid w:val="00837753"/>
    <w:rsid w:val="0083785F"/>
    <w:rsid w:val="008432FF"/>
    <w:rsid w:val="00844500"/>
    <w:rsid w:val="00851036"/>
    <w:rsid w:val="00851449"/>
    <w:rsid w:val="00855FA2"/>
    <w:rsid w:val="00861F71"/>
    <w:rsid w:val="00862017"/>
    <w:rsid w:val="008624E9"/>
    <w:rsid w:val="008638A7"/>
    <w:rsid w:val="00863CED"/>
    <w:rsid w:val="00864A6D"/>
    <w:rsid w:val="0086632C"/>
    <w:rsid w:val="008728F5"/>
    <w:rsid w:val="008739A7"/>
    <w:rsid w:val="00875A76"/>
    <w:rsid w:val="00876045"/>
    <w:rsid w:val="0088100C"/>
    <w:rsid w:val="008823A2"/>
    <w:rsid w:val="00883ADA"/>
    <w:rsid w:val="00883E2F"/>
    <w:rsid w:val="008866E5"/>
    <w:rsid w:val="0089562F"/>
    <w:rsid w:val="008A6320"/>
    <w:rsid w:val="008A7B13"/>
    <w:rsid w:val="008B0867"/>
    <w:rsid w:val="008B1E12"/>
    <w:rsid w:val="008B696F"/>
    <w:rsid w:val="008C07B5"/>
    <w:rsid w:val="008C0B77"/>
    <w:rsid w:val="008C2CC0"/>
    <w:rsid w:val="008C5118"/>
    <w:rsid w:val="008C766D"/>
    <w:rsid w:val="008C7C57"/>
    <w:rsid w:val="008D0B8F"/>
    <w:rsid w:val="008D2EB0"/>
    <w:rsid w:val="008D379B"/>
    <w:rsid w:val="008D3D32"/>
    <w:rsid w:val="008D59EF"/>
    <w:rsid w:val="008E01AA"/>
    <w:rsid w:val="008E0EE6"/>
    <w:rsid w:val="008E3E35"/>
    <w:rsid w:val="008E42A0"/>
    <w:rsid w:val="008E618D"/>
    <w:rsid w:val="008F1C04"/>
    <w:rsid w:val="008F2037"/>
    <w:rsid w:val="008F419B"/>
    <w:rsid w:val="008F46E0"/>
    <w:rsid w:val="008F473D"/>
    <w:rsid w:val="008F5695"/>
    <w:rsid w:val="008F6F44"/>
    <w:rsid w:val="00903061"/>
    <w:rsid w:val="0090662C"/>
    <w:rsid w:val="0090671C"/>
    <w:rsid w:val="00910E15"/>
    <w:rsid w:val="009138ED"/>
    <w:rsid w:val="00920CEC"/>
    <w:rsid w:val="009220E8"/>
    <w:rsid w:val="00924B5D"/>
    <w:rsid w:val="009261BF"/>
    <w:rsid w:val="00926912"/>
    <w:rsid w:val="00926D20"/>
    <w:rsid w:val="009328EB"/>
    <w:rsid w:val="00933C9A"/>
    <w:rsid w:val="00937F22"/>
    <w:rsid w:val="0094172A"/>
    <w:rsid w:val="009446BE"/>
    <w:rsid w:val="00947B14"/>
    <w:rsid w:val="009530FB"/>
    <w:rsid w:val="00954C93"/>
    <w:rsid w:val="0096199B"/>
    <w:rsid w:val="00963BEC"/>
    <w:rsid w:val="00971B81"/>
    <w:rsid w:val="0097535F"/>
    <w:rsid w:val="009759CA"/>
    <w:rsid w:val="00981B7D"/>
    <w:rsid w:val="009860EA"/>
    <w:rsid w:val="00991422"/>
    <w:rsid w:val="0099304D"/>
    <w:rsid w:val="009A0732"/>
    <w:rsid w:val="009A1285"/>
    <w:rsid w:val="009B7611"/>
    <w:rsid w:val="009C0342"/>
    <w:rsid w:val="009C0D60"/>
    <w:rsid w:val="009C195A"/>
    <w:rsid w:val="009C3842"/>
    <w:rsid w:val="009C3B78"/>
    <w:rsid w:val="009C5ECB"/>
    <w:rsid w:val="009C65BF"/>
    <w:rsid w:val="009C6E72"/>
    <w:rsid w:val="009C747C"/>
    <w:rsid w:val="009D0A61"/>
    <w:rsid w:val="009D242A"/>
    <w:rsid w:val="009D68AD"/>
    <w:rsid w:val="009E2CEA"/>
    <w:rsid w:val="009E6570"/>
    <w:rsid w:val="009E695A"/>
    <w:rsid w:val="009E7332"/>
    <w:rsid w:val="009E77C2"/>
    <w:rsid w:val="009F057D"/>
    <w:rsid w:val="009F0FC6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78CE"/>
    <w:rsid w:val="00A2095F"/>
    <w:rsid w:val="00A22D31"/>
    <w:rsid w:val="00A238E4"/>
    <w:rsid w:val="00A250CC"/>
    <w:rsid w:val="00A2667B"/>
    <w:rsid w:val="00A3056A"/>
    <w:rsid w:val="00A367CA"/>
    <w:rsid w:val="00A3704C"/>
    <w:rsid w:val="00A43D7D"/>
    <w:rsid w:val="00A45E41"/>
    <w:rsid w:val="00A50189"/>
    <w:rsid w:val="00A5161C"/>
    <w:rsid w:val="00A547DE"/>
    <w:rsid w:val="00A574B0"/>
    <w:rsid w:val="00A601A2"/>
    <w:rsid w:val="00A60721"/>
    <w:rsid w:val="00A60EB4"/>
    <w:rsid w:val="00A65B0C"/>
    <w:rsid w:val="00A67943"/>
    <w:rsid w:val="00A67B53"/>
    <w:rsid w:val="00A700E5"/>
    <w:rsid w:val="00A70372"/>
    <w:rsid w:val="00A709E8"/>
    <w:rsid w:val="00A710E7"/>
    <w:rsid w:val="00A80C16"/>
    <w:rsid w:val="00A837CD"/>
    <w:rsid w:val="00A841FC"/>
    <w:rsid w:val="00A847EB"/>
    <w:rsid w:val="00A84AB6"/>
    <w:rsid w:val="00A84F32"/>
    <w:rsid w:val="00A94E4B"/>
    <w:rsid w:val="00A950BB"/>
    <w:rsid w:val="00A97CCA"/>
    <w:rsid w:val="00AA3741"/>
    <w:rsid w:val="00AA4650"/>
    <w:rsid w:val="00AB0C2C"/>
    <w:rsid w:val="00AB2B26"/>
    <w:rsid w:val="00AB3326"/>
    <w:rsid w:val="00AB440A"/>
    <w:rsid w:val="00AC0F8E"/>
    <w:rsid w:val="00AD1753"/>
    <w:rsid w:val="00AD671C"/>
    <w:rsid w:val="00AE27D3"/>
    <w:rsid w:val="00AE50E4"/>
    <w:rsid w:val="00AE7BF2"/>
    <w:rsid w:val="00AF14E2"/>
    <w:rsid w:val="00AF17DF"/>
    <w:rsid w:val="00AF1A81"/>
    <w:rsid w:val="00B1448C"/>
    <w:rsid w:val="00B1601C"/>
    <w:rsid w:val="00B211B7"/>
    <w:rsid w:val="00B239A1"/>
    <w:rsid w:val="00B3077E"/>
    <w:rsid w:val="00B308FC"/>
    <w:rsid w:val="00B30D26"/>
    <w:rsid w:val="00B30F5D"/>
    <w:rsid w:val="00B3519A"/>
    <w:rsid w:val="00B37C61"/>
    <w:rsid w:val="00B40F9F"/>
    <w:rsid w:val="00B42628"/>
    <w:rsid w:val="00B44522"/>
    <w:rsid w:val="00B46A41"/>
    <w:rsid w:val="00B51812"/>
    <w:rsid w:val="00B560DD"/>
    <w:rsid w:val="00B63549"/>
    <w:rsid w:val="00B63E01"/>
    <w:rsid w:val="00B644E4"/>
    <w:rsid w:val="00B73689"/>
    <w:rsid w:val="00B75E16"/>
    <w:rsid w:val="00B75FA3"/>
    <w:rsid w:val="00B77140"/>
    <w:rsid w:val="00B82B6C"/>
    <w:rsid w:val="00B830C2"/>
    <w:rsid w:val="00B83DEF"/>
    <w:rsid w:val="00B914FA"/>
    <w:rsid w:val="00B9441E"/>
    <w:rsid w:val="00BA1FB1"/>
    <w:rsid w:val="00BA6EB0"/>
    <w:rsid w:val="00BB02B9"/>
    <w:rsid w:val="00BB1D96"/>
    <w:rsid w:val="00BB6112"/>
    <w:rsid w:val="00BC0B45"/>
    <w:rsid w:val="00BC2C26"/>
    <w:rsid w:val="00BD05F2"/>
    <w:rsid w:val="00BD0728"/>
    <w:rsid w:val="00BD147B"/>
    <w:rsid w:val="00BD2163"/>
    <w:rsid w:val="00BD21A9"/>
    <w:rsid w:val="00BD3490"/>
    <w:rsid w:val="00BD388E"/>
    <w:rsid w:val="00BD3C65"/>
    <w:rsid w:val="00BE1540"/>
    <w:rsid w:val="00BE1941"/>
    <w:rsid w:val="00BE1E2D"/>
    <w:rsid w:val="00BE5E11"/>
    <w:rsid w:val="00BF271D"/>
    <w:rsid w:val="00BF2810"/>
    <w:rsid w:val="00BF40CD"/>
    <w:rsid w:val="00BF6329"/>
    <w:rsid w:val="00C00C65"/>
    <w:rsid w:val="00C034D5"/>
    <w:rsid w:val="00C060C7"/>
    <w:rsid w:val="00C116F8"/>
    <w:rsid w:val="00C13217"/>
    <w:rsid w:val="00C15D15"/>
    <w:rsid w:val="00C230B9"/>
    <w:rsid w:val="00C25EB6"/>
    <w:rsid w:val="00C26B74"/>
    <w:rsid w:val="00C31016"/>
    <w:rsid w:val="00C319BB"/>
    <w:rsid w:val="00C31B19"/>
    <w:rsid w:val="00C35BC1"/>
    <w:rsid w:val="00C35EE8"/>
    <w:rsid w:val="00C407E9"/>
    <w:rsid w:val="00C41D01"/>
    <w:rsid w:val="00C428F9"/>
    <w:rsid w:val="00C43389"/>
    <w:rsid w:val="00C4512D"/>
    <w:rsid w:val="00C52856"/>
    <w:rsid w:val="00C5574C"/>
    <w:rsid w:val="00C60C09"/>
    <w:rsid w:val="00C63754"/>
    <w:rsid w:val="00C65F1B"/>
    <w:rsid w:val="00C67229"/>
    <w:rsid w:val="00C72AFD"/>
    <w:rsid w:val="00C73F80"/>
    <w:rsid w:val="00C750D2"/>
    <w:rsid w:val="00C75C25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F4D"/>
    <w:rsid w:val="00C972F6"/>
    <w:rsid w:val="00CA314B"/>
    <w:rsid w:val="00CA7A85"/>
    <w:rsid w:val="00CB0035"/>
    <w:rsid w:val="00CB205B"/>
    <w:rsid w:val="00CB286F"/>
    <w:rsid w:val="00CB48AB"/>
    <w:rsid w:val="00CB53DA"/>
    <w:rsid w:val="00CB5A5A"/>
    <w:rsid w:val="00CC0E21"/>
    <w:rsid w:val="00CC100F"/>
    <w:rsid w:val="00CC4915"/>
    <w:rsid w:val="00CC4D04"/>
    <w:rsid w:val="00CC742C"/>
    <w:rsid w:val="00CD2300"/>
    <w:rsid w:val="00CD2B11"/>
    <w:rsid w:val="00CD711D"/>
    <w:rsid w:val="00CE216C"/>
    <w:rsid w:val="00CE5B02"/>
    <w:rsid w:val="00CF1383"/>
    <w:rsid w:val="00CF2156"/>
    <w:rsid w:val="00CF2449"/>
    <w:rsid w:val="00CF4595"/>
    <w:rsid w:val="00D00F38"/>
    <w:rsid w:val="00D02D48"/>
    <w:rsid w:val="00D04375"/>
    <w:rsid w:val="00D1054C"/>
    <w:rsid w:val="00D11220"/>
    <w:rsid w:val="00D12443"/>
    <w:rsid w:val="00D13DE2"/>
    <w:rsid w:val="00D14899"/>
    <w:rsid w:val="00D16253"/>
    <w:rsid w:val="00D20368"/>
    <w:rsid w:val="00D20DFC"/>
    <w:rsid w:val="00D24C0D"/>
    <w:rsid w:val="00D342C7"/>
    <w:rsid w:val="00D355BB"/>
    <w:rsid w:val="00D41EE2"/>
    <w:rsid w:val="00D445E3"/>
    <w:rsid w:val="00D44981"/>
    <w:rsid w:val="00D473A6"/>
    <w:rsid w:val="00D47814"/>
    <w:rsid w:val="00D525E7"/>
    <w:rsid w:val="00D52A8C"/>
    <w:rsid w:val="00D5418D"/>
    <w:rsid w:val="00D56904"/>
    <w:rsid w:val="00D633D7"/>
    <w:rsid w:val="00D64708"/>
    <w:rsid w:val="00D65EA4"/>
    <w:rsid w:val="00D66F86"/>
    <w:rsid w:val="00D70242"/>
    <w:rsid w:val="00D70270"/>
    <w:rsid w:val="00D71A99"/>
    <w:rsid w:val="00D744BA"/>
    <w:rsid w:val="00D75EE1"/>
    <w:rsid w:val="00D77A4F"/>
    <w:rsid w:val="00D81C9D"/>
    <w:rsid w:val="00D84293"/>
    <w:rsid w:val="00D8495D"/>
    <w:rsid w:val="00D85E3B"/>
    <w:rsid w:val="00D931A5"/>
    <w:rsid w:val="00D93C1B"/>
    <w:rsid w:val="00D95F50"/>
    <w:rsid w:val="00D97264"/>
    <w:rsid w:val="00D97290"/>
    <w:rsid w:val="00DA2397"/>
    <w:rsid w:val="00DA4F4D"/>
    <w:rsid w:val="00DA71CA"/>
    <w:rsid w:val="00DB052F"/>
    <w:rsid w:val="00DB43BD"/>
    <w:rsid w:val="00DB4700"/>
    <w:rsid w:val="00DB6F1D"/>
    <w:rsid w:val="00DC1196"/>
    <w:rsid w:val="00DC3D32"/>
    <w:rsid w:val="00DC4E63"/>
    <w:rsid w:val="00DC5218"/>
    <w:rsid w:val="00DC7879"/>
    <w:rsid w:val="00DD024E"/>
    <w:rsid w:val="00DD57F1"/>
    <w:rsid w:val="00DD7450"/>
    <w:rsid w:val="00DD7646"/>
    <w:rsid w:val="00DD76EE"/>
    <w:rsid w:val="00DD7E0A"/>
    <w:rsid w:val="00DE08BC"/>
    <w:rsid w:val="00DE184B"/>
    <w:rsid w:val="00DE3A0B"/>
    <w:rsid w:val="00DE5C51"/>
    <w:rsid w:val="00DE60F2"/>
    <w:rsid w:val="00DF5258"/>
    <w:rsid w:val="00E004DD"/>
    <w:rsid w:val="00E014A4"/>
    <w:rsid w:val="00E10985"/>
    <w:rsid w:val="00E111C3"/>
    <w:rsid w:val="00E111EC"/>
    <w:rsid w:val="00E122E3"/>
    <w:rsid w:val="00E13A99"/>
    <w:rsid w:val="00E167DB"/>
    <w:rsid w:val="00E21432"/>
    <w:rsid w:val="00E23672"/>
    <w:rsid w:val="00E24A2E"/>
    <w:rsid w:val="00E27E3F"/>
    <w:rsid w:val="00E4499A"/>
    <w:rsid w:val="00E53E9E"/>
    <w:rsid w:val="00E6172E"/>
    <w:rsid w:val="00E66B51"/>
    <w:rsid w:val="00E679F1"/>
    <w:rsid w:val="00E67D0E"/>
    <w:rsid w:val="00E73250"/>
    <w:rsid w:val="00E73D37"/>
    <w:rsid w:val="00E747BA"/>
    <w:rsid w:val="00E80FF6"/>
    <w:rsid w:val="00E811BC"/>
    <w:rsid w:val="00E91ADF"/>
    <w:rsid w:val="00E939B5"/>
    <w:rsid w:val="00E957B9"/>
    <w:rsid w:val="00E9626F"/>
    <w:rsid w:val="00EA1C60"/>
    <w:rsid w:val="00EA3472"/>
    <w:rsid w:val="00EB0435"/>
    <w:rsid w:val="00EB0C07"/>
    <w:rsid w:val="00EB1641"/>
    <w:rsid w:val="00EB65CB"/>
    <w:rsid w:val="00EB6FC9"/>
    <w:rsid w:val="00EC0A99"/>
    <w:rsid w:val="00EC3477"/>
    <w:rsid w:val="00EC4E2D"/>
    <w:rsid w:val="00EC4F63"/>
    <w:rsid w:val="00EC6D3D"/>
    <w:rsid w:val="00ED0760"/>
    <w:rsid w:val="00ED0BE1"/>
    <w:rsid w:val="00ED0EC0"/>
    <w:rsid w:val="00ED2E13"/>
    <w:rsid w:val="00ED2EDB"/>
    <w:rsid w:val="00ED7754"/>
    <w:rsid w:val="00EE11BE"/>
    <w:rsid w:val="00EE2432"/>
    <w:rsid w:val="00EE3BC9"/>
    <w:rsid w:val="00EE4D4A"/>
    <w:rsid w:val="00EE5DA2"/>
    <w:rsid w:val="00EF176B"/>
    <w:rsid w:val="00EF1AED"/>
    <w:rsid w:val="00EF1D60"/>
    <w:rsid w:val="00EF60DC"/>
    <w:rsid w:val="00EF7625"/>
    <w:rsid w:val="00F013AF"/>
    <w:rsid w:val="00F01D50"/>
    <w:rsid w:val="00F03112"/>
    <w:rsid w:val="00F10BE6"/>
    <w:rsid w:val="00F115CF"/>
    <w:rsid w:val="00F17103"/>
    <w:rsid w:val="00F259B2"/>
    <w:rsid w:val="00F31980"/>
    <w:rsid w:val="00F374D6"/>
    <w:rsid w:val="00F41588"/>
    <w:rsid w:val="00F446E3"/>
    <w:rsid w:val="00F44FAE"/>
    <w:rsid w:val="00F5056A"/>
    <w:rsid w:val="00F50BA7"/>
    <w:rsid w:val="00F53DFC"/>
    <w:rsid w:val="00F54A27"/>
    <w:rsid w:val="00F757A2"/>
    <w:rsid w:val="00F93C91"/>
    <w:rsid w:val="00F9679D"/>
    <w:rsid w:val="00FA071A"/>
    <w:rsid w:val="00FA5678"/>
    <w:rsid w:val="00FA7D75"/>
    <w:rsid w:val="00FB1B37"/>
    <w:rsid w:val="00FB3E4A"/>
    <w:rsid w:val="00FC349E"/>
    <w:rsid w:val="00FC516D"/>
    <w:rsid w:val="00FC628D"/>
    <w:rsid w:val="00FD02E8"/>
    <w:rsid w:val="00FD2DF6"/>
    <w:rsid w:val="00FD4CA8"/>
    <w:rsid w:val="00FD59D4"/>
    <w:rsid w:val="00FE0026"/>
    <w:rsid w:val="00FE19BB"/>
    <w:rsid w:val="00FE2015"/>
    <w:rsid w:val="00FE667D"/>
    <w:rsid w:val="00FF1FC7"/>
    <w:rsid w:val="00FF2F6F"/>
    <w:rsid w:val="00FF3470"/>
    <w:rsid w:val="00FF3B67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05F0E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2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/>
      <dgm:spPr/>
      <dgm:t>
        <a:bodyPr/>
        <a:lstStyle/>
        <a:p>
          <a:r>
            <a:rPr lang="de-DE"/>
            <a:t>Registration Memory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7ECB0F37-6F28-45B3-A21A-443957EBD6BF}" type="asst">
      <dgm:prSet phldrT="[Text]"/>
      <dgm:spPr/>
      <dgm:t>
        <a:bodyPr/>
        <a:lstStyle/>
        <a:p>
          <a:r>
            <a:rPr lang="de-DE"/>
            <a:t>SpfF Chunk (Header)</a:t>
          </a:r>
        </a:p>
      </dgm:t>
    </dgm:pt>
    <dgm:pt modelId="{082C27FC-A665-4C45-9CC7-3CF68C4956E1}" type="parTrans" cxnId="{BE9FA5E9-D490-4EA8-AF8E-C227ED2B26FA}">
      <dgm:prSet/>
      <dgm:spPr/>
      <dgm:t>
        <a:bodyPr/>
        <a:lstStyle/>
        <a:p>
          <a:endParaRPr lang="de-DE"/>
        </a:p>
      </dgm:t>
    </dgm:pt>
    <dgm:pt modelId="{9FF1F095-4F33-49A1-8D31-2FF3A627E8A1}" type="sibTrans" cxnId="{BE9FA5E9-D490-4EA8-AF8E-C227ED2B26FA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/>
      <dgm:spPr/>
      <dgm:t>
        <a:bodyPr/>
        <a:lstStyle/>
        <a:p>
          <a:r>
            <a:rPr lang="de-DE"/>
            <a:t>BHd Chunks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047726D9-5146-419C-972B-377D504FD882}" type="asst">
      <dgm:prSet phldrT="[Text]"/>
      <dgm:spPr/>
      <dgm:t>
        <a:bodyPr/>
        <a:lstStyle/>
        <a:p>
          <a:r>
            <a:rPr lang="de-DE"/>
            <a:t>Sequence Chunk</a:t>
          </a:r>
        </a:p>
      </dgm:t>
    </dgm:pt>
    <dgm:pt modelId="{3F3B2763-4D27-46D2-AD53-DB5D065BEE5A}" type="parTrans" cxnId="{76D7B23D-3FC4-4346-8CD7-5A899F2547C0}">
      <dgm:prSet/>
      <dgm:spPr/>
      <dgm:t>
        <a:bodyPr/>
        <a:lstStyle/>
        <a:p>
          <a:endParaRPr lang="de-DE"/>
        </a:p>
      </dgm:t>
    </dgm:pt>
    <dgm:pt modelId="{B6F2B954-AD93-434D-912E-DA1A1C1FC97C}" type="sibTrans" cxnId="{76D7B23D-3FC4-4346-8CD7-5A899F2547C0}">
      <dgm:prSet/>
      <dgm:spPr/>
      <dgm:t>
        <a:bodyPr/>
        <a:lstStyle/>
        <a:p>
          <a:endParaRPr lang="de-DE"/>
        </a:p>
      </dgm:t>
    </dgm:pt>
    <dgm:pt modelId="{E7FC3AA7-4578-4B76-A50D-AC675F43F4F2}" type="asst">
      <dgm:prSet phldrT="[Text]"/>
      <dgm:spPr/>
      <dgm:t>
        <a:bodyPr/>
        <a:lstStyle/>
        <a:p>
          <a:r>
            <a:rPr lang="de-DE"/>
            <a:t>Registration Chunk</a:t>
          </a:r>
        </a:p>
      </dgm:t>
    </dgm:pt>
    <dgm:pt modelId="{4E61A515-72D9-4750-849D-31FDEAF0EA98}" type="parTrans" cxnId="{CD80C8A6-A4EE-47E8-8179-B07D828FED80}">
      <dgm:prSet/>
      <dgm:spPr/>
      <dgm:t>
        <a:bodyPr/>
        <a:lstStyle/>
        <a:p>
          <a:endParaRPr lang="de-DE"/>
        </a:p>
      </dgm:t>
    </dgm:pt>
    <dgm:pt modelId="{60707634-6679-4067-A26C-C4C5B8B0506D}" type="sibTrans" cxnId="{CD80C8A6-A4EE-47E8-8179-B07D828FED80}">
      <dgm:prSet/>
      <dgm:spPr/>
      <dgm:t>
        <a:bodyPr/>
        <a:lstStyle/>
        <a:p>
          <a:endParaRPr lang="de-DE"/>
        </a:p>
      </dgm:t>
    </dgm:pt>
    <dgm:pt modelId="{69BEF4ED-73EF-4625-9330-19B360BC274B}" type="pres">
      <dgm:prSet presAssocID="{061C5ACB-ADC1-4645-8007-2557092E3CE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1A5E70A-A3E9-437D-A36F-CD206EAAEB0D}" type="pres">
      <dgm:prSet presAssocID="{649D4DC4-769C-4758-A596-03417F4E2273}" presName="root1" presStyleCnt="0"/>
      <dgm:spPr/>
    </dgm:pt>
    <dgm:pt modelId="{EA329F25-1455-4B71-AA62-1EE3817032F0}" type="pres">
      <dgm:prSet presAssocID="{649D4DC4-769C-4758-A596-03417F4E2273}" presName="LevelOneTextNode" presStyleLbl="node0" presStyleIdx="0" presStyleCnt="1">
        <dgm:presLayoutVars>
          <dgm:chPref val="3"/>
        </dgm:presLayoutVars>
      </dgm:prSet>
      <dgm:spPr/>
    </dgm:pt>
    <dgm:pt modelId="{B18AC7C2-6854-4AE4-A4D7-7A383F39195F}" type="pres">
      <dgm:prSet presAssocID="{649D4DC4-769C-4758-A596-03417F4E2273}" presName="level2hierChild" presStyleCnt="0"/>
      <dgm:spPr/>
    </dgm:pt>
    <dgm:pt modelId="{AC8C3838-3B0F-42B5-8C0A-506EA3BFAE7A}" type="pres">
      <dgm:prSet presAssocID="{082C27FC-A665-4C45-9CC7-3CF68C4956E1}" presName="conn2-1" presStyleLbl="parChTrans1D2" presStyleIdx="0" presStyleCnt="2"/>
      <dgm:spPr/>
    </dgm:pt>
    <dgm:pt modelId="{65059946-3950-4E5C-9498-030FCF139120}" type="pres">
      <dgm:prSet presAssocID="{082C27FC-A665-4C45-9CC7-3CF68C4956E1}" presName="connTx" presStyleLbl="parChTrans1D2" presStyleIdx="0" presStyleCnt="2"/>
      <dgm:spPr/>
    </dgm:pt>
    <dgm:pt modelId="{8DA3ACB6-8C6E-4DFF-9D62-673ECC77DFDD}" type="pres">
      <dgm:prSet presAssocID="{7ECB0F37-6F28-45B3-A21A-443957EBD6BF}" presName="root2" presStyleCnt="0"/>
      <dgm:spPr/>
    </dgm:pt>
    <dgm:pt modelId="{989A024A-C5E5-43A6-90D0-31D517742C0E}" type="pres">
      <dgm:prSet presAssocID="{7ECB0F37-6F28-45B3-A21A-443957EBD6BF}" presName="LevelTwoTextNode" presStyleLbl="asst1" presStyleIdx="0" presStyleCnt="4">
        <dgm:presLayoutVars>
          <dgm:chPref val="3"/>
        </dgm:presLayoutVars>
      </dgm:prSet>
      <dgm:spPr/>
    </dgm:pt>
    <dgm:pt modelId="{5267FE4F-6647-46FB-9A82-B21D2ED40403}" type="pres">
      <dgm:prSet presAssocID="{7ECB0F37-6F28-45B3-A21A-443957EBD6BF}" presName="level3hierChild" presStyleCnt="0"/>
      <dgm:spPr/>
    </dgm:pt>
    <dgm:pt modelId="{566AC597-E552-4B93-8D22-FFD85EABB89B}" type="pres">
      <dgm:prSet presAssocID="{5F2D72D1-7F2E-40ED-9BCD-F50AC7C60E06}" presName="conn2-1" presStyleLbl="parChTrans1D2" presStyleIdx="1" presStyleCnt="2"/>
      <dgm:spPr/>
    </dgm:pt>
    <dgm:pt modelId="{3EBA6196-40B8-48EE-BF06-11053C4F8D16}" type="pres">
      <dgm:prSet presAssocID="{5F2D72D1-7F2E-40ED-9BCD-F50AC7C60E06}" presName="connTx" presStyleLbl="parChTrans1D2" presStyleIdx="1" presStyleCnt="2"/>
      <dgm:spPr/>
    </dgm:pt>
    <dgm:pt modelId="{B02C831C-9C8B-4872-A994-F16C67F5A57D}" type="pres">
      <dgm:prSet presAssocID="{C9C06161-7269-4E5F-9FE3-2D50A8ECE7BB}" presName="root2" presStyleCnt="0"/>
      <dgm:spPr/>
    </dgm:pt>
    <dgm:pt modelId="{3815A4C4-B29F-4BFC-B99D-8C0232673B71}" type="pres">
      <dgm:prSet presAssocID="{C9C06161-7269-4E5F-9FE3-2D50A8ECE7BB}" presName="LevelTwoTextNode" presStyleLbl="asst1" presStyleIdx="1" presStyleCnt="4">
        <dgm:presLayoutVars>
          <dgm:chPref val="3"/>
        </dgm:presLayoutVars>
      </dgm:prSet>
      <dgm:spPr/>
    </dgm:pt>
    <dgm:pt modelId="{E7B0F089-7252-416C-AB79-29C0C0D4A2CB}" type="pres">
      <dgm:prSet presAssocID="{C9C06161-7269-4E5F-9FE3-2D50A8ECE7BB}" presName="level3hierChild" presStyleCnt="0"/>
      <dgm:spPr/>
    </dgm:pt>
    <dgm:pt modelId="{BC4A3DFB-823E-497D-8859-FF5BCC1276C4}" type="pres">
      <dgm:prSet presAssocID="{3F3B2763-4D27-46D2-AD53-DB5D065BEE5A}" presName="conn2-1" presStyleLbl="parChTrans1D3" presStyleIdx="0" presStyleCnt="2"/>
      <dgm:spPr/>
    </dgm:pt>
    <dgm:pt modelId="{494E4DB4-EBC6-4D66-9FD8-F0825093F85A}" type="pres">
      <dgm:prSet presAssocID="{3F3B2763-4D27-46D2-AD53-DB5D065BEE5A}" presName="connTx" presStyleLbl="parChTrans1D3" presStyleIdx="0" presStyleCnt="2"/>
      <dgm:spPr/>
    </dgm:pt>
    <dgm:pt modelId="{0A032769-A538-4B50-95DF-C782A78FAD1C}" type="pres">
      <dgm:prSet presAssocID="{047726D9-5146-419C-972B-377D504FD882}" presName="root2" presStyleCnt="0"/>
      <dgm:spPr/>
    </dgm:pt>
    <dgm:pt modelId="{9FF3A44C-F86B-4461-8C0A-5D0B55B02EC8}" type="pres">
      <dgm:prSet presAssocID="{047726D9-5146-419C-972B-377D504FD882}" presName="LevelTwoTextNode" presStyleLbl="asst1" presStyleIdx="2" presStyleCnt="4">
        <dgm:presLayoutVars>
          <dgm:chPref val="3"/>
        </dgm:presLayoutVars>
      </dgm:prSet>
      <dgm:spPr/>
    </dgm:pt>
    <dgm:pt modelId="{202C4E9C-7CA5-43D5-8B12-227A15F808BE}" type="pres">
      <dgm:prSet presAssocID="{047726D9-5146-419C-972B-377D504FD882}" presName="level3hierChild" presStyleCnt="0"/>
      <dgm:spPr/>
    </dgm:pt>
    <dgm:pt modelId="{C5958843-288B-489F-B1DC-66C8D36F2C4C}" type="pres">
      <dgm:prSet presAssocID="{4E61A515-72D9-4750-849D-31FDEAF0EA98}" presName="conn2-1" presStyleLbl="parChTrans1D3" presStyleIdx="1" presStyleCnt="2"/>
      <dgm:spPr/>
    </dgm:pt>
    <dgm:pt modelId="{3EA6A3B5-DB2D-4699-8726-A4E49ED0B608}" type="pres">
      <dgm:prSet presAssocID="{4E61A515-72D9-4750-849D-31FDEAF0EA98}" presName="connTx" presStyleLbl="parChTrans1D3" presStyleIdx="1" presStyleCnt="2"/>
      <dgm:spPr/>
    </dgm:pt>
    <dgm:pt modelId="{9622DDF3-D3C0-47DF-9F2D-F0F80D3A35ED}" type="pres">
      <dgm:prSet presAssocID="{E7FC3AA7-4578-4B76-A50D-AC675F43F4F2}" presName="root2" presStyleCnt="0"/>
      <dgm:spPr/>
    </dgm:pt>
    <dgm:pt modelId="{8A73DA1B-A0EE-47A8-9B07-561BDE1CB069}" type="pres">
      <dgm:prSet presAssocID="{E7FC3AA7-4578-4B76-A50D-AC675F43F4F2}" presName="LevelTwoTextNode" presStyleLbl="asst1" presStyleIdx="3" presStyleCnt="4">
        <dgm:presLayoutVars>
          <dgm:chPref val="3"/>
        </dgm:presLayoutVars>
      </dgm:prSet>
      <dgm:spPr/>
    </dgm:pt>
    <dgm:pt modelId="{2BEEC53D-766E-4CD2-9737-5764114847C5}" type="pres">
      <dgm:prSet presAssocID="{E7FC3AA7-4578-4B76-A50D-AC675F43F4F2}" presName="level3hierChild" presStyleCnt="0"/>
      <dgm:spPr/>
    </dgm:pt>
  </dgm:ptLst>
  <dgm:cxnLst>
    <dgm:cxn modelId="{EA715201-F389-45DE-8481-96DA2D692CD3}" type="presOf" srcId="{4E61A515-72D9-4750-849D-31FDEAF0EA98}" destId="{3EA6A3B5-DB2D-4699-8726-A4E49ED0B608}" srcOrd="1" destOrd="0" presId="urn:microsoft.com/office/officeart/2005/8/layout/hierarchy2"/>
    <dgm:cxn modelId="{7DE5E704-A3BC-4679-9D6B-F13B8AEF19CF}" type="presOf" srcId="{649D4DC4-769C-4758-A596-03417F4E2273}" destId="{EA329F25-1455-4B71-AA62-1EE3817032F0}" srcOrd="0" destOrd="0" presId="urn:microsoft.com/office/officeart/2005/8/layout/hierarchy2"/>
    <dgm:cxn modelId="{7F9F2521-66C6-4DBC-8EAD-0047860B63EC}" type="presOf" srcId="{4E61A515-72D9-4750-849D-31FDEAF0EA98}" destId="{C5958843-288B-489F-B1DC-66C8D36F2C4C}" srcOrd="0" destOrd="0" presId="urn:microsoft.com/office/officeart/2005/8/layout/hierarchy2"/>
    <dgm:cxn modelId="{799A0F3A-FEB2-467B-B60C-C4C12D8F7D41}" type="presOf" srcId="{5F2D72D1-7F2E-40ED-9BCD-F50AC7C60E06}" destId="{566AC597-E552-4B93-8D22-FFD85EABB89B}" srcOrd="0" destOrd="0" presId="urn:microsoft.com/office/officeart/2005/8/layout/hierarchy2"/>
    <dgm:cxn modelId="{76D7B23D-3FC4-4346-8CD7-5A899F2547C0}" srcId="{C9C06161-7269-4E5F-9FE3-2D50A8ECE7BB}" destId="{047726D9-5146-419C-972B-377D504FD882}" srcOrd="0" destOrd="0" parTransId="{3F3B2763-4D27-46D2-AD53-DB5D065BEE5A}" sibTransId="{B6F2B954-AD93-434D-912E-DA1A1C1FC97C}"/>
    <dgm:cxn modelId="{FFBDFE76-9393-47A0-91FB-000C8BEEA88F}" type="presOf" srcId="{E7FC3AA7-4578-4B76-A50D-AC675F43F4F2}" destId="{8A73DA1B-A0EE-47A8-9B07-561BDE1CB069}" srcOrd="0" destOrd="0" presId="urn:microsoft.com/office/officeart/2005/8/layout/hierarchy2"/>
    <dgm:cxn modelId="{20F31E89-7E8A-42EE-8FAD-CA8597278055}" type="presOf" srcId="{047726D9-5146-419C-972B-377D504FD882}" destId="{9FF3A44C-F86B-4461-8C0A-5D0B55B02EC8}" srcOrd="0" destOrd="0" presId="urn:microsoft.com/office/officeart/2005/8/layout/hierarchy2"/>
    <dgm:cxn modelId="{2EBCAB8B-9A5B-41C9-B9FE-7C254EE2A102}" srcId="{649D4DC4-769C-4758-A596-03417F4E2273}" destId="{C9C06161-7269-4E5F-9FE3-2D50A8ECE7BB}" srcOrd="1" destOrd="0" parTransId="{5F2D72D1-7F2E-40ED-9BCD-F50AC7C60E06}" sibTransId="{133A7A46-0592-4AC1-9E7C-08274BCFF8C7}"/>
    <dgm:cxn modelId="{CD80C8A6-A4EE-47E8-8179-B07D828FED80}" srcId="{C9C06161-7269-4E5F-9FE3-2D50A8ECE7BB}" destId="{E7FC3AA7-4578-4B76-A50D-AC675F43F4F2}" srcOrd="1" destOrd="0" parTransId="{4E61A515-72D9-4750-849D-31FDEAF0EA98}" sibTransId="{60707634-6679-4067-A26C-C4C5B8B0506D}"/>
    <dgm:cxn modelId="{0148CCAC-A328-4EE3-AD82-C8049D0A852A}" type="presOf" srcId="{082C27FC-A665-4C45-9CC7-3CF68C4956E1}" destId="{AC8C3838-3B0F-42B5-8C0A-506EA3BFAE7A}" srcOrd="0" destOrd="0" presId="urn:microsoft.com/office/officeart/2005/8/layout/hierarchy2"/>
    <dgm:cxn modelId="{68B1D1AE-1F62-4EFE-A924-BC04DE971483}" type="presOf" srcId="{7ECB0F37-6F28-45B3-A21A-443957EBD6BF}" destId="{989A024A-C5E5-43A6-90D0-31D517742C0E}" srcOrd="0" destOrd="0" presId="urn:microsoft.com/office/officeart/2005/8/layout/hierarchy2"/>
    <dgm:cxn modelId="{398DDAAF-3BB4-463D-AFBC-8DA14C63E1C5}" type="presOf" srcId="{3F3B2763-4D27-46D2-AD53-DB5D065BEE5A}" destId="{BC4A3DFB-823E-497D-8859-FF5BCC1276C4}" srcOrd="0" destOrd="0" presId="urn:microsoft.com/office/officeart/2005/8/layout/hierarchy2"/>
    <dgm:cxn modelId="{8AEAA2B0-68ED-451A-8A40-FA4A6CB382C9}" type="presOf" srcId="{3F3B2763-4D27-46D2-AD53-DB5D065BEE5A}" destId="{494E4DB4-EBC6-4D66-9FD8-F0825093F85A}" srcOrd="1" destOrd="0" presId="urn:microsoft.com/office/officeart/2005/8/layout/hierarchy2"/>
    <dgm:cxn modelId="{B85041B2-96C6-46DC-B1E7-1824A39646BA}" type="presOf" srcId="{061C5ACB-ADC1-4645-8007-2557092E3CE7}" destId="{69BEF4ED-73EF-4625-9330-19B360BC274B}" srcOrd="0" destOrd="0" presId="urn:microsoft.com/office/officeart/2005/8/layout/hierarchy2"/>
    <dgm:cxn modelId="{BBBADAB2-E11F-440A-8815-74B58DD1B4DC}" type="presOf" srcId="{082C27FC-A665-4C45-9CC7-3CF68C4956E1}" destId="{65059946-3950-4E5C-9498-030FCF139120}" srcOrd="1" destOrd="0" presId="urn:microsoft.com/office/officeart/2005/8/layout/hierarchy2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F4E386E1-5325-4E58-87C7-E999B390C01F}" type="presOf" srcId="{C9C06161-7269-4E5F-9FE3-2D50A8ECE7BB}" destId="{3815A4C4-B29F-4BFC-B99D-8C0232673B71}" srcOrd="0" destOrd="0" presId="urn:microsoft.com/office/officeart/2005/8/layout/hierarchy2"/>
    <dgm:cxn modelId="{BE9FA5E9-D490-4EA8-AF8E-C227ED2B26FA}" srcId="{649D4DC4-769C-4758-A596-03417F4E2273}" destId="{7ECB0F37-6F28-45B3-A21A-443957EBD6BF}" srcOrd="0" destOrd="0" parTransId="{082C27FC-A665-4C45-9CC7-3CF68C4956E1}" sibTransId="{9FF1F095-4F33-49A1-8D31-2FF3A627E8A1}"/>
    <dgm:cxn modelId="{DA4C44F5-A3DE-40CD-841C-86D04BC21190}" type="presOf" srcId="{5F2D72D1-7F2E-40ED-9BCD-F50AC7C60E06}" destId="{3EBA6196-40B8-48EE-BF06-11053C4F8D16}" srcOrd="1" destOrd="0" presId="urn:microsoft.com/office/officeart/2005/8/layout/hierarchy2"/>
    <dgm:cxn modelId="{1D1DD620-9F1D-4175-AC70-857A75FF22A3}" type="presParOf" srcId="{69BEF4ED-73EF-4625-9330-19B360BC274B}" destId="{71A5E70A-A3E9-437D-A36F-CD206EAAEB0D}" srcOrd="0" destOrd="0" presId="urn:microsoft.com/office/officeart/2005/8/layout/hierarchy2"/>
    <dgm:cxn modelId="{58014432-A0E8-4DAB-B699-EEBB942A818A}" type="presParOf" srcId="{71A5E70A-A3E9-437D-A36F-CD206EAAEB0D}" destId="{EA329F25-1455-4B71-AA62-1EE3817032F0}" srcOrd="0" destOrd="0" presId="urn:microsoft.com/office/officeart/2005/8/layout/hierarchy2"/>
    <dgm:cxn modelId="{0A72CE46-94B0-4CFC-AAE1-4241C1E8E0F5}" type="presParOf" srcId="{71A5E70A-A3E9-437D-A36F-CD206EAAEB0D}" destId="{B18AC7C2-6854-4AE4-A4D7-7A383F39195F}" srcOrd="1" destOrd="0" presId="urn:microsoft.com/office/officeart/2005/8/layout/hierarchy2"/>
    <dgm:cxn modelId="{3DDAEBAE-4AEF-4DAD-ADB8-2D79D7728896}" type="presParOf" srcId="{B18AC7C2-6854-4AE4-A4D7-7A383F39195F}" destId="{AC8C3838-3B0F-42B5-8C0A-506EA3BFAE7A}" srcOrd="0" destOrd="0" presId="urn:microsoft.com/office/officeart/2005/8/layout/hierarchy2"/>
    <dgm:cxn modelId="{504AA595-536B-4E58-BED1-DD1B5351D6B1}" type="presParOf" srcId="{AC8C3838-3B0F-42B5-8C0A-506EA3BFAE7A}" destId="{65059946-3950-4E5C-9498-030FCF139120}" srcOrd="0" destOrd="0" presId="urn:microsoft.com/office/officeart/2005/8/layout/hierarchy2"/>
    <dgm:cxn modelId="{90BBC952-9E41-4EFF-8721-5939B4D5749B}" type="presParOf" srcId="{B18AC7C2-6854-4AE4-A4D7-7A383F39195F}" destId="{8DA3ACB6-8C6E-4DFF-9D62-673ECC77DFDD}" srcOrd="1" destOrd="0" presId="urn:microsoft.com/office/officeart/2005/8/layout/hierarchy2"/>
    <dgm:cxn modelId="{8EC786CA-FA02-4FAD-A915-AA70F6EE5294}" type="presParOf" srcId="{8DA3ACB6-8C6E-4DFF-9D62-673ECC77DFDD}" destId="{989A024A-C5E5-43A6-90D0-31D517742C0E}" srcOrd="0" destOrd="0" presId="urn:microsoft.com/office/officeart/2005/8/layout/hierarchy2"/>
    <dgm:cxn modelId="{A84A3918-000C-420A-BD54-0E8739C00426}" type="presParOf" srcId="{8DA3ACB6-8C6E-4DFF-9D62-673ECC77DFDD}" destId="{5267FE4F-6647-46FB-9A82-B21D2ED40403}" srcOrd="1" destOrd="0" presId="urn:microsoft.com/office/officeart/2005/8/layout/hierarchy2"/>
    <dgm:cxn modelId="{D46DDAC3-BA5C-448B-B1A8-890037786AD2}" type="presParOf" srcId="{B18AC7C2-6854-4AE4-A4D7-7A383F39195F}" destId="{566AC597-E552-4B93-8D22-FFD85EABB89B}" srcOrd="2" destOrd="0" presId="urn:microsoft.com/office/officeart/2005/8/layout/hierarchy2"/>
    <dgm:cxn modelId="{76DD6220-E012-468F-8F75-A2DF8515EAEF}" type="presParOf" srcId="{566AC597-E552-4B93-8D22-FFD85EABB89B}" destId="{3EBA6196-40B8-48EE-BF06-11053C4F8D16}" srcOrd="0" destOrd="0" presId="urn:microsoft.com/office/officeart/2005/8/layout/hierarchy2"/>
    <dgm:cxn modelId="{C0F9B3D1-2D85-48FC-ADEB-5E4E936DC02B}" type="presParOf" srcId="{B18AC7C2-6854-4AE4-A4D7-7A383F39195F}" destId="{B02C831C-9C8B-4872-A994-F16C67F5A57D}" srcOrd="3" destOrd="0" presId="urn:microsoft.com/office/officeart/2005/8/layout/hierarchy2"/>
    <dgm:cxn modelId="{7CA637B0-F901-4302-A113-3A56C476098A}" type="presParOf" srcId="{B02C831C-9C8B-4872-A994-F16C67F5A57D}" destId="{3815A4C4-B29F-4BFC-B99D-8C0232673B71}" srcOrd="0" destOrd="0" presId="urn:microsoft.com/office/officeart/2005/8/layout/hierarchy2"/>
    <dgm:cxn modelId="{E1D66BA7-9CF6-499C-B111-70163035E46F}" type="presParOf" srcId="{B02C831C-9C8B-4872-A994-F16C67F5A57D}" destId="{E7B0F089-7252-416C-AB79-29C0C0D4A2CB}" srcOrd="1" destOrd="0" presId="urn:microsoft.com/office/officeart/2005/8/layout/hierarchy2"/>
    <dgm:cxn modelId="{AE45D655-95F9-497C-8C3F-E3A3FC8F430F}" type="presParOf" srcId="{E7B0F089-7252-416C-AB79-29C0C0D4A2CB}" destId="{BC4A3DFB-823E-497D-8859-FF5BCC1276C4}" srcOrd="0" destOrd="0" presId="urn:microsoft.com/office/officeart/2005/8/layout/hierarchy2"/>
    <dgm:cxn modelId="{4FF9F88F-CD63-4A80-9CEC-400B04CB6651}" type="presParOf" srcId="{BC4A3DFB-823E-497D-8859-FF5BCC1276C4}" destId="{494E4DB4-EBC6-4D66-9FD8-F0825093F85A}" srcOrd="0" destOrd="0" presId="urn:microsoft.com/office/officeart/2005/8/layout/hierarchy2"/>
    <dgm:cxn modelId="{D21973D5-6A51-42FD-A506-6061D2BF8B77}" type="presParOf" srcId="{E7B0F089-7252-416C-AB79-29C0C0D4A2CB}" destId="{0A032769-A538-4B50-95DF-C782A78FAD1C}" srcOrd="1" destOrd="0" presId="urn:microsoft.com/office/officeart/2005/8/layout/hierarchy2"/>
    <dgm:cxn modelId="{C317B8A0-1B32-4441-8773-5ADCD94CAB5F}" type="presParOf" srcId="{0A032769-A538-4B50-95DF-C782A78FAD1C}" destId="{9FF3A44C-F86B-4461-8C0A-5D0B55B02EC8}" srcOrd="0" destOrd="0" presId="urn:microsoft.com/office/officeart/2005/8/layout/hierarchy2"/>
    <dgm:cxn modelId="{E571C6E2-C999-40D8-ADB8-67193F250DC2}" type="presParOf" srcId="{0A032769-A538-4B50-95DF-C782A78FAD1C}" destId="{202C4E9C-7CA5-43D5-8B12-227A15F808BE}" srcOrd="1" destOrd="0" presId="urn:microsoft.com/office/officeart/2005/8/layout/hierarchy2"/>
    <dgm:cxn modelId="{9259FA98-93B8-4F6C-9286-947A924244C2}" type="presParOf" srcId="{E7B0F089-7252-416C-AB79-29C0C0D4A2CB}" destId="{C5958843-288B-489F-B1DC-66C8D36F2C4C}" srcOrd="2" destOrd="0" presId="urn:microsoft.com/office/officeart/2005/8/layout/hierarchy2"/>
    <dgm:cxn modelId="{923B6E0B-687A-40E0-8BEF-78EA353B5462}" type="presParOf" srcId="{C5958843-288B-489F-B1DC-66C8D36F2C4C}" destId="{3EA6A3B5-DB2D-4699-8726-A4E49ED0B608}" srcOrd="0" destOrd="0" presId="urn:microsoft.com/office/officeart/2005/8/layout/hierarchy2"/>
    <dgm:cxn modelId="{8D0FEA13-1A5A-4D73-9E8D-FB7DCC3C1C41}" type="presParOf" srcId="{E7B0F089-7252-416C-AB79-29C0C0D4A2CB}" destId="{9622DDF3-D3C0-47DF-9F2D-F0F80D3A35ED}" srcOrd="3" destOrd="0" presId="urn:microsoft.com/office/officeart/2005/8/layout/hierarchy2"/>
    <dgm:cxn modelId="{CA4E473B-6111-4ED0-9E87-64F55AFCF1F5}" type="presParOf" srcId="{9622DDF3-D3C0-47DF-9F2D-F0F80D3A35ED}" destId="{8A73DA1B-A0EE-47A8-9B07-561BDE1CB069}" srcOrd="0" destOrd="0" presId="urn:microsoft.com/office/officeart/2005/8/layout/hierarchy2"/>
    <dgm:cxn modelId="{65260984-7568-4445-BA58-B4C00152284D}" type="presParOf" srcId="{9622DDF3-D3C0-47DF-9F2D-F0F80D3A35ED}" destId="{2BEEC53D-766E-4CD2-9737-5764114847C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29F25-1455-4B71-AA62-1EE3817032F0}">
      <dsp:nvSpPr>
        <dsp:cNvPr id="0" name=""/>
        <dsp:cNvSpPr/>
      </dsp:nvSpPr>
      <dsp:spPr>
        <a:xfrm>
          <a:off x="1140061" y="267986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Registration Memory</a:t>
          </a:r>
        </a:p>
      </dsp:txBody>
      <dsp:txXfrm>
        <a:off x="1153687" y="281612"/>
        <a:ext cx="903232" cy="437990"/>
      </dsp:txXfrm>
    </dsp:sp>
    <dsp:sp modelId="{AC8C3838-3B0F-42B5-8C0A-506EA3BFAE7A}">
      <dsp:nvSpPr>
        <dsp:cNvPr id="0" name=""/>
        <dsp:cNvSpPr/>
      </dsp:nvSpPr>
      <dsp:spPr>
        <a:xfrm rot="19457599">
          <a:off x="2027464" y="333847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245184" y="355391"/>
        <a:ext cx="22917" cy="22917"/>
      </dsp:txXfrm>
    </dsp:sp>
    <dsp:sp modelId="{989A024A-C5E5-43A6-90D0-31D517742C0E}">
      <dsp:nvSpPr>
        <dsp:cNvPr id="0" name=""/>
        <dsp:cNvSpPr/>
      </dsp:nvSpPr>
      <dsp:spPr>
        <a:xfrm>
          <a:off x="2442740" y="472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SpfF Chunk (Header)</a:t>
          </a:r>
        </a:p>
      </dsp:txBody>
      <dsp:txXfrm>
        <a:off x="2456366" y="14098"/>
        <a:ext cx="903232" cy="437990"/>
      </dsp:txXfrm>
    </dsp:sp>
    <dsp:sp modelId="{566AC597-E552-4B93-8D22-FFD85EABB89B}">
      <dsp:nvSpPr>
        <dsp:cNvPr id="0" name=""/>
        <dsp:cNvSpPr/>
      </dsp:nvSpPr>
      <dsp:spPr>
        <a:xfrm rot="2142401">
          <a:off x="2027464" y="601362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2245184" y="622906"/>
        <a:ext cx="22917" cy="22917"/>
      </dsp:txXfrm>
    </dsp:sp>
    <dsp:sp modelId="{3815A4C4-B29F-4BFC-B99D-8C0232673B71}">
      <dsp:nvSpPr>
        <dsp:cNvPr id="0" name=""/>
        <dsp:cNvSpPr/>
      </dsp:nvSpPr>
      <dsp:spPr>
        <a:xfrm>
          <a:off x="2442740" y="535501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BHd Chunks</a:t>
          </a:r>
        </a:p>
      </dsp:txBody>
      <dsp:txXfrm>
        <a:off x="2456366" y="549127"/>
        <a:ext cx="903232" cy="437990"/>
      </dsp:txXfrm>
    </dsp:sp>
    <dsp:sp modelId="{BC4A3DFB-823E-497D-8859-FF5BCC1276C4}">
      <dsp:nvSpPr>
        <dsp:cNvPr id="0" name=""/>
        <dsp:cNvSpPr/>
      </dsp:nvSpPr>
      <dsp:spPr>
        <a:xfrm rot="19457599">
          <a:off x="3330142" y="601362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547862" y="622906"/>
        <a:ext cx="22917" cy="22917"/>
      </dsp:txXfrm>
    </dsp:sp>
    <dsp:sp modelId="{9FF3A44C-F86B-4461-8C0A-5D0B55B02EC8}">
      <dsp:nvSpPr>
        <dsp:cNvPr id="0" name=""/>
        <dsp:cNvSpPr/>
      </dsp:nvSpPr>
      <dsp:spPr>
        <a:xfrm>
          <a:off x="3745418" y="267986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Sequence Chunk</a:t>
          </a:r>
        </a:p>
      </dsp:txBody>
      <dsp:txXfrm>
        <a:off x="3759044" y="281612"/>
        <a:ext cx="903232" cy="437990"/>
      </dsp:txXfrm>
    </dsp:sp>
    <dsp:sp modelId="{C5958843-288B-489F-B1DC-66C8D36F2C4C}">
      <dsp:nvSpPr>
        <dsp:cNvPr id="0" name=""/>
        <dsp:cNvSpPr/>
      </dsp:nvSpPr>
      <dsp:spPr>
        <a:xfrm rot="2142401">
          <a:off x="3330142" y="868876"/>
          <a:ext cx="458358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58358" y="3300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547862" y="890420"/>
        <a:ext cx="22917" cy="22917"/>
      </dsp:txXfrm>
    </dsp:sp>
    <dsp:sp modelId="{8A73DA1B-A0EE-47A8-9B07-561BDE1CB069}">
      <dsp:nvSpPr>
        <dsp:cNvPr id="0" name=""/>
        <dsp:cNvSpPr/>
      </dsp:nvSpPr>
      <dsp:spPr>
        <a:xfrm>
          <a:off x="3745418" y="803015"/>
          <a:ext cx="930484" cy="4652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Registration Chunk</a:t>
          </a:r>
        </a:p>
      </dsp:txBody>
      <dsp:txXfrm>
        <a:off x="3759044" y="816641"/>
        <a:ext cx="903232" cy="437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434EBF"/>
    <w:rsid w:val="00444D42"/>
    <w:rsid w:val="005D40FC"/>
    <w:rsid w:val="005E47E1"/>
    <w:rsid w:val="00897911"/>
    <w:rsid w:val="0092303B"/>
    <w:rsid w:val="00DF2DE5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3A91D463-BD68-4586-8333-BC2DCD0D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15</Pages>
  <Words>2255</Words>
  <Characters>14213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840</cp:revision>
  <cp:lastPrinted>2017-12-29T23:12:00Z</cp:lastPrinted>
  <dcterms:created xsi:type="dcterms:W3CDTF">2017-12-24T01:25:00Z</dcterms:created>
  <dcterms:modified xsi:type="dcterms:W3CDTF">2017-12-30T22:37:00Z</dcterms:modified>
</cp:coreProperties>
</file>