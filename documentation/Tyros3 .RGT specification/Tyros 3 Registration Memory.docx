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B30F5D" w:rsidTr="00B30F5D">
        <w:tc>
          <w:tcPr>
            <w:tcW w:w="4530" w:type="dxa"/>
          </w:tcPr>
          <w:p w:rsidR="00B30F5D" w:rsidRPr="00E21432" w:rsidRDefault="00B30F5D" w:rsidP="00B30F5D">
            <w:pPr>
              <w:rPr>
                <w:b/>
              </w:rPr>
            </w:pPr>
            <w:r w:rsidRPr="00E21432">
              <w:rPr>
                <w:b/>
              </w:rPr>
              <w:t>47 50 6D</w:t>
            </w:r>
          </w:p>
        </w:tc>
        <w:tc>
          <w:tcPr>
            <w:tcW w:w="4530" w:type="dxa"/>
          </w:tcPr>
          <w:p w:rsidR="00B30F5D" w:rsidRDefault="00B30F5D" w:rsidP="00B30F5D">
            <w:proofErr w:type="spellStart"/>
            <w:r>
              <w:t>GPm</w:t>
            </w:r>
            <w:proofErr w:type="spellEnd"/>
            <w:r>
              <w:t xml:space="preserve"> (</w:t>
            </w:r>
            <w:proofErr w:type="spellStart"/>
            <w:r>
              <w:t>Ascii</w:t>
            </w:r>
            <w:proofErr w:type="spellEnd"/>
            <w:r>
              <w:t>)</w:t>
            </w:r>
          </w:p>
        </w:tc>
      </w:tr>
      <w:tr w:rsidR="00B30F5D" w:rsidTr="00B30F5D">
        <w:tc>
          <w:tcPr>
            <w:tcW w:w="4530" w:type="dxa"/>
          </w:tcPr>
          <w:p w:rsidR="00B30F5D" w:rsidRPr="00E21432" w:rsidRDefault="00B30F5D" w:rsidP="00B30F5D">
            <w:pPr>
              <w:rPr>
                <w:b/>
              </w:rPr>
            </w:pPr>
            <w:r w:rsidRPr="00E21432">
              <w:rPr>
                <w:b/>
              </w:rPr>
              <w:t>0B / 0F / 17</w:t>
            </w:r>
          </w:p>
        </w:tc>
        <w:tc>
          <w:tcPr>
            <w:tcW w:w="4530" w:type="dxa"/>
          </w:tcPr>
          <w:p w:rsidR="00B30F5D" w:rsidRDefault="00B30F5D" w:rsidP="00B30F5D">
            <w:r>
              <w:t>Typ (Right 1/2/3)</w:t>
            </w:r>
          </w:p>
        </w:tc>
      </w:tr>
      <w:tr w:rsidR="00B30F5D" w:rsidTr="00B30F5D">
        <w:tc>
          <w:tcPr>
            <w:tcW w:w="4530" w:type="dxa"/>
          </w:tcPr>
          <w:p w:rsidR="00B30F5D" w:rsidRDefault="00B30F5D" w:rsidP="00B30F5D">
            <w:r w:rsidRPr="004C2A3A">
              <w:rPr>
                <w:b/>
              </w:rPr>
              <w:t>00 2A</w:t>
            </w:r>
            <w:r>
              <w:t xml:space="preserve"> (42 Bytes folgen)</w:t>
            </w:r>
          </w:p>
        </w:tc>
        <w:tc>
          <w:tcPr>
            <w:tcW w:w="4530" w:type="dxa"/>
          </w:tcPr>
          <w:p w:rsidR="00B30F5D" w:rsidRDefault="00B30F5D" w:rsidP="00B30F5D">
            <w:r>
              <w:t>Anzahl folgender Datenbytes (2 Bytes lang)</w:t>
            </w:r>
          </w:p>
        </w:tc>
      </w:tr>
    </w:tbl>
    <w:p w:rsidR="00BE1540" w:rsidRDefault="008E618D" w:rsidP="00E21432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2CA87" wp14:editId="31C08618">
                <wp:simplePos x="0" y="0"/>
                <wp:positionH relativeFrom="column">
                  <wp:posOffset>3937069</wp:posOffset>
                </wp:positionH>
                <wp:positionV relativeFrom="paragraph">
                  <wp:posOffset>-208357</wp:posOffset>
                </wp:positionV>
                <wp:extent cx="2240280" cy="968375"/>
                <wp:effectExtent l="57150" t="95250" r="121920" b="15557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761">
                          <a:off x="0" y="0"/>
                          <a:ext cx="2240280" cy="968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D2163" w:rsidRPr="001E19C8" w:rsidRDefault="00BD2163" w:rsidP="00E21432">
                            <w:pPr>
                              <w:rPr>
                                <w:b/>
                              </w:rPr>
                            </w:pPr>
                            <w:r w:rsidRPr="001E19C8">
                              <w:rPr>
                                <w:b/>
                              </w:rPr>
                              <w:t>Drehregler:</w:t>
                            </w:r>
                          </w:p>
                          <w:p w:rsidR="00BD2163" w:rsidRDefault="00BD2163" w:rsidP="001E19C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Tyros: -64 bis 63</w:t>
                            </w:r>
                          </w:p>
                          <w:p w:rsidR="00BD2163" w:rsidRDefault="00BD2163" w:rsidP="001E19C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Dezimal: 0 bis 127 (Mitte: 64)</w:t>
                            </w:r>
                          </w:p>
                          <w:p w:rsidR="00BD2163" w:rsidRDefault="00BD2163" w:rsidP="00BD216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Hex: 00 bis 7F (Mitte: 40)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2CA87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left:0;text-align:left;margin-left:310pt;margin-top:-16.4pt;width:176.4pt;height:76.25pt;rotation:17450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" fillcolor="white [3212]" strokeweight=".5pt">
                <v:shadow on="t" color="black" opacity="26214f" origin="-.5,-.5" offset=".74836mm,.74836mm"/>
                <v:textbox>
                  <w:txbxContent>
                    <w:p w:rsidR="00BD2163" w:rsidRPr="001E19C8" w:rsidRDefault="00BD2163" w:rsidP="00E21432">
                      <w:pPr>
                        <w:rPr>
                          <w:b/>
                        </w:rPr>
                      </w:pPr>
                      <w:r w:rsidRPr="001E19C8">
                        <w:rPr>
                          <w:b/>
                        </w:rPr>
                        <w:t>Drehregler:</w:t>
                      </w:r>
                    </w:p>
                    <w:p w:rsidR="00BD2163" w:rsidRDefault="00BD2163" w:rsidP="001E19C8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Tyros: -64 bis 63</w:t>
                      </w:r>
                    </w:p>
                    <w:p w:rsidR="00BD2163" w:rsidRDefault="00BD2163" w:rsidP="001E19C8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Dezimal: 0 bis 127 (Mitte: 64)</w:t>
                      </w:r>
                    </w:p>
                    <w:p w:rsidR="00BD2163" w:rsidRDefault="00BD2163" w:rsidP="00BD216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Hex: 00 bis 7F (Mitte: 40)</w:t>
                      </w:r>
                    </w:p>
                  </w:txbxContent>
                </v:textbox>
              </v:shape>
            </w:pict>
          </mc:Fallback>
        </mc:AlternateContent>
      </w:r>
      <w:r w:rsidR="00E21432">
        <w:t>Tyros 3: Aufbau Registration Memory</w:t>
      </w:r>
    </w:p>
    <w:p w:rsidR="001E19C8" w:rsidRDefault="001E19C8" w:rsidP="001E19C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4"/>
        <w:gridCol w:w="716"/>
        <w:gridCol w:w="2719"/>
        <w:gridCol w:w="3111"/>
      </w:tblGrid>
      <w:tr w:rsidR="0076386D" w:rsidTr="00A04303">
        <w:trPr>
          <w:trHeight w:val="402"/>
        </w:trPr>
        <w:tc>
          <w:tcPr>
            <w:tcW w:w="2514" w:type="dxa"/>
            <w:shd w:val="clear" w:color="auto" w:fill="D9E2F3" w:themeFill="accent1" w:themeFillTint="33"/>
            <w:vAlign w:val="center"/>
          </w:tcPr>
          <w:p w:rsidR="0076386D" w:rsidRPr="000F4DEB" w:rsidRDefault="0076386D" w:rsidP="000F4DEB">
            <w:pPr>
              <w:jc w:val="center"/>
              <w:rPr>
                <w:b/>
              </w:rPr>
            </w:pPr>
            <w:r w:rsidRPr="000F4DEB">
              <w:rPr>
                <w:b/>
              </w:rPr>
              <w:t>Funktion</w:t>
            </w:r>
          </w:p>
        </w:tc>
        <w:tc>
          <w:tcPr>
            <w:tcW w:w="716" w:type="dxa"/>
            <w:shd w:val="clear" w:color="auto" w:fill="D9E2F3" w:themeFill="accent1" w:themeFillTint="33"/>
            <w:vAlign w:val="center"/>
          </w:tcPr>
          <w:p w:rsidR="0076386D" w:rsidRPr="000F4DEB" w:rsidRDefault="0076386D" w:rsidP="000F4DEB">
            <w:pPr>
              <w:jc w:val="center"/>
              <w:rPr>
                <w:b/>
              </w:rPr>
            </w:pPr>
            <w:r w:rsidRPr="000F4DEB">
              <w:rPr>
                <w:b/>
              </w:rPr>
              <w:t>Data-Byte</w:t>
            </w:r>
          </w:p>
        </w:tc>
        <w:tc>
          <w:tcPr>
            <w:tcW w:w="2719" w:type="dxa"/>
            <w:shd w:val="clear" w:color="auto" w:fill="D9E2F3" w:themeFill="accent1" w:themeFillTint="33"/>
            <w:vAlign w:val="center"/>
          </w:tcPr>
          <w:p w:rsidR="0076386D" w:rsidRPr="000F4DEB" w:rsidRDefault="00064647" w:rsidP="000F4DEB">
            <w:pPr>
              <w:jc w:val="center"/>
              <w:rPr>
                <w:b/>
              </w:rPr>
            </w:pPr>
            <w:r>
              <w:rPr>
                <w:b/>
              </w:rPr>
              <w:t>Wertebereich</w:t>
            </w:r>
          </w:p>
        </w:tc>
        <w:tc>
          <w:tcPr>
            <w:tcW w:w="3111" w:type="dxa"/>
            <w:shd w:val="clear" w:color="auto" w:fill="D9E2F3" w:themeFill="accent1" w:themeFillTint="33"/>
            <w:vAlign w:val="center"/>
          </w:tcPr>
          <w:p w:rsidR="0076386D" w:rsidRPr="000F4DEB" w:rsidRDefault="0076386D" w:rsidP="000F4DEB">
            <w:pPr>
              <w:jc w:val="center"/>
              <w:rPr>
                <w:b/>
              </w:rPr>
            </w:pPr>
            <w:r w:rsidRPr="000F4DEB">
              <w:rPr>
                <w:b/>
              </w:rPr>
              <w:t>Erklärung</w:t>
            </w:r>
            <w:r w:rsidR="00BC2C26">
              <w:rPr>
                <w:b/>
              </w:rPr>
              <w:t xml:space="preserve"> bzw.</w:t>
            </w:r>
            <w:r w:rsidR="00DC3D32">
              <w:rPr>
                <w:b/>
              </w:rPr>
              <w:br/>
            </w:r>
            <w:bookmarkStart w:id="0" w:name="_GoBack"/>
            <w:bookmarkEnd w:id="0"/>
            <w:r w:rsidR="00BC2C26">
              <w:rPr>
                <w:b/>
              </w:rPr>
              <w:t>Wertbereich am Tyros</w:t>
            </w:r>
          </w:p>
        </w:tc>
      </w:tr>
      <w:tr w:rsidR="00A03057" w:rsidTr="00A0305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A03057" w:rsidRPr="00A03057" w:rsidRDefault="00A03057" w:rsidP="000F4DEB">
            <w:pPr>
              <w:jc w:val="center"/>
              <w:rPr>
                <w:b/>
              </w:rPr>
            </w:pPr>
            <w:r w:rsidRPr="00A03057">
              <w:rPr>
                <w:b/>
              </w:rPr>
              <w:t>Standard Style 07</w:t>
            </w:r>
          </w:p>
        </w:tc>
      </w:tr>
      <w:tr w:rsidR="00A03057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A03057" w:rsidRPr="00B73689" w:rsidRDefault="00A03057" w:rsidP="00B73689"/>
        </w:tc>
        <w:tc>
          <w:tcPr>
            <w:tcW w:w="716" w:type="dxa"/>
            <w:shd w:val="clear" w:color="auto" w:fill="auto"/>
            <w:vAlign w:val="center"/>
          </w:tcPr>
          <w:p w:rsidR="00A03057" w:rsidRPr="00B73689" w:rsidRDefault="00D12443" w:rsidP="00B73689">
            <w:r w:rsidRPr="00B73689"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A03057" w:rsidRPr="00B73689" w:rsidRDefault="00A03057" w:rsidP="00B73689"/>
        </w:tc>
        <w:tc>
          <w:tcPr>
            <w:tcW w:w="3111" w:type="dxa"/>
            <w:shd w:val="clear" w:color="auto" w:fill="auto"/>
            <w:vAlign w:val="center"/>
          </w:tcPr>
          <w:p w:rsidR="00A03057" w:rsidRPr="00B73689" w:rsidRDefault="00A03057" w:rsidP="00B73689"/>
        </w:tc>
      </w:tr>
      <w:tr w:rsidR="00A03057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A03057" w:rsidRPr="00B73689" w:rsidRDefault="00A03057" w:rsidP="00B73689"/>
        </w:tc>
        <w:tc>
          <w:tcPr>
            <w:tcW w:w="716" w:type="dxa"/>
            <w:shd w:val="clear" w:color="auto" w:fill="auto"/>
            <w:vAlign w:val="center"/>
          </w:tcPr>
          <w:p w:rsidR="00A03057" w:rsidRPr="00B73689" w:rsidRDefault="00D12443" w:rsidP="00B73689">
            <w:r w:rsidRPr="00B73689"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A03057" w:rsidRPr="00B73689" w:rsidRDefault="00A03057" w:rsidP="00B73689"/>
        </w:tc>
        <w:tc>
          <w:tcPr>
            <w:tcW w:w="3111" w:type="dxa"/>
            <w:shd w:val="clear" w:color="auto" w:fill="auto"/>
            <w:vAlign w:val="center"/>
          </w:tcPr>
          <w:p w:rsidR="00A03057" w:rsidRPr="00B73689" w:rsidRDefault="00A03057" w:rsidP="00B73689"/>
        </w:tc>
      </w:tr>
      <w:tr w:rsidR="00A03057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A03057" w:rsidRPr="00B73689" w:rsidRDefault="00A03057" w:rsidP="00B73689"/>
        </w:tc>
        <w:tc>
          <w:tcPr>
            <w:tcW w:w="716" w:type="dxa"/>
            <w:shd w:val="clear" w:color="auto" w:fill="auto"/>
            <w:vAlign w:val="center"/>
          </w:tcPr>
          <w:p w:rsidR="00A03057" w:rsidRPr="00B73689" w:rsidRDefault="00D12443" w:rsidP="00B73689">
            <w:r w:rsidRPr="00B73689"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A03057" w:rsidRPr="00B73689" w:rsidRDefault="00A03057" w:rsidP="00B73689"/>
        </w:tc>
        <w:tc>
          <w:tcPr>
            <w:tcW w:w="3111" w:type="dxa"/>
            <w:shd w:val="clear" w:color="auto" w:fill="auto"/>
            <w:vAlign w:val="center"/>
          </w:tcPr>
          <w:p w:rsidR="00A03057" w:rsidRPr="00B73689" w:rsidRDefault="00A03057" w:rsidP="00B73689"/>
        </w:tc>
      </w:tr>
      <w:tr w:rsidR="00A03057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A03057" w:rsidRPr="00B73689" w:rsidRDefault="00A03057" w:rsidP="00B73689"/>
        </w:tc>
        <w:tc>
          <w:tcPr>
            <w:tcW w:w="716" w:type="dxa"/>
            <w:shd w:val="clear" w:color="auto" w:fill="auto"/>
            <w:vAlign w:val="center"/>
          </w:tcPr>
          <w:p w:rsidR="00A03057" w:rsidRPr="00B73689" w:rsidRDefault="00D12443" w:rsidP="00B73689">
            <w:r w:rsidRPr="00B73689"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A03057" w:rsidRPr="00B73689" w:rsidRDefault="00A03057" w:rsidP="00B73689"/>
        </w:tc>
        <w:tc>
          <w:tcPr>
            <w:tcW w:w="3111" w:type="dxa"/>
            <w:shd w:val="clear" w:color="auto" w:fill="auto"/>
            <w:vAlign w:val="center"/>
          </w:tcPr>
          <w:p w:rsidR="00A03057" w:rsidRPr="00B73689" w:rsidRDefault="00A03057" w:rsidP="00B73689"/>
        </w:tc>
      </w:tr>
      <w:tr w:rsidR="00A03057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A03057" w:rsidRPr="00B73689" w:rsidRDefault="00A03057" w:rsidP="00B73689"/>
        </w:tc>
        <w:tc>
          <w:tcPr>
            <w:tcW w:w="716" w:type="dxa"/>
            <w:shd w:val="clear" w:color="auto" w:fill="auto"/>
            <w:vAlign w:val="center"/>
          </w:tcPr>
          <w:p w:rsidR="00A03057" w:rsidRPr="00B73689" w:rsidRDefault="00D12443" w:rsidP="00B73689">
            <w:r w:rsidRPr="00B73689"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A03057" w:rsidRPr="00B73689" w:rsidRDefault="00A03057" w:rsidP="00B73689"/>
        </w:tc>
        <w:tc>
          <w:tcPr>
            <w:tcW w:w="3111" w:type="dxa"/>
            <w:shd w:val="clear" w:color="auto" w:fill="auto"/>
            <w:vAlign w:val="center"/>
          </w:tcPr>
          <w:p w:rsidR="00A03057" w:rsidRPr="00B73689" w:rsidRDefault="00A03057" w:rsidP="00B73689"/>
        </w:tc>
      </w:tr>
      <w:tr w:rsidR="00A03057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A03057" w:rsidRPr="00B73689" w:rsidRDefault="00A03057" w:rsidP="00B73689"/>
        </w:tc>
        <w:tc>
          <w:tcPr>
            <w:tcW w:w="716" w:type="dxa"/>
            <w:shd w:val="clear" w:color="auto" w:fill="auto"/>
            <w:vAlign w:val="center"/>
          </w:tcPr>
          <w:p w:rsidR="00A03057" w:rsidRPr="00B73689" w:rsidRDefault="00D12443" w:rsidP="00B73689">
            <w:r w:rsidRPr="00B73689"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A03057" w:rsidRPr="00B73689" w:rsidRDefault="00A03057" w:rsidP="00B73689"/>
        </w:tc>
        <w:tc>
          <w:tcPr>
            <w:tcW w:w="3111" w:type="dxa"/>
            <w:shd w:val="clear" w:color="auto" w:fill="auto"/>
            <w:vAlign w:val="center"/>
          </w:tcPr>
          <w:p w:rsidR="00A03057" w:rsidRPr="00B73689" w:rsidRDefault="00A03057" w:rsidP="00B73689"/>
        </w:tc>
      </w:tr>
      <w:tr w:rsidR="00D12443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12443" w:rsidRPr="00B73689" w:rsidRDefault="00D12443" w:rsidP="00B73689"/>
        </w:tc>
        <w:tc>
          <w:tcPr>
            <w:tcW w:w="716" w:type="dxa"/>
            <w:shd w:val="clear" w:color="auto" w:fill="auto"/>
            <w:vAlign w:val="center"/>
          </w:tcPr>
          <w:p w:rsidR="00D12443" w:rsidRPr="00B73689" w:rsidRDefault="00D12443" w:rsidP="00B73689">
            <w:r w:rsidRPr="00B73689"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12443" w:rsidRPr="00B73689" w:rsidRDefault="00D12443" w:rsidP="00B73689"/>
        </w:tc>
        <w:tc>
          <w:tcPr>
            <w:tcW w:w="3111" w:type="dxa"/>
            <w:shd w:val="clear" w:color="auto" w:fill="auto"/>
            <w:vAlign w:val="center"/>
          </w:tcPr>
          <w:p w:rsidR="00D12443" w:rsidRPr="00B73689" w:rsidRDefault="00D12443" w:rsidP="00B73689"/>
        </w:tc>
      </w:tr>
      <w:tr w:rsidR="00D12443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12443" w:rsidRPr="00B73689" w:rsidRDefault="00E67D0E" w:rsidP="00B73689">
            <w:r>
              <w:t>Style-Nummer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12443" w:rsidRPr="00B73689" w:rsidRDefault="00D12443" w:rsidP="00B73689">
            <w:r w:rsidRPr="00B73689"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12443" w:rsidRPr="00B73689" w:rsidRDefault="00D12443" w:rsidP="00B73689"/>
        </w:tc>
        <w:tc>
          <w:tcPr>
            <w:tcW w:w="3111" w:type="dxa"/>
            <w:shd w:val="clear" w:color="auto" w:fill="auto"/>
            <w:vAlign w:val="center"/>
          </w:tcPr>
          <w:p w:rsidR="00D12443" w:rsidRPr="00B73689" w:rsidRDefault="00D12443" w:rsidP="00B73689"/>
        </w:tc>
      </w:tr>
      <w:tr w:rsidR="00D12443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12443" w:rsidRPr="00B73689" w:rsidRDefault="00E67D0E" w:rsidP="00B73689">
            <w:r>
              <w:t>Style-Nummer wiederholt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12443" w:rsidRPr="00B73689" w:rsidRDefault="00D12443" w:rsidP="00B73689">
            <w:r w:rsidRPr="00B73689"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12443" w:rsidRPr="00B73689" w:rsidRDefault="00D12443" w:rsidP="00B73689"/>
        </w:tc>
        <w:tc>
          <w:tcPr>
            <w:tcW w:w="3111" w:type="dxa"/>
            <w:shd w:val="clear" w:color="auto" w:fill="auto"/>
            <w:vAlign w:val="center"/>
          </w:tcPr>
          <w:p w:rsidR="00D12443" w:rsidRPr="00B73689" w:rsidRDefault="00D12443" w:rsidP="00B73689"/>
        </w:tc>
      </w:tr>
      <w:tr w:rsidR="00D12443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12443" w:rsidRPr="00B73689" w:rsidRDefault="00D12443" w:rsidP="00B73689"/>
        </w:tc>
        <w:tc>
          <w:tcPr>
            <w:tcW w:w="716" w:type="dxa"/>
            <w:shd w:val="clear" w:color="auto" w:fill="auto"/>
            <w:vAlign w:val="center"/>
          </w:tcPr>
          <w:p w:rsidR="00D12443" w:rsidRPr="00B73689" w:rsidRDefault="00D12443" w:rsidP="00B73689">
            <w:r w:rsidRPr="00B73689"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12443" w:rsidRPr="00B73689" w:rsidRDefault="00D12443" w:rsidP="00B73689"/>
        </w:tc>
        <w:tc>
          <w:tcPr>
            <w:tcW w:w="3111" w:type="dxa"/>
            <w:shd w:val="clear" w:color="auto" w:fill="auto"/>
            <w:vAlign w:val="center"/>
          </w:tcPr>
          <w:p w:rsidR="00D12443" w:rsidRPr="00B73689" w:rsidRDefault="00D12443" w:rsidP="00B73689"/>
        </w:tc>
      </w:tr>
      <w:tr w:rsidR="00D12443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12443" w:rsidRPr="00B73689" w:rsidRDefault="00B73689" w:rsidP="00B73689">
            <w:proofErr w:type="spellStart"/>
            <w:r w:rsidRPr="00B73689">
              <w:t>Sync</w:t>
            </w:r>
            <w:proofErr w:type="spellEnd"/>
            <w:r w:rsidRPr="00B73689">
              <w:t xml:space="preserve"> Start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12443" w:rsidRPr="00B73689" w:rsidRDefault="00D12443" w:rsidP="00B73689">
            <w:r w:rsidRPr="00B73689"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12443" w:rsidRPr="00B73689" w:rsidRDefault="008373FC" w:rsidP="00B73689">
            <w:r>
              <w:t>00 /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12443" w:rsidRPr="00B73689" w:rsidRDefault="008373FC" w:rsidP="00B73689">
            <w:r>
              <w:t>aus / ein</w:t>
            </w:r>
          </w:p>
        </w:tc>
      </w:tr>
      <w:tr w:rsidR="00D12443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12443" w:rsidRPr="00B73689" w:rsidRDefault="00D12443" w:rsidP="00B73689"/>
        </w:tc>
        <w:tc>
          <w:tcPr>
            <w:tcW w:w="716" w:type="dxa"/>
            <w:shd w:val="clear" w:color="auto" w:fill="auto"/>
            <w:vAlign w:val="center"/>
          </w:tcPr>
          <w:p w:rsidR="00D12443" w:rsidRPr="00B73689" w:rsidRDefault="00D12443" w:rsidP="00B73689">
            <w:r w:rsidRPr="00B73689"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12443" w:rsidRPr="00B73689" w:rsidRDefault="00D12443" w:rsidP="00B73689"/>
        </w:tc>
        <w:tc>
          <w:tcPr>
            <w:tcW w:w="3111" w:type="dxa"/>
            <w:shd w:val="clear" w:color="auto" w:fill="auto"/>
            <w:vAlign w:val="center"/>
          </w:tcPr>
          <w:p w:rsidR="00D12443" w:rsidRPr="00B73689" w:rsidRDefault="00D12443" w:rsidP="00B73689"/>
        </w:tc>
      </w:tr>
      <w:tr w:rsidR="00D12443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12443" w:rsidRPr="00B73689" w:rsidRDefault="00D12443" w:rsidP="00B73689"/>
        </w:tc>
        <w:tc>
          <w:tcPr>
            <w:tcW w:w="716" w:type="dxa"/>
            <w:shd w:val="clear" w:color="auto" w:fill="auto"/>
            <w:vAlign w:val="center"/>
          </w:tcPr>
          <w:p w:rsidR="00D12443" w:rsidRPr="00B73689" w:rsidRDefault="00D12443" w:rsidP="00B73689">
            <w:r w:rsidRPr="00B73689"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12443" w:rsidRPr="00B73689" w:rsidRDefault="00D12443" w:rsidP="00B73689"/>
        </w:tc>
        <w:tc>
          <w:tcPr>
            <w:tcW w:w="3111" w:type="dxa"/>
            <w:shd w:val="clear" w:color="auto" w:fill="auto"/>
            <w:vAlign w:val="center"/>
          </w:tcPr>
          <w:p w:rsidR="00D12443" w:rsidRPr="00B73689" w:rsidRDefault="00D12443" w:rsidP="00B73689"/>
        </w:tc>
      </w:tr>
      <w:tr w:rsidR="00D12443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12443" w:rsidRPr="00B73689" w:rsidRDefault="00D12443" w:rsidP="00B73689"/>
        </w:tc>
        <w:tc>
          <w:tcPr>
            <w:tcW w:w="716" w:type="dxa"/>
            <w:shd w:val="clear" w:color="auto" w:fill="auto"/>
            <w:vAlign w:val="center"/>
          </w:tcPr>
          <w:p w:rsidR="00D12443" w:rsidRPr="00B73689" w:rsidRDefault="00D12443" w:rsidP="00B73689">
            <w:r w:rsidRPr="00B73689"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12443" w:rsidRPr="00B73689" w:rsidRDefault="00D12443" w:rsidP="00B73689"/>
        </w:tc>
        <w:tc>
          <w:tcPr>
            <w:tcW w:w="3111" w:type="dxa"/>
            <w:shd w:val="clear" w:color="auto" w:fill="auto"/>
            <w:vAlign w:val="center"/>
          </w:tcPr>
          <w:p w:rsidR="00D12443" w:rsidRPr="00B73689" w:rsidRDefault="00D12443" w:rsidP="00B73689"/>
        </w:tc>
      </w:tr>
      <w:tr w:rsidR="00D12443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12443" w:rsidRPr="00B73689" w:rsidRDefault="00D12443" w:rsidP="00B73689"/>
        </w:tc>
        <w:tc>
          <w:tcPr>
            <w:tcW w:w="716" w:type="dxa"/>
            <w:shd w:val="clear" w:color="auto" w:fill="auto"/>
            <w:vAlign w:val="center"/>
          </w:tcPr>
          <w:p w:rsidR="00D12443" w:rsidRPr="00B73689" w:rsidRDefault="00D12443" w:rsidP="00B73689">
            <w:r w:rsidRPr="00B73689"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12443" w:rsidRPr="00B73689" w:rsidRDefault="00D12443" w:rsidP="00B73689"/>
        </w:tc>
        <w:tc>
          <w:tcPr>
            <w:tcW w:w="3111" w:type="dxa"/>
            <w:shd w:val="clear" w:color="auto" w:fill="auto"/>
            <w:vAlign w:val="center"/>
          </w:tcPr>
          <w:p w:rsidR="00D12443" w:rsidRPr="00B73689" w:rsidRDefault="00D12443" w:rsidP="00B73689"/>
        </w:tc>
      </w:tr>
      <w:tr w:rsidR="00B30F5D" w:rsidTr="00D93C1B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B30F5D" w:rsidRPr="000F4DEB" w:rsidRDefault="00B30F5D" w:rsidP="000F4DEB">
            <w:pPr>
              <w:jc w:val="center"/>
              <w:rPr>
                <w:b/>
              </w:rPr>
            </w:pPr>
            <w:r>
              <w:rPr>
                <w:b/>
              </w:rPr>
              <w:t>Voices 0B / 0F /</w:t>
            </w:r>
            <w:r w:rsidR="00673D9A">
              <w:rPr>
                <w:b/>
              </w:rPr>
              <w:t xml:space="preserve"> </w:t>
            </w:r>
            <w:r>
              <w:rPr>
                <w:b/>
              </w:rPr>
              <w:t>17</w:t>
            </w:r>
            <w:r w:rsidR="00673D9A">
              <w:rPr>
                <w:b/>
              </w:rPr>
              <w:t xml:space="preserve"> (13 </w:t>
            </w:r>
            <w:proofErr w:type="spellStart"/>
            <w:r w:rsidR="00673D9A">
              <w:rPr>
                <w:b/>
              </w:rPr>
              <w:t>Left</w:t>
            </w:r>
            <w:proofErr w:type="spellEnd"/>
            <w:r w:rsidR="00673D9A">
              <w:rPr>
                <w:b/>
              </w:rPr>
              <w:t>)</w:t>
            </w:r>
          </w:p>
        </w:tc>
      </w:tr>
      <w:tr w:rsidR="0076386D" w:rsidTr="00A04303">
        <w:trPr>
          <w:trHeight w:val="288"/>
        </w:trPr>
        <w:tc>
          <w:tcPr>
            <w:tcW w:w="2514" w:type="dxa"/>
          </w:tcPr>
          <w:p w:rsidR="0076386D" w:rsidRDefault="00D65EA4" w:rsidP="00E21432">
            <w:r>
              <w:t>Aktiviert?</w:t>
            </w:r>
          </w:p>
        </w:tc>
        <w:tc>
          <w:tcPr>
            <w:tcW w:w="716" w:type="dxa"/>
          </w:tcPr>
          <w:p w:rsidR="0076386D" w:rsidRDefault="00D65EA4" w:rsidP="00E21432">
            <w:r>
              <w:t>1</w:t>
            </w:r>
          </w:p>
        </w:tc>
        <w:tc>
          <w:tcPr>
            <w:tcW w:w="2719" w:type="dxa"/>
          </w:tcPr>
          <w:p w:rsidR="00D65EA4" w:rsidRDefault="00D65EA4" w:rsidP="00E21432">
            <w:r>
              <w:t>00 / 7F</w:t>
            </w:r>
          </w:p>
        </w:tc>
        <w:tc>
          <w:tcPr>
            <w:tcW w:w="3111" w:type="dxa"/>
          </w:tcPr>
          <w:p w:rsidR="0076386D" w:rsidRDefault="00656B3D" w:rsidP="00E21432">
            <w:r>
              <w:t>aus / ein</w:t>
            </w:r>
          </w:p>
        </w:tc>
      </w:tr>
      <w:tr w:rsidR="00D65EA4" w:rsidTr="00A04303">
        <w:trPr>
          <w:trHeight w:val="288"/>
        </w:trPr>
        <w:tc>
          <w:tcPr>
            <w:tcW w:w="2514" w:type="dxa"/>
          </w:tcPr>
          <w:p w:rsidR="00D65EA4" w:rsidRDefault="00D65EA4" w:rsidP="00E21432">
            <w:r>
              <w:t>MSB</w:t>
            </w:r>
          </w:p>
        </w:tc>
        <w:tc>
          <w:tcPr>
            <w:tcW w:w="716" w:type="dxa"/>
          </w:tcPr>
          <w:p w:rsidR="00D65EA4" w:rsidRDefault="00D65EA4" w:rsidP="00E21432">
            <w:r>
              <w:t>2</w:t>
            </w:r>
          </w:p>
        </w:tc>
        <w:tc>
          <w:tcPr>
            <w:tcW w:w="2719" w:type="dxa"/>
          </w:tcPr>
          <w:p w:rsidR="00D65EA4" w:rsidRDefault="00D65EA4" w:rsidP="00E21432">
            <w:r>
              <w:t>00</w:t>
            </w:r>
          </w:p>
        </w:tc>
        <w:tc>
          <w:tcPr>
            <w:tcW w:w="3111" w:type="dxa"/>
          </w:tcPr>
          <w:p w:rsidR="00D65EA4" w:rsidRDefault="00D65EA4" w:rsidP="00E21432"/>
        </w:tc>
      </w:tr>
      <w:tr w:rsidR="00D65EA4" w:rsidTr="00A04303">
        <w:trPr>
          <w:trHeight w:val="288"/>
        </w:trPr>
        <w:tc>
          <w:tcPr>
            <w:tcW w:w="2514" w:type="dxa"/>
          </w:tcPr>
          <w:p w:rsidR="00D65EA4" w:rsidRDefault="00D65EA4" w:rsidP="00E21432">
            <w:r>
              <w:t>LSB</w:t>
            </w:r>
          </w:p>
        </w:tc>
        <w:tc>
          <w:tcPr>
            <w:tcW w:w="716" w:type="dxa"/>
          </w:tcPr>
          <w:p w:rsidR="00D65EA4" w:rsidRDefault="00D65EA4" w:rsidP="00E21432">
            <w:r>
              <w:t>3</w:t>
            </w:r>
          </w:p>
        </w:tc>
        <w:tc>
          <w:tcPr>
            <w:tcW w:w="2719" w:type="dxa"/>
          </w:tcPr>
          <w:p w:rsidR="00D65EA4" w:rsidRDefault="00D65EA4" w:rsidP="00E21432">
            <w:r>
              <w:t>73 (Dez: 115)</w:t>
            </w:r>
          </w:p>
        </w:tc>
        <w:tc>
          <w:tcPr>
            <w:tcW w:w="3111" w:type="dxa"/>
          </w:tcPr>
          <w:p w:rsidR="00D65EA4" w:rsidRDefault="00D65EA4" w:rsidP="00E21432"/>
        </w:tc>
      </w:tr>
      <w:tr w:rsidR="00D65EA4" w:rsidTr="00A04303">
        <w:trPr>
          <w:trHeight w:val="288"/>
        </w:trPr>
        <w:tc>
          <w:tcPr>
            <w:tcW w:w="2514" w:type="dxa"/>
          </w:tcPr>
          <w:p w:rsidR="00D65EA4" w:rsidRPr="00D65EA4" w:rsidRDefault="00D65EA4" w:rsidP="00E21432">
            <w:pPr>
              <w:rPr>
                <w:color w:val="FF0000"/>
              </w:rPr>
            </w:pPr>
            <w:r w:rsidRPr="00D65EA4">
              <w:rPr>
                <w:color w:val="FF0000"/>
              </w:rPr>
              <w:t>Programm</w:t>
            </w:r>
          </w:p>
        </w:tc>
        <w:tc>
          <w:tcPr>
            <w:tcW w:w="716" w:type="dxa"/>
          </w:tcPr>
          <w:p w:rsidR="00D65EA4" w:rsidRPr="00D65EA4" w:rsidRDefault="00D65EA4" w:rsidP="00E21432">
            <w:pPr>
              <w:rPr>
                <w:color w:val="FF0000"/>
              </w:rPr>
            </w:pPr>
            <w:r w:rsidRPr="00D65EA4">
              <w:rPr>
                <w:color w:val="FF0000"/>
              </w:rPr>
              <w:t>4</w:t>
            </w:r>
          </w:p>
        </w:tc>
        <w:tc>
          <w:tcPr>
            <w:tcW w:w="2719" w:type="dxa"/>
          </w:tcPr>
          <w:p w:rsidR="00D65EA4" w:rsidRPr="00D65EA4" w:rsidRDefault="00D65EA4" w:rsidP="00E21432">
            <w:pPr>
              <w:rPr>
                <w:color w:val="FF0000"/>
              </w:rPr>
            </w:pPr>
            <w:r w:rsidRPr="00D65EA4">
              <w:rPr>
                <w:color w:val="FF0000"/>
              </w:rPr>
              <w:t>00</w:t>
            </w:r>
          </w:p>
        </w:tc>
        <w:tc>
          <w:tcPr>
            <w:tcW w:w="3111" w:type="dxa"/>
          </w:tcPr>
          <w:p w:rsidR="00D65EA4" w:rsidRDefault="00D65EA4" w:rsidP="00E21432"/>
        </w:tc>
      </w:tr>
      <w:tr w:rsidR="00CA7A85" w:rsidTr="00A04303">
        <w:trPr>
          <w:trHeight w:val="288"/>
        </w:trPr>
        <w:tc>
          <w:tcPr>
            <w:tcW w:w="2514" w:type="dxa"/>
          </w:tcPr>
          <w:p w:rsidR="00CA7A85" w:rsidRPr="00CA7A85" w:rsidRDefault="00CA7A85" w:rsidP="00E21432">
            <w:r>
              <w:t>Portamento</w:t>
            </w:r>
            <w:r w:rsidR="00063596">
              <w:t xml:space="preserve"> Time</w:t>
            </w:r>
          </w:p>
        </w:tc>
        <w:tc>
          <w:tcPr>
            <w:tcW w:w="716" w:type="dxa"/>
          </w:tcPr>
          <w:p w:rsidR="00CA7A85" w:rsidRPr="00CA7A85" w:rsidRDefault="00CA7A85" w:rsidP="00E21432">
            <w:r>
              <w:t>5</w:t>
            </w:r>
          </w:p>
        </w:tc>
        <w:tc>
          <w:tcPr>
            <w:tcW w:w="2719" w:type="dxa"/>
          </w:tcPr>
          <w:p w:rsidR="00CA7A85" w:rsidRPr="00CA7A85" w:rsidRDefault="00DC5218" w:rsidP="00E21432">
            <w:r>
              <w:t>00</w:t>
            </w:r>
            <w:r w:rsidR="0043542D">
              <w:t xml:space="preserve"> </w:t>
            </w:r>
            <w:r>
              <w:t>-</w:t>
            </w:r>
            <w:r w:rsidR="0043542D">
              <w:t xml:space="preserve"> </w:t>
            </w:r>
            <w:r>
              <w:t>7F</w:t>
            </w:r>
          </w:p>
        </w:tc>
        <w:tc>
          <w:tcPr>
            <w:tcW w:w="3111" w:type="dxa"/>
          </w:tcPr>
          <w:p w:rsidR="00CA7A85" w:rsidRPr="00CA7A85" w:rsidRDefault="00DC5218" w:rsidP="00E21432">
            <w:r>
              <w:t>0</w:t>
            </w:r>
            <w:r w:rsidR="0043542D">
              <w:t xml:space="preserve"> </w:t>
            </w:r>
            <w:r>
              <w:t>-</w:t>
            </w:r>
            <w:r w:rsidR="0043542D">
              <w:t xml:space="preserve"> </w:t>
            </w:r>
            <w:r>
              <w:t>127</w:t>
            </w:r>
          </w:p>
        </w:tc>
      </w:tr>
      <w:tr w:rsidR="0041729B" w:rsidTr="00A04303">
        <w:trPr>
          <w:trHeight w:val="288"/>
        </w:trPr>
        <w:tc>
          <w:tcPr>
            <w:tcW w:w="2514" w:type="dxa"/>
          </w:tcPr>
          <w:p w:rsidR="0041729B" w:rsidRDefault="0041729B" w:rsidP="00E21432"/>
        </w:tc>
        <w:tc>
          <w:tcPr>
            <w:tcW w:w="716" w:type="dxa"/>
          </w:tcPr>
          <w:p w:rsidR="0041729B" w:rsidRDefault="003D0641" w:rsidP="00E21432">
            <w:r>
              <w:t>6</w:t>
            </w:r>
          </w:p>
        </w:tc>
        <w:tc>
          <w:tcPr>
            <w:tcW w:w="2719" w:type="dxa"/>
          </w:tcPr>
          <w:p w:rsidR="0041729B" w:rsidRPr="00CA7A85" w:rsidRDefault="0041729B" w:rsidP="00E21432"/>
        </w:tc>
        <w:tc>
          <w:tcPr>
            <w:tcW w:w="3111" w:type="dxa"/>
          </w:tcPr>
          <w:p w:rsidR="0041729B" w:rsidRPr="00CA7A85" w:rsidRDefault="0041729B" w:rsidP="00E21432"/>
        </w:tc>
      </w:tr>
      <w:tr w:rsidR="00D65EA4" w:rsidTr="00A04303">
        <w:trPr>
          <w:trHeight w:val="288"/>
        </w:trPr>
        <w:tc>
          <w:tcPr>
            <w:tcW w:w="2514" w:type="dxa"/>
          </w:tcPr>
          <w:p w:rsidR="00D65EA4" w:rsidRPr="00D65EA4" w:rsidRDefault="00D65EA4" w:rsidP="00E21432">
            <w:r w:rsidRPr="00D65EA4">
              <w:t>Volume</w:t>
            </w:r>
          </w:p>
        </w:tc>
        <w:tc>
          <w:tcPr>
            <w:tcW w:w="716" w:type="dxa"/>
          </w:tcPr>
          <w:p w:rsidR="00D65EA4" w:rsidRPr="00D65EA4" w:rsidRDefault="00D65EA4" w:rsidP="00E21432">
            <w:r w:rsidRPr="00D65EA4">
              <w:t>7</w:t>
            </w:r>
          </w:p>
        </w:tc>
        <w:tc>
          <w:tcPr>
            <w:tcW w:w="2719" w:type="dxa"/>
          </w:tcPr>
          <w:p w:rsidR="00D65EA4" w:rsidRPr="00D65EA4" w:rsidRDefault="00D65EA4" w:rsidP="00E21432">
            <w:r>
              <w:t>0</w:t>
            </w:r>
            <w:r w:rsidR="00E014A4">
              <w:t>0</w:t>
            </w:r>
            <w:r w:rsidR="0043542D">
              <w:t xml:space="preserve"> </w:t>
            </w:r>
            <w:r w:rsidR="00E014A4">
              <w:t>-</w:t>
            </w:r>
            <w:r w:rsidR="0043542D">
              <w:t xml:space="preserve"> </w:t>
            </w:r>
            <w:r w:rsidR="00E014A4">
              <w:t>7F</w:t>
            </w:r>
          </w:p>
        </w:tc>
        <w:tc>
          <w:tcPr>
            <w:tcW w:w="3111" w:type="dxa"/>
          </w:tcPr>
          <w:p w:rsidR="00D65EA4" w:rsidRPr="00D65EA4" w:rsidRDefault="00E014A4" w:rsidP="00E21432">
            <w:r>
              <w:t>0</w:t>
            </w:r>
            <w:r w:rsidR="0043542D">
              <w:t xml:space="preserve"> </w:t>
            </w:r>
            <w:r>
              <w:t>-</w:t>
            </w:r>
            <w:r w:rsidR="0043542D">
              <w:t xml:space="preserve"> </w:t>
            </w:r>
            <w:r>
              <w:t>127</w:t>
            </w:r>
          </w:p>
        </w:tc>
      </w:tr>
      <w:tr w:rsidR="003A094D" w:rsidTr="00A04303">
        <w:trPr>
          <w:trHeight w:val="288"/>
        </w:trPr>
        <w:tc>
          <w:tcPr>
            <w:tcW w:w="2514" w:type="dxa"/>
          </w:tcPr>
          <w:p w:rsidR="003A094D" w:rsidRPr="00D65EA4" w:rsidRDefault="003A094D" w:rsidP="00E21432">
            <w:proofErr w:type="spellStart"/>
            <w:r>
              <w:t>P</w:t>
            </w:r>
            <w:r w:rsidR="00EE2432">
              <w:t>anpot</w:t>
            </w:r>
            <w:proofErr w:type="spellEnd"/>
          </w:p>
        </w:tc>
        <w:tc>
          <w:tcPr>
            <w:tcW w:w="716" w:type="dxa"/>
          </w:tcPr>
          <w:p w:rsidR="003A094D" w:rsidRPr="00D65EA4" w:rsidRDefault="00EE2432" w:rsidP="00E21432">
            <w:r>
              <w:t>8</w:t>
            </w:r>
          </w:p>
        </w:tc>
        <w:tc>
          <w:tcPr>
            <w:tcW w:w="2719" w:type="dxa"/>
          </w:tcPr>
          <w:p w:rsidR="00EE2432" w:rsidRDefault="001E7630" w:rsidP="00E21432">
            <w:proofErr w:type="gramStart"/>
            <w:r>
              <w:t>00</w:t>
            </w:r>
            <w:r w:rsidR="00B75E16">
              <w:t xml:space="preserve">  und</w:t>
            </w:r>
            <w:proofErr w:type="gramEnd"/>
            <w:r w:rsidR="00B75E16">
              <w:t xml:space="preserve"> 01</w:t>
            </w:r>
            <w:r>
              <w:t xml:space="preserve"> / </w:t>
            </w:r>
            <w:r w:rsidR="00EE2432">
              <w:t>40</w:t>
            </w:r>
            <w:r>
              <w:t xml:space="preserve"> / </w:t>
            </w:r>
            <w:r w:rsidR="00CF2156">
              <w:t>7F</w:t>
            </w:r>
          </w:p>
          <w:p w:rsidR="00DB43BD" w:rsidRDefault="00DB43BD" w:rsidP="00E21432">
            <w:r>
              <w:t>00 - 7F</w:t>
            </w:r>
          </w:p>
        </w:tc>
        <w:tc>
          <w:tcPr>
            <w:tcW w:w="3111" w:type="dxa"/>
          </w:tcPr>
          <w:p w:rsidR="00EE2432" w:rsidRDefault="001E7630" w:rsidP="00E21432">
            <w:r>
              <w:t>links / mittig / rechts</w:t>
            </w:r>
          </w:p>
          <w:p w:rsidR="00DB43BD" w:rsidRDefault="00DB43BD" w:rsidP="00E21432">
            <w:r>
              <w:t xml:space="preserve">L63 </w:t>
            </w:r>
            <w:r w:rsidR="00B51812">
              <w:t>-</w:t>
            </w:r>
            <w:r>
              <w:t xml:space="preserve"> R63</w:t>
            </w:r>
            <w:r w:rsidR="008F2037">
              <w:t xml:space="preserve"> (L63 = L64)</w:t>
            </w:r>
          </w:p>
        </w:tc>
      </w:tr>
      <w:tr w:rsidR="00727CD6" w:rsidTr="00A04303">
        <w:trPr>
          <w:trHeight w:val="288"/>
        </w:trPr>
        <w:tc>
          <w:tcPr>
            <w:tcW w:w="2514" w:type="dxa"/>
          </w:tcPr>
          <w:p w:rsidR="00727CD6" w:rsidRDefault="0048029E" w:rsidP="00E21432">
            <w:r>
              <w:t>Mono</w:t>
            </w:r>
          </w:p>
        </w:tc>
        <w:tc>
          <w:tcPr>
            <w:tcW w:w="716" w:type="dxa"/>
          </w:tcPr>
          <w:p w:rsidR="00727CD6" w:rsidRDefault="00002B2F" w:rsidP="00E21432">
            <w:r>
              <w:t>9</w:t>
            </w:r>
            <w:r w:rsidR="00A250CC">
              <w:t>/</w:t>
            </w:r>
            <w:r w:rsidR="004C6C9A">
              <w:t>10</w:t>
            </w:r>
          </w:p>
        </w:tc>
        <w:tc>
          <w:tcPr>
            <w:tcW w:w="2719" w:type="dxa"/>
          </w:tcPr>
          <w:p w:rsidR="00727CD6" w:rsidRDefault="00056938" w:rsidP="00E21432">
            <w:r>
              <w:t>00 / 7F</w:t>
            </w:r>
          </w:p>
        </w:tc>
        <w:tc>
          <w:tcPr>
            <w:tcW w:w="3111" w:type="dxa"/>
          </w:tcPr>
          <w:p w:rsidR="00727CD6" w:rsidRDefault="00EF7625" w:rsidP="00E21432">
            <w:r>
              <w:t>aus / an</w:t>
            </w:r>
          </w:p>
        </w:tc>
      </w:tr>
      <w:tr w:rsidR="001E19C8" w:rsidTr="00A04303">
        <w:trPr>
          <w:trHeight w:val="288"/>
        </w:trPr>
        <w:tc>
          <w:tcPr>
            <w:tcW w:w="2514" w:type="dxa"/>
          </w:tcPr>
          <w:p w:rsidR="001E19C8" w:rsidRPr="00D65EA4" w:rsidRDefault="001E19C8" w:rsidP="00E21432">
            <w:r>
              <w:t>Harmonic Content</w:t>
            </w:r>
          </w:p>
        </w:tc>
        <w:tc>
          <w:tcPr>
            <w:tcW w:w="716" w:type="dxa"/>
          </w:tcPr>
          <w:p w:rsidR="001E19C8" w:rsidRPr="00D65EA4" w:rsidRDefault="001E19C8" w:rsidP="00E21432">
            <w:r>
              <w:t>11</w:t>
            </w:r>
          </w:p>
        </w:tc>
        <w:tc>
          <w:tcPr>
            <w:tcW w:w="2719" w:type="dxa"/>
          </w:tcPr>
          <w:p w:rsidR="001E19C8" w:rsidRDefault="00C75C25" w:rsidP="00E21432">
            <w:r>
              <w:t>00</w:t>
            </w:r>
            <w:r w:rsidR="0043542D">
              <w:t xml:space="preserve"> </w:t>
            </w:r>
            <w:r>
              <w:t>-</w:t>
            </w:r>
            <w:r w:rsidR="0043542D">
              <w:t xml:space="preserve"> </w:t>
            </w:r>
            <w:r>
              <w:t>7F</w:t>
            </w:r>
          </w:p>
        </w:tc>
        <w:tc>
          <w:tcPr>
            <w:tcW w:w="3111" w:type="dxa"/>
          </w:tcPr>
          <w:p w:rsidR="001E19C8" w:rsidRDefault="00C75C25" w:rsidP="00E21432">
            <w:r>
              <w:t xml:space="preserve">-64 - </w:t>
            </w:r>
            <w:r w:rsidR="0016649A">
              <w:t>+</w:t>
            </w:r>
            <w:r>
              <w:t>63</w:t>
            </w:r>
          </w:p>
        </w:tc>
      </w:tr>
      <w:tr w:rsidR="00BD21A9" w:rsidTr="00A04303">
        <w:trPr>
          <w:trHeight w:val="288"/>
        </w:trPr>
        <w:tc>
          <w:tcPr>
            <w:tcW w:w="2514" w:type="dxa"/>
          </w:tcPr>
          <w:p w:rsidR="00BD21A9" w:rsidRDefault="00BD21A9" w:rsidP="00E21432"/>
        </w:tc>
        <w:tc>
          <w:tcPr>
            <w:tcW w:w="716" w:type="dxa"/>
          </w:tcPr>
          <w:p w:rsidR="00BD21A9" w:rsidRDefault="00BD21A9" w:rsidP="00E21432">
            <w:r>
              <w:t>12</w:t>
            </w:r>
          </w:p>
        </w:tc>
        <w:tc>
          <w:tcPr>
            <w:tcW w:w="2719" w:type="dxa"/>
          </w:tcPr>
          <w:p w:rsidR="00BD21A9" w:rsidRDefault="00BD21A9" w:rsidP="00E21432"/>
        </w:tc>
        <w:tc>
          <w:tcPr>
            <w:tcW w:w="3111" w:type="dxa"/>
          </w:tcPr>
          <w:p w:rsidR="00BD21A9" w:rsidRDefault="00BD21A9" w:rsidP="00E21432"/>
        </w:tc>
      </w:tr>
      <w:tr w:rsidR="001C2A41" w:rsidTr="00A04303">
        <w:trPr>
          <w:trHeight w:val="288"/>
        </w:trPr>
        <w:tc>
          <w:tcPr>
            <w:tcW w:w="2514" w:type="dxa"/>
          </w:tcPr>
          <w:p w:rsidR="001C2A41" w:rsidRDefault="001C2A41" w:rsidP="00E21432">
            <w:proofErr w:type="spellStart"/>
            <w:r>
              <w:t>Brightness</w:t>
            </w:r>
            <w:proofErr w:type="spellEnd"/>
          </w:p>
        </w:tc>
        <w:tc>
          <w:tcPr>
            <w:tcW w:w="716" w:type="dxa"/>
          </w:tcPr>
          <w:p w:rsidR="001C2A41" w:rsidRDefault="001C2A41" w:rsidP="00E21432">
            <w:r>
              <w:t>13</w:t>
            </w:r>
          </w:p>
        </w:tc>
        <w:tc>
          <w:tcPr>
            <w:tcW w:w="2719" w:type="dxa"/>
          </w:tcPr>
          <w:p w:rsidR="001C2A41" w:rsidRDefault="001C2A41" w:rsidP="00E21432">
            <w:r>
              <w:t>00</w:t>
            </w:r>
            <w:r w:rsidR="0043542D">
              <w:t xml:space="preserve"> </w:t>
            </w:r>
            <w:r>
              <w:t>-</w:t>
            </w:r>
            <w:r w:rsidR="0043542D">
              <w:t xml:space="preserve"> </w:t>
            </w:r>
            <w:r>
              <w:t>7F</w:t>
            </w:r>
          </w:p>
        </w:tc>
        <w:tc>
          <w:tcPr>
            <w:tcW w:w="3111" w:type="dxa"/>
          </w:tcPr>
          <w:p w:rsidR="001C2A41" w:rsidRDefault="001C2A41" w:rsidP="00E21432">
            <w:r>
              <w:t xml:space="preserve">-64 - </w:t>
            </w:r>
            <w:r w:rsidR="0016649A">
              <w:t>+</w:t>
            </w:r>
            <w:r>
              <w:t>63</w:t>
            </w:r>
          </w:p>
        </w:tc>
      </w:tr>
      <w:tr w:rsidR="0096199B" w:rsidTr="00A04303">
        <w:trPr>
          <w:trHeight w:val="288"/>
        </w:trPr>
        <w:tc>
          <w:tcPr>
            <w:tcW w:w="2514" w:type="dxa"/>
          </w:tcPr>
          <w:p w:rsidR="0096199B" w:rsidRDefault="0096199B" w:rsidP="00E21432">
            <w:proofErr w:type="spellStart"/>
            <w:r>
              <w:t>Reverb</w:t>
            </w:r>
            <w:proofErr w:type="spellEnd"/>
          </w:p>
        </w:tc>
        <w:tc>
          <w:tcPr>
            <w:tcW w:w="716" w:type="dxa"/>
          </w:tcPr>
          <w:p w:rsidR="0096199B" w:rsidRDefault="0096199B" w:rsidP="00E21432">
            <w:r>
              <w:t>14</w:t>
            </w:r>
          </w:p>
        </w:tc>
        <w:tc>
          <w:tcPr>
            <w:tcW w:w="2719" w:type="dxa"/>
          </w:tcPr>
          <w:p w:rsidR="0096199B" w:rsidRDefault="000D0934" w:rsidP="00E21432">
            <w:r>
              <w:t>00</w:t>
            </w:r>
            <w:r w:rsidR="00EC0A99">
              <w:t xml:space="preserve"> -</w:t>
            </w:r>
            <w:r>
              <w:t xml:space="preserve"> 7F</w:t>
            </w:r>
          </w:p>
        </w:tc>
        <w:tc>
          <w:tcPr>
            <w:tcW w:w="3111" w:type="dxa"/>
          </w:tcPr>
          <w:p w:rsidR="0096199B" w:rsidRDefault="000D0934" w:rsidP="00E21432">
            <w:r>
              <w:t>0</w:t>
            </w:r>
            <w:r w:rsidR="0043542D">
              <w:t xml:space="preserve"> </w:t>
            </w:r>
            <w:r>
              <w:t>-</w:t>
            </w:r>
            <w:r w:rsidR="0043542D">
              <w:t xml:space="preserve"> </w:t>
            </w:r>
            <w:r>
              <w:t>127</w:t>
            </w:r>
          </w:p>
        </w:tc>
      </w:tr>
      <w:tr w:rsidR="0090662C" w:rsidTr="00A04303">
        <w:trPr>
          <w:trHeight w:val="288"/>
        </w:trPr>
        <w:tc>
          <w:tcPr>
            <w:tcW w:w="2514" w:type="dxa"/>
          </w:tcPr>
          <w:p w:rsidR="0090662C" w:rsidRDefault="0090662C" w:rsidP="00E21432">
            <w:r>
              <w:t>Chorus</w:t>
            </w:r>
          </w:p>
        </w:tc>
        <w:tc>
          <w:tcPr>
            <w:tcW w:w="716" w:type="dxa"/>
          </w:tcPr>
          <w:p w:rsidR="0090662C" w:rsidRDefault="0090662C" w:rsidP="00E21432">
            <w:r>
              <w:t>15</w:t>
            </w:r>
          </w:p>
        </w:tc>
        <w:tc>
          <w:tcPr>
            <w:tcW w:w="2719" w:type="dxa"/>
          </w:tcPr>
          <w:p w:rsidR="0090662C" w:rsidRDefault="00100E13" w:rsidP="00E21432">
            <w:r>
              <w:t>0</w:t>
            </w:r>
            <w:r w:rsidR="00DC7879">
              <w:t>0</w:t>
            </w:r>
            <w:r w:rsidR="00EC0A99">
              <w:t xml:space="preserve"> </w:t>
            </w:r>
            <w:r>
              <w:t>-</w:t>
            </w:r>
            <w:r w:rsidR="00EC0A99">
              <w:t xml:space="preserve"> </w:t>
            </w:r>
            <w:r>
              <w:t>7F</w:t>
            </w:r>
          </w:p>
        </w:tc>
        <w:tc>
          <w:tcPr>
            <w:tcW w:w="3111" w:type="dxa"/>
          </w:tcPr>
          <w:p w:rsidR="0090662C" w:rsidRDefault="00100E13" w:rsidP="00E21432">
            <w:r>
              <w:t>0</w:t>
            </w:r>
            <w:r w:rsidR="0043542D">
              <w:t xml:space="preserve"> </w:t>
            </w:r>
            <w:r>
              <w:t>-</w:t>
            </w:r>
            <w:r w:rsidR="0043542D">
              <w:t xml:space="preserve"> </w:t>
            </w:r>
            <w:r>
              <w:t>127</w:t>
            </w:r>
          </w:p>
        </w:tc>
      </w:tr>
      <w:tr w:rsidR="00BD21A9" w:rsidTr="00A04303">
        <w:trPr>
          <w:trHeight w:val="288"/>
        </w:trPr>
        <w:tc>
          <w:tcPr>
            <w:tcW w:w="2514" w:type="dxa"/>
          </w:tcPr>
          <w:p w:rsidR="00BD21A9" w:rsidRDefault="00BD21A9" w:rsidP="00E21432"/>
        </w:tc>
        <w:tc>
          <w:tcPr>
            <w:tcW w:w="716" w:type="dxa"/>
          </w:tcPr>
          <w:p w:rsidR="00BD21A9" w:rsidRDefault="00BD21A9" w:rsidP="00E21432">
            <w:r>
              <w:t>16</w:t>
            </w:r>
          </w:p>
        </w:tc>
        <w:tc>
          <w:tcPr>
            <w:tcW w:w="2719" w:type="dxa"/>
          </w:tcPr>
          <w:p w:rsidR="00BD21A9" w:rsidRDefault="00BD21A9" w:rsidP="00E21432"/>
        </w:tc>
        <w:tc>
          <w:tcPr>
            <w:tcW w:w="3111" w:type="dxa"/>
          </w:tcPr>
          <w:p w:rsidR="00BD21A9" w:rsidRDefault="00BD21A9" w:rsidP="00E21432"/>
        </w:tc>
      </w:tr>
      <w:tr w:rsidR="00BD21A9" w:rsidTr="00A04303">
        <w:trPr>
          <w:trHeight w:val="288"/>
        </w:trPr>
        <w:tc>
          <w:tcPr>
            <w:tcW w:w="2514" w:type="dxa"/>
          </w:tcPr>
          <w:p w:rsidR="00BD21A9" w:rsidRDefault="00BD21A9" w:rsidP="00E21432"/>
        </w:tc>
        <w:tc>
          <w:tcPr>
            <w:tcW w:w="716" w:type="dxa"/>
          </w:tcPr>
          <w:p w:rsidR="00BD21A9" w:rsidRDefault="00BD21A9" w:rsidP="00E21432">
            <w:r>
              <w:t>17</w:t>
            </w:r>
          </w:p>
        </w:tc>
        <w:tc>
          <w:tcPr>
            <w:tcW w:w="2719" w:type="dxa"/>
          </w:tcPr>
          <w:p w:rsidR="00BD21A9" w:rsidRDefault="00BD21A9" w:rsidP="00E21432"/>
        </w:tc>
        <w:tc>
          <w:tcPr>
            <w:tcW w:w="3111" w:type="dxa"/>
          </w:tcPr>
          <w:p w:rsidR="00BD21A9" w:rsidRDefault="00BD21A9" w:rsidP="00E21432"/>
        </w:tc>
      </w:tr>
      <w:tr w:rsidR="00BD21A9" w:rsidTr="00A04303">
        <w:trPr>
          <w:trHeight w:val="288"/>
        </w:trPr>
        <w:tc>
          <w:tcPr>
            <w:tcW w:w="2514" w:type="dxa"/>
          </w:tcPr>
          <w:p w:rsidR="00BD21A9" w:rsidRDefault="00BD21A9" w:rsidP="00E21432"/>
        </w:tc>
        <w:tc>
          <w:tcPr>
            <w:tcW w:w="716" w:type="dxa"/>
          </w:tcPr>
          <w:p w:rsidR="00BD21A9" w:rsidRDefault="00BD21A9" w:rsidP="00E21432">
            <w:r>
              <w:t>18</w:t>
            </w:r>
          </w:p>
        </w:tc>
        <w:tc>
          <w:tcPr>
            <w:tcW w:w="2719" w:type="dxa"/>
          </w:tcPr>
          <w:p w:rsidR="00BD21A9" w:rsidRDefault="00BD21A9" w:rsidP="00E21432"/>
        </w:tc>
        <w:tc>
          <w:tcPr>
            <w:tcW w:w="3111" w:type="dxa"/>
          </w:tcPr>
          <w:p w:rsidR="00BD21A9" w:rsidRDefault="00BD21A9" w:rsidP="00E21432"/>
        </w:tc>
      </w:tr>
      <w:tr w:rsidR="00BD21A9" w:rsidTr="00A04303">
        <w:trPr>
          <w:trHeight w:val="288"/>
        </w:trPr>
        <w:tc>
          <w:tcPr>
            <w:tcW w:w="2514" w:type="dxa"/>
          </w:tcPr>
          <w:p w:rsidR="00BD21A9" w:rsidRDefault="00BD21A9" w:rsidP="00E21432"/>
        </w:tc>
        <w:tc>
          <w:tcPr>
            <w:tcW w:w="716" w:type="dxa"/>
          </w:tcPr>
          <w:p w:rsidR="00BD21A9" w:rsidRDefault="00BD21A9" w:rsidP="00E21432">
            <w:r>
              <w:t>19</w:t>
            </w:r>
          </w:p>
        </w:tc>
        <w:tc>
          <w:tcPr>
            <w:tcW w:w="2719" w:type="dxa"/>
          </w:tcPr>
          <w:p w:rsidR="00BD21A9" w:rsidRDefault="00BD21A9" w:rsidP="00E21432"/>
        </w:tc>
        <w:tc>
          <w:tcPr>
            <w:tcW w:w="3111" w:type="dxa"/>
          </w:tcPr>
          <w:p w:rsidR="00BD21A9" w:rsidRDefault="00BD21A9" w:rsidP="00E21432"/>
        </w:tc>
      </w:tr>
      <w:tr w:rsidR="00DA4F4D" w:rsidTr="00A04303">
        <w:trPr>
          <w:trHeight w:val="288"/>
        </w:trPr>
        <w:tc>
          <w:tcPr>
            <w:tcW w:w="2514" w:type="dxa"/>
          </w:tcPr>
          <w:p w:rsidR="00DA4F4D" w:rsidRDefault="00DA4F4D" w:rsidP="00E21432">
            <w:r>
              <w:t>EQ Low</w:t>
            </w:r>
          </w:p>
        </w:tc>
        <w:tc>
          <w:tcPr>
            <w:tcW w:w="716" w:type="dxa"/>
          </w:tcPr>
          <w:p w:rsidR="00DA4F4D" w:rsidRDefault="00DA4F4D" w:rsidP="00E21432">
            <w:r>
              <w:t>20</w:t>
            </w:r>
          </w:p>
        </w:tc>
        <w:tc>
          <w:tcPr>
            <w:tcW w:w="2719" w:type="dxa"/>
          </w:tcPr>
          <w:p w:rsidR="00DA4F4D" w:rsidRDefault="00DA4F4D" w:rsidP="00E21432">
            <w:r>
              <w:t>0</w:t>
            </w:r>
            <w:r w:rsidR="00667F0F">
              <w:t xml:space="preserve">0 </w:t>
            </w:r>
            <w:r>
              <w:t>-</w:t>
            </w:r>
            <w:r w:rsidR="00667F0F">
              <w:t xml:space="preserve"> </w:t>
            </w:r>
            <w:r>
              <w:t>7F</w:t>
            </w:r>
          </w:p>
        </w:tc>
        <w:tc>
          <w:tcPr>
            <w:tcW w:w="3111" w:type="dxa"/>
          </w:tcPr>
          <w:p w:rsidR="00DA4F4D" w:rsidRDefault="00BD147B" w:rsidP="00E21432">
            <w:r>
              <w:t>-64 - +63</w:t>
            </w:r>
          </w:p>
        </w:tc>
      </w:tr>
      <w:tr w:rsidR="00327073" w:rsidTr="00A04303">
        <w:trPr>
          <w:trHeight w:val="288"/>
        </w:trPr>
        <w:tc>
          <w:tcPr>
            <w:tcW w:w="2514" w:type="dxa"/>
          </w:tcPr>
          <w:p w:rsidR="00327073" w:rsidRDefault="00327073" w:rsidP="00E21432"/>
        </w:tc>
        <w:tc>
          <w:tcPr>
            <w:tcW w:w="716" w:type="dxa"/>
          </w:tcPr>
          <w:p w:rsidR="00327073" w:rsidRDefault="00327073" w:rsidP="00E21432">
            <w:r>
              <w:t>21</w:t>
            </w:r>
          </w:p>
        </w:tc>
        <w:tc>
          <w:tcPr>
            <w:tcW w:w="2719" w:type="dxa"/>
          </w:tcPr>
          <w:p w:rsidR="00327073" w:rsidRDefault="00327073" w:rsidP="00E21432"/>
        </w:tc>
        <w:tc>
          <w:tcPr>
            <w:tcW w:w="3111" w:type="dxa"/>
          </w:tcPr>
          <w:p w:rsidR="00327073" w:rsidRDefault="00327073" w:rsidP="00E21432"/>
        </w:tc>
      </w:tr>
      <w:tr w:rsidR="00A60EB4" w:rsidTr="00A04303">
        <w:trPr>
          <w:trHeight w:val="288"/>
        </w:trPr>
        <w:tc>
          <w:tcPr>
            <w:tcW w:w="2514" w:type="dxa"/>
          </w:tcPr>
          <w:p w:rsidR="00A60EB4" w:rsidRDefault="00A60EB4" w:rsidP="00E21432">
            <w:r>
              <w:t>EQ High</w:t>
            </w:r>
          </w:p>
        </w:tc>
        <w:tc>
          <w:tcPr>
            <w:tcW w:w="716" w:type="dxa"/>
          </w:tcPr>
          <w:p w:rsidR="00A60EB4" w:rsidRDefault="00A60EB4" w:rsidP="00E21432">
            <w:r>
              <w:t>22</w:t>
            </w:r>
          </w:p>
        </w:tc>
        <w:tc>
          <w:tcPr>
            <w:tcW w:w="2719" w:type="dxa"/>
          </w:tcPr>
          <w:p w:rsidR="00A60EB4" w:rsidRDefault="00C72AFD" w:rsidP="00E21432">
            <w:r>
              <w:t>0</w:t>
            </w:r>
            <w:r w:rsidR="00667F0F">
              <w:t xml:space="preserve">0 </w:t>
            </w:r>
            <w:r>
              <w:t>-</w:t>
            </w:r>
            <w:r w:rsidR="00667F0F">
              <w:t xml:space="preserve"> </w:t>
            </w:r>
            <w:r>
              <w:t>7F</w:t>
            </w:r>
          </w:p>
        </w:tc>
        <w:tc>
          <w:tcPr>
            <w:tcW w:w="3111" w:type="dxa"/>
          </w:tcPr>
          <w:p w:rsidR="00A60EB4" w:rsidRDefault="00BD147B" w:rsidP="00E21432">
            <w:r>
              <w:t>-64 - +63</w:t>
            </w:r>
          </w:p>
        </w:tc>
      </w:tr>
      <w:tr w:rsidR="008E618D" w:rsidTr="00A04303">
        <w:trPr>
          <w:trHeight w:val="288"/>
        </w:trPr>
        <w:tc>
          <w:tcPr>
            <w:tcW w:w="2514" w:type="dxa"/>
          </w:tcPr>
          <w:p w:rsidR="008E618D" w:rsidRDefault="008E618D" w:rsidP="00E21432"/>
        </w:tc>
        <w:tc>
          <w:tcPr>
            <w:tcW w:w="716" w:type="dxa"/>
          </w:tcPr>
          <w:p w:rsidR="008E618D" w:rsidRDefault="008E618D" w:rsidP="00E21432">
            <w:r>
              <w:t>23</w:t>
            </w:r>
          </w:p>
        </w:tc>
        <w:tc>
          <w:tcPr>
            <w:tcW w:w="2719" w:type="dxa"/>
          </w:tcPr>
          <w:p w:rsidR="008E618D" w:rsidRDefault="008E618D" w:rsidP="00E21432"/>
        </w:tc>
        <w:tc>
          <w:tcPr>
            <w:tcW w:w="3111" w:type="dxa"/>
          </w:tcPr>
          <w:p w:rsidR="008E618D" w:rsidRDefault="008E618D" w:rsidP="00E21432"/>
        </w:tc>
      </w:tr>
      <w:tr w:rsidR="008E618D" w:rsidTr="00A04303">
        <w:trPr>
          <w:trHeight w:val="288"/>
        </w:trPr>
        <w:tc>
          <w:tcPr>
            <w:tcW w:w="2514" w:type="dxa"/>
          </w:tcPr>
          <w:p w:rsidR="008E618D" w:rsidRDefault="008E618D" w:rsidP="00E21432"/>
        </w:tc>
        <w:tc>
          <w:tcPr>
            <w:tcW w:w="716" w:type="dxa"/>
          </w:tcPr>
          <w:p w:rsidR="008E618D" w:rsidRDefault="008E618D" w:rsidP="00E21432">
            <w:r>
              <w:t>24</w:t>
            </w:r>
          </w:p>
        </w:tc>
        <w:tc>
          <w:tcPr>
            <w:tcW w:w="2719" w:type="dxa"/>
          </w:tcPr>
          <w:p w:rsidR="008E618D" w:rsidRDefault="008E618D" w:rsidP="00E21432"/>
        </w:tc>
        <w:tc>
          <w:tcPr>
            <w:tcW w:w="3111" w:type="dxa"/>
          </w:tcPr>
          <w:p w:rsidR="008E618D" w:rsidRDefault="008E618D" w:rsidP="00E21432"/>
        </w:tc>
      </w:tr>
      <w:tr w:rsidR="008E618D" w:rsidTr="00A04303">
        <w:trPr>
          <w:trHeight w:val="288"/>
        </w:trPr>
        <w:tc>
          <w:tcPr>
            <w:tcW w:w="2514" w:type="dxa"/>
          </w:tcPr>
          <w:p w:rsidR="008E618D" w:rsidRDefault="008E618D" w:rsidP="00E21432"/>
        </w:tc>
        <w:tc>
          <w:tcPr>
            <w:tcW w:w="716" w:type="dxa"/>
          </w:tcPr>
          <w:p w:rsidR="008E618D" w:rsidRDefault="008E618D" w:rsidP="00E21432">
            <w:r>
              <w:t>25</w:t>
            </w:r>
          </w:p>
        </w:tc>
        <w:tc>
          <w:tcPr>
            <w:tcW w:w="2719" w:type="dxa"/>
          </w:tcPr>
          <w:p w:rsidR="008E618D" w:rsidRDefault="008E618D" w:rsidP="00E21432"/>
        </w:tc>
        <w:tc>
          <w:tcPr>
            <w:tcW w:w="3111" w:type="dxa"/>
          </w:tcPr>
          <w:p w:rsidR="008E618D" w:rsidRDefault="008E618D" w:rsidP="00E21432"/>
        </w:tc>
      </w:tr>
      <w:tr w:rsidR="00636117" w:rsidTr="00A04303">
        <w:trPr>
          <w:trHeight w:val="288"/>
        </w:trPr>
        <w:tc>
          <w:tcPr>
            <w:tcW w:w="2514" w:type="dxa"/>
          </w:tcPr>
          <w:p w:rsidR="00636117" w:rsidRDefault="00636117" w:rsidP="00E21432">
            <w:r>
              <w:t xml:space="preserve">Pitch </w:t>
            </w:r>
            <w:proofErr w:type="spellStart"/>
            <w:r>
              <w:t>Bend</w:t>
            </w:r>
            <w:proofErr w:type="spellEnd"/>
            <w:r>
              <w:t xml:space="preserve"> Range</w:t>
            </w:r>
          </w:p>
        </w:tc>
        <w:tc>
          <w:tcPr>
            <w:tcW w:w="716" w:type="dxa"/>
          </w:tcPr>
          <w:p w:rsidR="00636117" w:rsidRDefault="00636117" w:rsidP="00E21432">
            <w:r>
              <w:t>26</w:t>
            </w:r>
          </w:p>
        </w:tc>
        <w:tc>
          <w:tcPr>
            <w:tcW w:w="2719" w:type="dxa"/>
          </w:tcPr>
          <w:p w:rsidR="00636117" w:rsidRDefault="00636117" w:rsidP="00E21432">
            <w:r>
              <w:t>0</w:t>
            </w:r>
            <w:r w:rsidR="00B308FC">
              <w:t xml:space="preserve">0 </w:t>
            </w:r>
            <w:r w:rsidR="00014719">
              <w:t>–</w:t>
            </w:r>
            <w:r w:rsidR="00B308FC">
              <w:t xml:space="preserve"> </w:t>
            </w:r>
            <w:r w:rsidR="00014719">
              <w:t>0</w:t>
            </w:r>
            <w:r w:rsidR="00014719" w:rsidRPr="002F304E">
              <w:rPr>
                <w:color w:val="FF0000"/>
              </w:rPr>
              <w:t>C</w:t>
            </w:r>
          </w:p>
        </w:tc>
        <w:tc>
          <w:tcPr>
            <w:tcW w:w="3111" w:type="dxa"/>
          </w:tcPr>
          <w:p w:rsidR="00636117" w:rsidRDefault="00014719" w:rsidP="00E21432">
            <w:r>
              <w:t>0 - 12</w:t>
            </w:r>
          </w:p>
        </w:tc>
      </w:tr>
      <w:tr w:rsidR="00C060C7" w:rsidTr="00A04303">
        <w:trPr>
          <w:trHeight w:val="288"/>
        </w:trPr>
        <w:tc>
          <w:tcPr>
            <w:tcW w:w="2514" w:type="dxa"/>
          </w:tcPr>
          <w:p w:rsidR="00C060C7" w:rsidRDefault="00C060C7" w:rsidP="00E21432">
            <w:r>
              <w:lastRenderedPageBreak/>
              <w:t>Tuning</w:t>
            </w:r>
          </w:p>
        </w:tc>
        <w:tc>
          <w:tcPr>
            <w:tcW w:w="716" w:type="dxa"/>
          </w:tcPr>
          <w:p w:rsidR="00C060C7" w:rsidRDefault="00C060C7" w:rsidP="00E21432">
            <w:r>
              <w:t>27</w:t>
            </w:r>
          </w:p>
        </w:tc>
        <w:tc>
          <w:tcPr>
            <w:tcW w:w="2719" w:type="dxa"/>
          </w:tcPr>
          <w:p w:rsidR="00C060C7" w:rsidRDefault="00DE5C51" w:rsidP="00E21432">
            <w:r>
              <w:t>00</w:t>
            </w:r>
            <w:r w:rsidR="004D5991">
              <w:t xml:space="preserve"> - </w:t>
            </w:r>
            <w:r>
              <w:t>7F</w:t>
            </w:r>
          </w:p>
        </w:tc>
        <w:tc>
          <w:tcPr>
            <w:tcW w:w="3111" w:type="dxa"/>
          </w:tcPr>
          <w:p w:rsidR="00C060C7" w:rsidRDefault="0053210C" w:rsidP="00E21432">
            <w:r>
              <w:t>-64 - +63</w:t>
            </w:r>
          </w:p>
        </w:tc>
      </w:tr>
      <w:tr w:rsidR="008E618D" w:rsidTr="00A04303">
        <w:trPr>
          <w:trHeight w:val="288"/>
        </w:trPr>
        <w:tc>
          <w:tcPr>
            <w:tcW w:w="2514" w:type="dxa"/>
          </w:tcPr>
          <w:p w:rsidR="008E618D" w:rsidRDefault="008E618D" w:rsidP="00E21432"/>
        </w:tc>
        <w:tc>
          <w:tcPr>
            <w:tcW w:w="716" w:type="dxa"/>
          </w:tcPr>
          <w:p w:rsidR="008E618D" w:rsidRDefault="008E618D" w:rsidP="00E21432">
            <w:r>
              <w:t>28</w:t>
            </w:r>
          </w:p>
        </w:tc>
        <w:tc>
          <w:tcPr>
            <w:tcW w:w="2719" w:type="dxa"/>
          </w:tcPr>
          <w:p w:rsidR="008E618D" w:rsidRDefault="008E618D" w:rsidP="00E21432"/>
        </w:tc>
        <w:tc>
          <w:tcPr>
            <w:tcW w:w="3111" w:type="dxa"/>
          </w:tcPr>
          <w:p w:rsidR="008E618D" w:rsidRDefault="008E618D" w:rsidP="00E21432"/>
        </w:tc>
      </w:tr>
      <w:tr w:rsidR="008E618D" w:rsidTr="00A04303">
        <w:trPr>
          <w:trHeight w:val="288"/>
        </w:trPr>
        <w:tc>
          <w:tcPr>
            <w:tcW w:w="2514" w:type="dxa"/>
          </w:tcPr>
          <w:p w:rsidR="008E618D" w:rsidRDefault="008E618D" w:rsidP="00E21432"/>
        </w:tc>
        <w:tc>
          <w:tcPr>
            <w:tcW w:w="716" w:type="dxa"/>
          </w:tcPr>
          <w:p w:rsidR="008E618D" w:rsidRDefault="008E618D" w:rsidP="00E21432">
            <w:r>
              <w:t>29</w:t>
            </w:r>
          </w:p>
        </w:tc>
        <w:tc>
          <w:tcPr>
            <w:tcW w:w="2719" w:type="dxa"/>
          </w:tcPr>
          <w:p w:rsidR="008E618D" w:rsidRDefault="008E618D" w:rsidP="00E21432"/>
        </w:tc>
        <w:tc>
          <w:tcPr>
            <w:tcW w:w="3111" w:type="dxa"/>
          </w:tcPr>
          <w:p w:rsidR="008E618D" w:rsidRDefault="008E618D" w:rsidP="00E21432"/>
        </w:tc>
      </w:tr>
      <w:tr w:rsidR="008E618D" w:rsidTr="00A04303">
        <w:trPr>
          <w:trHeight w:val="288"/>
        </w:trPr>
        <w:tc>
          <w:tcPr>
            <w:tcW w:w="2514" w:type="dxa"/>
          </w:tcPr>
          <w:p w:rsidR="008E618D" w:rsidRDefault="008E618D" w:rsidP="00E21432"/>
        </w:tc>
        <w:tc>
          <w:tcPr>
            <w:tcW w:w="716" w:type="dxa"/>
          </w:tcPr>
          <w:p w:rsidR="008E618D" w:rsidRDefault="008E618D" w:rsidP="00E21432">
            <w:r>
              <w:t>30</w:t>
            </w:r>
          </w:p>
        </w:tc>
        <w:tc>
          <w:tcPr>
            <w:tcW w:w="2719" w:type="dxa"/>
          </w:tcPr>
          <w:p w:rsidR="008E618D" w:rsidRDefault="008E618D" w:rsidP="00E21432"/>
        </w:tc>
        <w:tc>
          <w:tcPr>
            <w:tcW w:w="3111" w:type="dxa"/>
          </w:tcPr>
          <w:p w:rsidR="008E618D" w:rsidRDefault="008E618D" w:rsidP="00E21432"/>
        </w:tc>
      </w:tr>
      <w:tr w:rsidR="00B1448C" w:rsidTr="00A04303">
        <w:trPr>
          <w:trHeight w:val="288"/>
        </w:trPr>
        <w:tc>
          <w:tcPr>
            <w:tcW w:w="2514" w:type="dxa"/>
          </w:tcPr>
          <w:p w:rsidR="00B1448C" w:rsidRPr="004A44A8" w:rsidRDefault="00855FA2" w:rsidP="00E21432">
            <w:r w:rsidRPr="004A44A8">
              <w:t>Octave</w:t>
            </w:r>
          </w:p>
        </w:tc>
        <w:tc>
          <w:tcPr>
            <w:tcW w:w="716" w:type="dxa"/>
          </w:tcPr>
          <w:p w:rsidR="00B1448C" w:rsidRPr="004A44A8" w:rsidRDefault="00855FA2" w:rsidP="00E21432">
            <w:r w:rsidRPr="004A44A8">
              <w:t>31</w:t>
            </w:r>
          </w:p>
        </w:tc>
        <w:tc>
          <w:tcPr>
            <w:tcW w:w="2719" w:type="dxa"/>
          </w:tcPr>
          <w:p w:rsidR="00B1448C" w:rsidRPr="004A44A8" w:rsidRDefault="004A44A8" w:rsidP="00E21432">
            <w:r>
              <w:t>3E</w:t>
            </w:r>
            <w:r w:rsidR="00AE27D3">
              <w:t xml:space="preserve"> (62)</w:t>
            </w:r>
            <w:r>
              <w:t xml:space="preserve"> /</w:t>
            </w:r>
            <w:r w:rsidR="002E404B">
              <w:t xml:space="preserve"> 3F (63)</w:t>
            </w:r>
            <w:r>
              <w:t xml:space="preserve"> / 40</w:t>
            </w:r>
            <w:r w:rsidR="0075673C">
              <w:t xml:space="preserve"> </w:t>
            </w:r>
            <w:r w:rsidR="00DA2397">
              <w:t xml:space="preserve">(64) </w:t>
            </w:r>
            <w:r w:rsidR="0075673C">
              <w:t>/</w:t>
            </w:r>
            <w:r w:rsidR="00DA2397">
              <w:t xml:space="preserve"> </w:t>
            </w:r>
            <w:r w:rsidR="00D75EE1">
              <w:t>41 (65)</w:t>
            </w:r>
            <w:r w:rsidR="0075673C">
              <w:t xml:space="preserve"> /</w:t>
            </w:r>
            <w:r w:rsidR="00230ED8">
              <w:t xml:space="preserve"> 42 (66)</w:t>
            </w:r>
            <w:r w:rsidR="0075673C">
              <w:t xml:space="preserve"> </w:t>
            </w:r>
          </w:p>
        </w:tc>
        <w:tc>
          <w:tcPr>
            <w:tcW w:w="3111" w:type="dxa"/>
          </w:tcPr>
          <w:p w:rsidR="00B1448C" w:rsidRPr="004A44A8" w:rsidRDefault="004A44A8" w:rsidP="00E21432">
            <w:r>
              <w:t>-2 / -1 / 0 / 1 / 2</w:t>
            </w:r>
          </w:p>
        </w:tc>
      </w:tr>
      <w:tr w:rsidR="00BB6112" w:rsidTr="00A04303">
        <w:trPr>
          <w:trHeight w:val="288"/>
        </w:trPr>
        <w:tc>
          <w:tcPr>
            <w:tcW w:w="2514" w:type="dxa"/>
          </w:tcPr>
          <w:p w:rsidR="00BB6112" w:rsidRPr="004A44A8" w:rsidRDefault="00BB6112" w:rsidP="00E21432"/>
        </w:tc>
        <w:tc>
          <w:tcPr>
            <w:tcW w:w="716" w:type="dxa"/>
          </w:tcPr>
          <w:p w:rsidR="00BB6112" w:rsidRPr="004A44A8" w:rsidRDefault="00BB6112" w:rsidP="00E21432">
            <w:r>
              <w:t>32</w:t>
            </w:r>
          </w:p>
        </w:tc>
        <w:tc>
          <w:tcPr>
            <w:tcW w:w="2719" w:type="dxa"/>
          </w:tcPr>
          <w:p w:rsidR="00BB6112" w:rsidRDefault="00BB6112" w:rsidP="00E21432"/>
        </w:tc>
        <w:tc>
          <w:tcPr>
            <w:tcW w:w="3111" w:type="dxa"/>
          </w:tcPr>
          <w:p w:rsidR="00BB6112" w:rsidRDefault="00BB6112" w:rsidP="00E21432"/>
        </w:tc>
      </w:tr>
      <w:tr w:rsidR="00BB6112" w:rsidTr="00A04303">
        <w:trPr>
          <w:trHeight w:val="288"/>
        </w:trPr>
        <w:tc>
          <w:tcPr>
            <w:tcW w:w="2514" w:type="dxa"/>
          </w:tcPr>
          <w:p w:rsidR="00BB6112" w:rsidRPr="004A44A8" w:rsidRDefault="00BB6112" w:rsidP="00E21432"/>
        </w:tc>
        <w:tc>
          <w:tcPr>
            <w:tcW w:w="716" w:type="dxa"/>
          </w:tcPr>
          <w:p w:rsidR="00BB6112" w:rsidRPr="004A44A8" w:rsidRDefault="00BB6112" w:rsidP="00E21432">
            <w:r>
              <w:t>33</w:t>
            </w:r>
          </w:p>
        </w:tc>
        <w:tc>
          <w:tcPr>
            <w:tcW w:w="2719" w:type="dxa"/>
          </w:tcPr>
          <w:p w:rsidR="00BB6112" w:rsidRDefault="00BB6112" w:rsidP="00E21432"/>
        </w:tc>
        <w:tc>
          <w:tcPr>
            <w:tcW w:w="3111" w:type="dxa"/>
          </w:tcPr>
          <w:p w:rsidR="00BB6112" w:rsidRDefault="00BB6112" w:rsidP="00E21432"/>
        </w:tc>
      </w:tr>
      <w:tr w:rsidR="00BB6112" w:rsidTr="00A04303">
        <w:trPr>
          <w:trHeight w:val="288"/>
        </w:trPr>
        <w:tc>
          <w:tcPr>
            <w:tcW w:w="2514" w:type="dxa"/>
          </w:tcPr>
          <w:p w:rsidR="00BB6112" w:rsidRPr="004A44A8" w:rsidRDefault="00BB6112" w:rsidP="00E21432"/>
        </w:tc>
        <w:tc>
          <w:tcPr>
            <w:tcW w:w="716" w:type="dxa"/>
          </w:tcPr>
          <w:p w:rsidR="00BB6112" w:rsidRPr="004A44A8" w:rsidRDefault="00BB6112" w:rsidP="00E21432">
            <w:r>
              <w:t>34</w:t>
            </w:r>
          </w:p>
        </w:tc>
        <w:tc>
          <w:tcPr>
            <w:tcW w:w="2719" w:type="dxa"/>
          </w:tcPr>
          <w:p w:rsidR="00BB6112" w:rsidRDefault="00BB6112" w:rsidP="00E21432"/>
        </w:tc>
        <w:tc>
          <w:tcPr>
            <w:tcW w:w="3111" w:type="dxa"/>
          </w:tcPr>
          <w:p w:rsidR="00BB6112" w:rsidRDefault="00BB6112" w:rsidP="00E21432"/>
        </w:tc>
      </w:tr>
      <w:tr w:rsidR="00BB6112" w:rsidTr="00A04303">
        <w:trPr>
          <w:trHeight w:val="288"/>
        </w:trPr>
        <w:tc>
          <w:tcPr>
            <w:tcW w:w="2514" w:type="dxa"/>
          </w:tcPr>
          <w:p w:rsidR="00BB6112" w:rsidRPr="004A44A8" w:rsidRDefault="00BB6112" w:rsidP="00E21432"/>
        </w:tc>
        <w:tc>
          <w:tcPr>
            <w:tcW w:w="716" w:type="dxa"/>
          </w:tcPr>
          <w:p w:rsidR="00BB6112" w:rsidRPr="004A44A8" w:rsidRDefault="00BB6112" w:rsidP="00E21432">
            <w:r>
              <w:t>35</w:t>
            </w:r>
          </w:p>
        </w:tc>
        <w:tc>
          <w:tcPr>
            <w:tcW w:w="2719" w:type="dxa"/>
          </w:tcPr>
          <w:p w:rsidR="00BB6112" w:rsidRDefault="00BB6112" w:rsidP="00E21432"/>
        </w:tc>
        <w:tc>
          <w:tcPr>
            <w:tcW w:w="3111" w:type="dxa"/>
          </w:tcPr>
          <w:p w:rsidR="00BB6112" w:rsidRDefault="00BB6112" w:rsidP="00E21432"/>
        </w:tc>
      </w:tr>
      <w:tr w:rsidR="00BB6112" w:rsidTr="00A04303">
        <w:trPr>
          <w:trHeight w:val="288"/>
        </w:trPr>
        <w:tc>
          <w:tcPr>
            <w:tcW w:w="2514" w:type="dxa"/>
          </w:tcPr>
          <w:p w:rsidR="00BB6112" w:rsidRPr="004A44A8" w:rsidRDefault="00BB6112" w:rsidP="00E21432"/>
        </w:tc>
        <w:tc>
          <w:tcPr>
            <w:tcW w:w="716" w:type="dxa"/>
          </w:tcPr>
          <w:p w:rsidR="00BB6112" w:rsidRPr="004A44A8" w:rsidRDefault="00BB6112" w:rsidP="00E21432">
            <w:r>
              <w:t>36</w:t>
            </w:r>
          </w:p>
        </w:tc>
        <w:tc>
          <w:tcPr>
            <w:tcW w:w="2719" w:type="dxa"/>
          </w:tcPr>
          <w:p w:rsidR="00BB6112" w:rsidRDefault="00BB6112" w:rsidP="00E21432"/>
        </w:tc>
        <w:tc>
          <w:tcPr>
            <w:tcW w:w="3111" w:type="dxa"/>
          </w:tcPr>
          <w:p w:rsidR="00BB6112" w:rsidRDefault="00BB6112" w:rsidP="00E21432"/>
        </w:tc>
      </w:tr>
      <w:tr w:rsidR="00BB6112" w:rsidTr="00A04303">
        <w:trPr>
          <w:trHeight w:val="288"/>
        </w:trPr>
        <w:tc>
          <w:tcPr>
            <w:tcW w:w="2514" w:type="dxa"/>
          </w:tcPr>
          <w:p w:rsidR="00BB6112" w:rsidRPr="004A44A8" w:rsidRDefault="00BB6112" w:rsidP="00E21432"/>
        </w:tc>
        <w:tc>
          <w:tcPr>
            <w:tcW w:w="716" w:type="dxa"/>
          </w:tcPr>
          <w:p w:rsidR="00BB6112" w:rsidRPr="004A44A8" w:rsidRDefault="00BB6112" w:rsidP="00E21432">
            <w:r>
              <w:t>37</w:t>
            </w:r>
          </w:p>
        </w:tc>
        <w:tc>
          <w:tcPr>
            <w:tcW w:w="2719" w:type="dxa"/>
          </w:tcPr>
          <w:p w:rsidR="00BB6112" w:rsidRDefault="00BB6112" w:rsidP="00E21432"/>
        </w:tc>
        <w:tc>
          <w:tcPr>
            <w:tcW w:w="3111" w:type="dxa"/>
          </w:tcPr>
          <w:p w:rsidR="00BB6112" w:rsidRDefault="00BB6112" w:rsidP="00E21432"/>
        </w:tc>
      </w:tr>
      <w:tr w:rsidR="00BB6112" w:rsidTr="00A04303">
        <w:trPr>
          <w:trHeight w:val="288"/>
        </w:trPr>
        <w:tc>
          <w:tcPr>
            <w:tcW w:w="2514" w:type="dxa"/>
          </w:tcPr>
          <w:p w:rsidR="00BB6112" w:rsidRPr="004A44A8" w:rsidRDefault="00BB6112" w:rsidP="00E21432"/>
        </w:tc>
        <w:tc>
          <w:tcPr>
            <w:tcW w:w="716" w:type="dxa"/>
          </w:tcPr>
          <w:p w:rsidR="00BB6112" w:rsidRPr="004A44A8" w:rsidRDefault="00BB6112" w:rsidP="00E21432">
            <w:r>
              <w:t>38</w:t>
            </w:r>
          </w:p>
        </w:tc>
        <w:tc>
          <w:tcPr>
            <w:tcW w:w="2719" w:type="dxa"/>
          </w:tcPr>
          <w:p w:rsidR="00BB6112" w:rsidRDefault="00BB6112" w:rsidP="00E21432"/>
        </w:tc>
        <w:tc>
          <w:tcPr>
            <w:tcW w:w="3111" w:type="dxa"/>
          </w:tcPr>
          <w:p w:rsidR="00BB6112" w:rsidRDefault="00BB6112" w:rsidP="00E21432"/>
        </w:tc>
      </w:tr>
      <w:tr w:rsidR="00BB6112" w:rsidTr="00A04303">
        <w:trPr>
          <w:trHeight w:val="288"/>
        </w:trPr>
        <w:tc>
          <w:tcPr>
            <w:tcW w:w="2514" w:type="dxa"/>
          </w:tcPr>
          <w:p w:rsidR="00BB6112" w:rsidRPr="004A44A8" w:rsidRDefault="00BB6112" w:rsidP="00E21432"/>
        </w:tc>
        <w:tc>
          <w:tcPr>
            <w:tcW w:w="716" w:type="dxa"/>
          </w:tcPr>
          <w:p w:rsidR="00BB6112" w:rsidRDefault="00BB6112" w:rsidP="00E21432">
            <w:r>
              <w:t>39</w:t>
            </w:r>
          </w:p>
        </w:tc>
        <w:tc>
          <w:tcPr>
            <w:tcW w:w="2719" w:type="dxa"/>
          </w:tcPr>
          <w:p w:rsidR="00BB6112" w:rsidRDefault="00BB6112" w:rsidP="00E21432"/>
        </w:tc>
        <w:tc>
          <w:tcPr>
            <w:tcW w:w="3111" w:type="dxa"/>
          </w:tcPr>
          <w:p w:rsidR="00BB6112" w:rsidRDefault="00BB6112" w:rsidP="00E21432"/>
        </w:tc>
      </w:tr>
      <w:tr w:rsidR="00BB6112" w:rsidTr="00A04303">
        <w:trPr>
          <w:trHeight w:val="288"/>
        </w:trPr>
        <w:tc>
          <w:tcPr>
            <w:tcW w:w="2514" w:type="dxa"/>
          </w:tcPr>
          <w:p w:rsidR="00BB6112" w:rsidRPr="004A44A8" w:rsidRDefault="00BB6112" w:rsidP="00E21432"/>
        </w:tc>
        <w:tc>
          <w:tcPr>
            <w:tcW w:w="716" w:type="dxa"/>
          </w:tcPr>
          <w:p w:rsidR="00BB6112" w:rsidRDefault="00BB6112" w:rsidP="00E21432">
            <w:r>
              <w:t>40</w:t>
            </w:r>
          </w:p>
        </w:tc>
        <w:tc>
          <w:tcPr>
            <w:tcW w:w="2719" w:type="dxa"/>
          </w:tcPr>
          <w:p w:rsidR="00BB6112" w:rsidRDefault="00BB6112" w:rsidP="00E21432"/>
        </w:tc>
        <w:tc>
          <w:tcPr>
            <w:tcW w:w="3111" w:type="dxa"/>
          </w:tcPr>
          <w:p w:rsidR="00BB6112" w:rsidRDefault="00BB6112" w:rsidP="00E21432"/>
        </w:tc>
      </w:tr>
      <w:tr w:rsidR="00BB6112" w:rsidTr="00A04303">
        <w:trPr>
          <w:trHeight w:val="288"/>
        </w:trPr>
        <w:tc>
          <w:tcPr>
            <w:tcW w:w="2514" w:type="dxa"/>
          </w:tcPr>
          <w:p w:rsidR="00BB6112" w:rsidRPr="004A44A8" w:rsidRDefault="00BB6112" w:rsidP="00E21432"/>
        </w:tc>
        <w:tc>
          <w:tcPr>
            <w:tcW w:w="716" w:type="dxa"/>
          </w:tcPr>
          <w:p w:rsidR="00BB6112" w:rsidRDefault="00BB6112" w:rsidP="00E21432">
            <w:r>
              <w:t>41</w:t>
            </w:r>
          </w:p>
        </w:tc>
        <w:tc>
          <w:tcPr>
            <w:tcW w:w="2719" w:type="dxa"/>
          </w:tcPr>
          <w:p w:rsidR="00BB6112" w:rsidRDefault="00BB6112" w:rsidP="00E21432"/>
        </w:tc>
        <w:tc>
          <w:tcPr>
            <w:tcW w:w="3111" w:type="dxa"/>
          </w:tcPr>
          <w:p w:rsidR="00BB6112" w:rsidRDefault="00BB6112" w:rsidP="00E21432"/>
        </w:tc>
      </w:tr>
      <w:tr w:rsidR="00BB6112" w:rsidTr="00A04303">
        <w:trPr>
          <w:trHeight w:val="288"/>
        </w:trPr>
        <w:tc>
          <w:tcPr>
            <w:tcW w:w="2514" w:type="dxa"/>
          </w:tcPr>
          <w:p w:rsidR="00BB6112" w:rsidRPr="004A44A8" w:rsidRDefault="00BB6112" w:rsidP="00E21432"/>
        </w:tc>
        <w:tc>
          <w:tcPr>
            <w:tcW w:w="716" w:type="dxa"/>
          </w:tcPr>
          <w:p w:rsidR="00BB6112" w:rsidRDefault="00BB6112" w:rsidP="00E21432">
            <w:r>
              <w:t>42</w:t>
            </w:r>
          </w:p>
        </w:tc>
        <w:tc>
          <w:tcPr>
            <w:tcW w:w="2719" w:type="dxa"/>
          </w:tcPr>
          <w:p w:rsidR="00BB6112" w:rsidRDefault="00BB6112" w:rsidP="00E21432"/>
        </w:tc>
        <w:tc>
          <w:tcPr>
            <w:tcW w:w="3111" w:type="dxa"/>
          </w:tcPr>
          <w:p w:rsidR="00BB6112" w:rsidRDefault="00BB6112" w:rsidP="00E21432"/>
        </w:tc>
      </w:tr>
      <w:tr w:rsidR="00981B7D" w:rsidTr="00BD2163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981B7D" w:rsidRDefault="00441DCC" w:rsidP="00441DCC">
            <w:pPr>
              <w:jc w:val="center"/>
            </w:pPr>
            <w:r>
              <w:t xml:space="preserve">Basic 1B </w:t>
            </w:r>
            <w:proofErr w:type="spellStart"/>
            <w:r>
              <w:t>Reverb</w:t>
            </w:r>
            <w:proofErr w:type="spellEnd"/>
          </w:p>
        </w:tc>
      </w:tr>
      <w:tr w:rsidR="00441DCC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441DCC" w:rsidRPr="004A44A8" w:rsidRDefault="00441DCC" w:rsidP="00441DCC"/>
        </w:tc>
        <w:tc>
          <w:tcPr>
            <w:tcW w:w="716" w:type="dxa"/>
            <w:shd w:val="clear" w:color="auto" w:fill="FFF2CC" w:themeFill="accent4" w:themeFillTint="33"/>
          </w:tcPr>
          <w:p w:rsidR="00441DCC" w:rsidRDefault="00441DCC" w:rsidP="00441DCC">
            <w:r>
              <w:t>1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441DCC" w:rsidRDefault="00441DCC" w:rsidP="00441DCC">
            <w:r>
              <w:t>FF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441DCC" w:rsidRDefault="00157876" w:rsidP="00441DCC">
            <w:r>
              <w:t>00 bei</w:t>
            </w:r>
            <w:r w:rsidR="00D64708">
              <w:t xml:space="preserve"> Änderung</w:t>
            </w:r>
            <w:r w:rsidR="00480AA0">
              <w:t xml:space="preserve"> allgemein</w:t>
            </w:r>
          </w:p>
        </w:tc>
      </w:tr>
      <w:tr w:rsidR="00441DCC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441DCC" w:rsidRPr="004A44A8" w:rsidRDefault="00441DCC" w:rsidP="00441DCC"/>
        </w:tc>
        <w:tc>
          <w:tcPr>
            <w:tcW w:w="716" w:type="dxa"/>
            <w:shd w:val="clear" w:color="auto" w:fill="FFF2CC" w:themeFill="accent4" w:themeFillTint="33"/>
          </w:tcPr>
          <w:p w:rsidR="00441DCC" w:rsidRDefault="00441DCC" w:rsidP="00441DCC">
            <w:r>
              <w:t>2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441DCC" w:rsidRDefault="00441DCC" w:rsidP="00441DCC">
            <w:r>
              <w:t>FB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441DCC" w:rsidRDefault="00C9248B" w:rsidP="00441DCC">
            <w:proofErr w:type="gramStart"/>
            <w:r>
              <w:t>FF</w:t>
            </w:r>
            <w:proofErr w:type="gramEnd"/>
            <w:r>
              <w:t xml:space="preserve"> wenn anderer </w:t>
            </w:r>
            <w:proofErr w:type="spellStart"/>
            <w:r>
              <w:t>Reverb</w:t>
            </w:r>
            <w:proofErr w:type="spellEnd"/>
          </w:p>
          <w:p w:rsidR="00ED0BE1" w:rsidRDefault="00ED0BE1" w:rsidP="00441DCC">
            <w:r>
              <w:t>02 bei Änderung</w:t>
            </w:r>
            <w:r w:rsidR="00480AA0">
              <w:t xml:space="preserve"> allgemein</w:t>
            </w:r>
          </w:p>
        </w:tc>
      </w:tr>
      <w:tr w:rsidR="00441DCC" w:rsidTr="00A04303">
        <w:trPr>
          <w:trHeight w:val="288"/>
        </w:trPr>
        <w:tc>
          <w:tcPr>
            <w:tcW w:w="2514" w:type="dxa"/>
          </w:tcPr>
          <w:p w:rsidR="00441DCC" w:rsidRPr="004A44A8" w:rsidRDefault="00441DCC" w:rsidP="00441DCC"/>
        </w:tc>
        <w:tc>
          <w:tcPr>
            <w:tcW w:w="716" w:type="dxa"/>
          </w:tcPr>
          <w:p w:rsidR="00441DCC" w:rsidRDefault="00441DCC" w:rsidP="00441DCC">
            <w:r>
              <w:t>3</w:t>
            </w:r>
          </w:p>
        </w:tc>
        <w:tc>
          <w:tcPr>
            <w:tcW w:w="2719" w:type="dxa"/>
          </w:tcPr>
          <w:p w:rsidR="00441DCC" w:rsidRDefault="00441DCC" w:rsidP="00441DCC">
            <w:r>
              <w:t>FF</w:t>
            </w:r>
          </w:p>
        </w:tc>
        <w:tc>
          <w:tcPr>
            <w:tcW w:w="3111" w:type="dxa"/>
          </w:tcPr>
          <w:p w:rsidR="00441DCC" w:rsidRDefault="00441DCC" w:rsidP="00441DCC"/>
        </w:tc>
      </w:tr>
      <w:tr w:rsidR="00441DCC" w:rsidTr="00A04303">
        <w:trPr>
          <w:trHeight w:val="288"/>
        </w:trPr>
        <w:tc>
          <w:tcPr>
            <w:tcW w:w="2514" w:type="dxa"/>
          </w:tcPr>
          <w:p w:rsidR="00441DCC" w:rsidRPr="004A44A8" w:rsidRDefault="00441DCC" w:rsidP="00441DCC"/>
        </w:tc>
        <w:tc>
          <w:tcPr>
            <w:tcW w:w="716" w:type="dxa"/>
          </w:tcPr>
          <w:p w:rsidR="00441DCC" w:rsidRDefault="00441DCC" w:rsidP="00441DCC">
            <w:r>
              <w:t>4</w:t>
            </w:r>
          </w:p>
        </w:tc>
        <w:tc>
          <w:tcPr>
            <w:tcW w:w="2719" w:type="dxa"/>
          </w:tcPr>
          <w:p w:rsidR="00441DCC" w:rsidRDefault="00441DCC" w:rsidP="00441DCC">
            <w:r>
              <w:t>FF</w:t>
            </w:r>
          </w:p>
        </w:tc>
        <w:tc>
          <w:tcPr>
            <w:tcW w:w="3111" w:type="dxa"/>
          </w:tcPr>
          <w:p w:rsidR="00441DCC" w:rsidRDefault="00441DCC" w:rsidP="00441DCC"/>
        </w:tc>
      </w:tr>
      <w:tr w:rsidR="00441DCC" w:rsidTr="00A04303">
        <w:trPr>
          <w:trHeight w:val="288"/>
        </w:trPr>
        <w:tc>
          <w:tcPr>
            <w:tcW w:w="2514" w:type="dxa"/>
          </w:tcPr>
          <w:p w:rsidR="00441DCC" w:rsidRPr="004A44A8" w:rsidRDefault="00441DCC" w:rsidP="00441DCC"/>
        </w:tc>
        <w:tc>
          <w:tcPr>
            <w:tcW w:w="716" w:type="dxa"/>
          </w:tcPr>
          <w:p w:rsidR="00441DCC" w:rsidRPr="006D3E1A" w:rsidRDefault="00441DCC" w:rsidP="00441DCC">
            <w:pPr>
              <w:rPr>
                <w:b/>
              </w:rPr>
            </w:pPr>
            <w:r w:rsidRPr="006D3E1A">
              <w:rPr>
                <w:b/>
              </w:rPr>
              <w:t>5</w:t>
            </w:r>
          </w:p>
        </w:tc>
        <w:tc>
          <w:tcPr>
            <w:tcW w:w="2719" w:type="dxa"/>
          </w:tcPr>
          <w:p w:rsidR="00441DCC" w:rsidRDefault="00441DCC" w:rsidP="00441DCC">
            <w:r>
              <w:t>01</w:t>
            </w:r>
          </w:p>
        </w:tc>
        <w:tc>
          <w:tcPr>
            <w:tcW w:w="3111" w:type="dxa"/>
          </w:tcPr>
          <w:p w:rsidR="00441DCC" w:rsidRPr="009530FB" w:rsidRDefault="00441DCC" w:rsidP="00441DCC">
            <w:pPr>
              <w:rPr>
                <w:b/>
              </w:rPr>
            </w:pPr>
            <w:r w:rsidRPr="009530FB">
              <w:rPr>
                <w:b/>
              </w:rPr>
              <w:t>MSB</w:t>
            </w:r>
          </w:p>
        </w:tc>
      </w:tr>
      <w:tr w:rsidR="00441DCC" w:rsidTr="00A04303">
        <w:trPr>
          <w:trHeight w:val="288"/>
        </w:trPr>
        <w:tc>
          <w:tcPr>
            <w:tcW w:w="2514" w:type="dxa"/>
          </w:tcPr>
          <w:p w:rsidR="00441DCC" w:rsidRPr="004A44A8" w:rsidRDefault="00441DCC" w:rsidP="00441DCC"/>
        </w:tc>
        <w:tc>
          <w:tcPr>
            <w:tcW w:w="716" w:type="dxa"/>
          </w:tcPr>
          <w:p w:rsidR="00441DCC" w:rsidRPr="006D3E1A" w:rsidRDefault="00441DCC" w:rsidP="00441DCC">
            <w:pPr>
              <w:rPr>
                <w:b/>
              </w:rPr>
            </w:pPr>
            <w:r w:rsidRPr="006D3E1A">
              <w:rPr>
                <w:b/>
              </w:rPr>
              <w:t>6</w:t>
            </w:r>
          </w:p>
        </w:tc>
        <w:tc>
          <w:tcPr>
            <w:tcW w:w="2719" w:type="dxa"/>
          </w:tcPr>
          <w:p w:rsidR="00441DCC" w:rsidRDefault="00441DCC" w:rsidP="00441DCC">
            <w:r>
              <w:t>13</w:t>
            </w:r>
          </w:p>
        </w:tc>
        <w:tc>
          <w:tcPr>
            <w:tcW w:w="3111" w:type="dxa"/>
          </w:tcPr>
          <w:p w:rsidR="00441DCC" w:rsidRPr="009530FB" w:rsidRDefault="00441DCC" w:rsidP="00441DCC">
            <w:pPr>
              <w:rPr>
                <w:b/>
              </w:rPr>
            </w:pPr>
            <w:r w:rsidRPr="009530FB">
              <w:rPr>
                <w:b/>
              </w:rPr>
              <w:t>LSB</w:t>
            </w:r>
          </w:p>
        </w:tc>
      </w:tr>
      <w:tr w:rsidR="00441DCC" w:rsidTr="00A04303">
        <w:trPr>
          <w:trHeight w:val="288"/>
        </w:trPr>
        <w:tc>
          <w:tcPr>
            <w:tcW w:w="2514" w:type="dxa"/>
          </w:tcPr>
          <w:p w:rsidR="00441DCC" w:rsidRPr="004A44A8" w:rsidRDefault="00441DCC" w:rsidP="00441DCC"/>
        </w:tc>
        <w:tc>
          <w:tcPr>
            <w:tcW w:w="716" w:type="dxa"/>
          </w:tcPr>
          <w:p w:rsidR="00441DCC" w:rsidRDefault="00441DCC" w:rsidP="00441DCC">
            <w:r>
              <w:t>7</w:t>
            </w:r>
          </w:p>
        </w:tc>
        <w:tc>
          <w:tcPr>
            <w:tcW w:w="2719" w:type="dxa"/>
          </w:tcPr>
          <w:p w:rsidR="00441DCC" w:rsidRDefault="00441DCC" w:rsidP="00441DCC">
            <w:r>
              <w:t>40</w:t>
            </w:r>
          </w:p>
        </w:tc>
        <w:tc>
          <w:tcPr>
            <w:tcW w:w="3111" w:type="dxa"/>
          </w:tcPr>
          <w:p w:rsidR="00441DCC" w:rsidRDefault="00441DCC" w:rsidP="00441DCC"/>
        </w:tc>
      </w:tr>
      <w:tr w:rsidR="00441DCC" w:rsidTr="00BD2163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441DCC" w:rsidRDefault="00441DCC" w:rsidP="00441DCC">
            <w:pPr>
              <w:jc w:val="center"/>
            </w:pPr>
            <w:r>
              <w:t>Basic 1C Chorus</w:t>
            </w:r>
          </w:p>
        </w:tc>
      </w:tr>
      <w:tr w:rsidR="00441DCC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441DCC" w:rsidRPr="004A44A8" w:rsidRDefault="00441DCC" w:rsidP="00441DCC"/>
        </w:tc>
        <w:tc>
          <w:tcPr>
            <w:tcW w:w="716" w:type="dxa"/>
            <w:shd w:val="clear" w:color="auto" w:fill="FFF2CC" w:themeFill="accent4" w:themeFillTint="33"/>
          </w:tcPr>
          <w:p w:rsidR="00441DCC" w:rsidRDefault="00441DCC" w:rsidP="00441DCC">
            <w:r>
              <w:t>1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441DCC" w:rsidRDefault="00441DCC" w:rsidP="00441DCC">
            <w:r>
              <w:t>FF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010169" w:rsidRDefault="00010169" w:rsidP="00441DCC">
            <w:r>
              <w:t>00 bei Änderung</w:t>
            </w:r>
            <w:r w:rsidR="00480AA0">
              <w:t xml:space="preserve"> allgemein</w:t>
            </w:r>
          </w:p>
          <w:p w:rsidR="00441DCC" w:rsidRDefault="002826EE" w:rsidP="00441DCC">
            <w:r>
              <w:t>0</w:t>
            </w:r>
            <w:r w:rsidR="00740476">
              <w:t>0</w:t>
            </w:r>
            <w:r>
              <w:t xml:space="preserve"> wenn anderer </w:t>
            </w:r>
            <w:proofErr w:type="spellStart"/>
            <w:r>
              <w:t>Reverb</w:t>
            </w:r>
            <w:proofErr w:type="spellEnd"/>
          </w:p>
        </w:tc>
      </w:tr>
      <w:tr w:rsidR="00441DCC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441DCC" w:rsidRPr="004A44A8" w:rsidRDefault="00441DCC" w:rsidP="00441DCC"/>
        </w:tc>
        <w:tc>
          <w:tcPr>
            <w:tcW w:w="716" w:type="dxa"/>
            <w:shd w:val="clear" w:color="auto" w:fill="FFF2CC" w:themeFill="accent4" w:themeFillTint="33"/>
          </w:tcPr>
          <w:p w:rsidR="00441DCC" w:rsidRDefault="00441DCC" w:rsidP="00441DCC">
            <w:r>
              <w:t>2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441DCC" w:rsidRDefault="00441DCC" w:rsidP="00441DCC">
            <w:r>
              <w:t>FB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6022F1" w:rsidRDefault="006022F1" w:rsidP="00441DCC">
            <w:r>
              <w:t>02 bei Änderung allgemein</w:t>
            </w:r>
          </w:p>
          <w:p w:rsidR="00441DCC" w:rsidRDefault="00740476" w:rsidP="00441DCC">
            <w:r>
              <w:t xml:space="preserve">02 wenn anderer </w:t>
            </w:r>
            <w:proofErr w:type="spellStart"/>
            <w:r>
              <w:t>Reverb</w:t>
            </w:r>
            <w:proofErr w:type="spellEnd"/>
          </w:p>
          <w:p w:rsidR="00123B1C" w:rsidRDefault="00123B1C" w:rsidP="00441DCC">
            <w:proofErr w:type="gramStart"/>
            <w:r>
              <w:t>FF</w:t>
            </w:r>
            <w:proofErr w:type="gramEnd"/>
            <w:r>
              <w:t xml:space="preserve"> wenn anderer Chorus</w:t>
            </w:r>
          </w:p>
        </w:tc>
      </w:tr>
      <w:tr w:rsidR="00441DCC" w:rsidTr="00A04303">
        <w:trPr>
          <w:trHeight w:val="288"/>
        </w:trPr>
        <w:tc>
          <w:tcPr>
            <w:tcW w:w="2514" w:type="dxa"/>
          </w:tcPr>
          <w:p w:rsidR="00441DCC" w:rsidRPr="004A44A8" w:rsidRDefault="00441DCC" w:rsidP="00441DCC"/>
        </w:tc>
        <w:tc>
          <w:tcPr>
            <w:tcW w:w="716" w:type="dxa"/>
          </w:tcPr>
          <w:p w:rsidR="00441DCC" w:rsidRDefault="00441DCC" w:rsidP="00441DCC">
            <w:r>
              <w:t>3</w:t>
            </w:r>
          </w:p>
        </w:tc>
        <w:tc>
          <w:tcPr>
            <w:tcW w:w="2719" w:type="dxa"/>
          </w:tcPr>
          <w:p w:rsidR="00441DCC" w:rsidRDefault="00441DCC" w:rsidP="00441DCC">
            <w:r>
              <w:t>FF</w:t>
            </w:r>
          </w:p>
        </w:tc>
        <w:tc>
          <w:tcPr>
            <w:tcW w:w="3111" w:type="dxa"/>
          </w:tcPr>
          <w:p w:rsidR="00441DCC" w:rsidRDefault="00441DCC" w:rsidP="00441DCC"/>
        </w:tc>
      </w:tr>
      <w:tr w:rsidR="00441DCC" w:rsidTr="00A04303">
        <w:trPr>
          <w:trHeight w:val="288"/>
        </w:trPr>
        <w:tc>
          <w:tcPr>
            <w:tcW w:w="2514" w:type="dxa"/>
          </w:tcPr>
          <w:p w:rsidR="00441DCC" w:rsidRPr="004A44A8" w:rsidRDefault="00441DCC" w:rsidP="00441DCC"/>
        </w:tc>
        <w:tc>
          <w:tcPr>
            <w:tcW w:w="716" w:type="dxa"/>
          </w:tcPr>
          <w:p w:rsidR="00441DCC" w:rsidRDefault="00441DCC" w:rsidP="00441DCC">
            <w:r>
              <w:t>4</w:t>
            </w:r>
          </w:p>
        </w:tc>
        <w:tc>
          <w:tcPr>
            <w:tcW w:w="2719" w:type="dxa"/>
          </w:tcPr>
          <w:p w:rsidR="00441DCC" w:rsidRDefault="00441DCC" w:rsidP="00441DCC">
            <w:r>
              <w:t>FF</w:t>
            </w:r>
          </w:p>
        </w:tc>
        <w:tc>
          <w:tcPr>
            <w:tcW w:w="3111" w:type="dxa"/>
          </w:tcPr>
          <w:p w:rsidR="00441DCC" w:rsidRDefault="00441DCC" w:rsidP="00441DCC"/>
        </w:tc>
      </w:tr>
      <w:tr w:rsidR="00441DCC" w:rsidTr="00A04303">
        <w:trPr>
          <w:trHeight w:val="288"/>
        </w:trPr>
        <w:tc>
          <w:tcPr>
            <w:tcW w:w="2514" w:type="dxa"/>
          </w:tcPr>
          <w:p w:rsidR="00441DCC" w:rsidRPr="006D3E1A" w:rsidRDefault="00441DCC" w:rsidP="00441DCC">
            <w:pPr>
              <w:rPr>
                <w:b/>
              </w:rPr>
            </w:pPr>
          </w:p>
        </w:tc>
        <w:tc>
          <w:tcPr>
            <w:tcW w:w="716" w:type="dxa"/>
          </w:tcPr>
          <w:p w:rsidR="00441DCC" w:rsidRPr="006D3E1A" w:rsidRDefault="00441DCC" w:rsidP="00441DCC">
            <w:pPr>
              <w:rPr>
                <w:b/>
              </w:rPr>
            </w:pPr>
            <w:r w:rsidRPr="006D3E1A">
              <w:rPr>
                <w:b/>
              </w:rPr>
              <w:t>5</w:t>
            </w:r>
          </w:p>
        </w:tc>
        <w:tc>
          <w:tcPr>
            <w:tcW w:w="2719" w:type="dxa"/>
          </w:tcPr>
          <w:p w:rsidR="00441DCC" w:rsidRPr="006D3E1A" w:rsidRDefault="00441DCC" w:rsidP="00441DCC">
            <w:pPr>
              <w:rPr>
                <w:b/>
              </w:rPr>
            </w:pPr>
            <w:r w:rsidRPr="006D3E1A">
              <w:rPr>
                <w:b/>
              </w:rPr>
              <w:t>41</w:t>
            </w:r>
          </w:p>
        </w:tc>
        <w:tc>
          <w:tcPr>
            <w:tcW w:w="3111" w:type="dxa"/>
          </w:tcPr>
          <w:p w:rsidR="00441DCC" w:rsidRPr="006D3E1A" w:rsidRDefault="00441DCC" w:rsidP="00441DCC">
            <w:pPr>
              <w:rPr>
                <w:b/>
              </w:rPr>
            </w:pPr>
            <w:r w:rsidRPr="006D3E1A">
              <w:rPr>
                <w:b/>
              </w:rPr>
              <w:t>MSB</w:t>
            </w:r>
          </w:p>
        </w:tc>
      </w:tr>
      <w:tr w:rsidR="00441DCC" w:rsidTr="00A04303">
        <w:trPr>
          <w:trHeight w:val="288"/>
        </w:trPr>
        <w:tc>
          <w:tcPr>
            <w:tcW w:w="2514" w:type="dxa"/>
          </w:tcPr>
          <w:p w:rsidR="00441DCC" w:rsidRPr="006D3E1A" w:rsidRDefault="00441DCC" w:rsidP="00441DCC">
            <w:pPr>
              <w:rPr>
                <w:b/>
              </w:rPr>
            </w:pPr>
          </w:p>
        </w:tc>
        <w:tc>
          <w:tcPr>
            <w:tcW w:w="716" w:type="dxa"/>
          </w:tcPr>
          <w:p w:rsidR="00441DCC" w:rsidRPr="006D3E1A" w:rsidRDefault="00441DCC" w:rsidP="00441DCC">
            <w:pPr>
              <w:rPr>
                <w:b/>
              </w:rPr>
            </w:pPr>
            <w:r w:rsidRPr="006D3E1A">
              <w:rPr>
                <w:b/>
              </w:rPr>
              <w:t>6</w:t>
            </w:r>
          </w:p>
        </w:tc>
        <w:tc>
          <w:tcPr>
            <w:tcW w:w="2719" w:type="dxa"/>
          </w:tcPr>
          <w:p w:rsidR="00441DCC" w:rsidRPr="006D3E1A" w:rsidRDefault="00441DCC" w:rsidP="00441DCC">
            <w:pPr>
              <w:rPr>
                <w:b/>
              </w:rPr>
            </w:pPr>
            <w:r w:rsidRPr="006D3E1A">
              <w:rPr>
                <w:b/>
              </w:rPr>
              <w:t>00</w:t>
            </w:r>
          </w:p>
        </w:tc>
        <w:tc>
          <w:tcPr>
            <w:tcW w:w="3111" w:type="dxa"/>
          </w:tcPr>
          <w:p w:rsidR="00441DCC" w:rsidRPr="006D3E1A" w:rsidRDefault="00441DCC" w:rsidP="00441DCC">
            <w:pPr>
              <w:rPr>
                <w:b/>
              </w:rPr>
            </w:pPr>
            <w:r w:rsidRPr="006D3E1A">
              <w:rPr>
                <w:b/>
              </w:rPr>
              <w:t>LSB</w:t>
            </w:r>
          </w:p>
        </w:tc>
      </w:tr>
      <w:tr w:rsidR="00441DCC" w:rsidTr="00A04303">
        <w:trPr>
          <w:trHeight w:val="288"/>
        </w:trPr>
        <w:tc>
          <w:tcPr>
            <w:tcW w:w="2514" w:type="dxa"/>
          </w:tcPr>
          <w:p w:rsidR="00441DCC" w:rsidRDefault="00441DCC" w:rsidP="00441DCC"/>
        </w:tc>
        <w:tc>
          <w:tcPr>
            <w:tcW w:w="716" w:type="dxa"/>
          </w:tcPr>
          <w:p w:rsidR="00441DCC" w:rsidRDefault="00441DCC" w:rsidP="00441DCC">
            <w:r>
              <w:t>7</w:t>
            </w:r>
          </w:p>
        </w:tc>
        <w:tc>
          <w:tcPr>
            <w:tcW w:w="2719" w:type="dxa"/>
          </w:tcPr>
          <w:p w:rsidR="00441DCC" w:rsidRDefault="00441DCC" w:rsidP="00441DCC">
            <w:r>
              <w:t>40</w:t>
            </w:r>
          </w:p>
        </w:tc>
        <w:tc>
          <w:tcPr>
            <w:tcW w:w="3111" w:type="dxa"/>
          </w:tcPr>
          <w:p w:rsidR="00441DCC" w:rsidRDefault="00441DCC" w:rsidP="00441DCC"/>
        </w:tc>
      </w:tr>
      <w:tr w:rsidR="00A65B0C" w:rsidTr="00A65B0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A65B0C" w:rsidRDefault="001163A3" w:rsidP="00376150">
            <w:pPr>
              <w:jc w:val="center"/>
            </w:pPr>
            <w:r>
              <w:t xml:space="preserve">Basic </w:t>
            </w:r>
            <w:r w:rsidR="006B4731">
              <w:t>20</w:t>
            </w:r>
          </w:p>
        </w:tc>
      </w:tr>
      <w:tr w:rsidR="00D93C1B" w:rsidTr="00A04303">
        <w:trPr>
          <w:trHeight w:val="288"/>
        </w:trPr>
        <w:tc>
          <w:tcPr>
            <w:tcW w:w="2514" w:type="dxa"/>
          </w:tcPr>
          <w:p w:rsidR="00D93C1B" w:rsidRDefault="00D93C1B" w:rsidP="00441DCC"/>
        </w:tc>
        <w:tc>
          <w:tcPr>
            <w:tcW w:w="716" w:type="dxa"/>
          </w:tcPr>
          <w:p w:rsidR="00D93C1B" w:rsidRDefault="00746655" w:rsidP="00441DCC">
            <w:r>
              <w:t>1</w:t>
            </w:r>
          </w:p>
        </w:tc>
        <w:tc>
          <w:tcPr>
            <w:tcW w:w="2719" w:type="dxa"/>
          </w:tcPr>
          <w:p w:rsidR="00D93C1B" w:rsidRDefault="006B43B2" w:rsidP="00441DCC">
            <w:r>
              <w:t>00</w:t>
            </w:r>
          </w:p>
        </w:tc>
        <w:tc>
          <w:tcPr>
            <w:tcW w:w="3111" w:type="dxa"/>
          </w:tcPr>
          <w:p w:rsidR="00D93C1B" w:rsidRDefault="00D93C1B" w:rsidP="00441DCC"/>
        </w:tc>
      </w:tr>
      <w:tr w:rsidR="00746655" w:rsidTr="00A04303">
        <w:trPr>
          <w:trHeight w:val="288"/>
        </w:trPr>
        <w:tc>
          <w:tcPr>
            <w:tcW w:w="2514" w:type="dxa"/>
          </w:tcPr>
          <w:p w:rsidR="00746655" w:rsidRDefault="00746655" w:rsidP="00441DCC"/>
        </w:tc>
        <w:tc>
          <w:tcPr>
            <w:tcW w:w="716" w:type="dxa"/>
          </w:tcPr>
          <w:p w:rsidR="00746655" w:rsidRDefault="00746655" w:rsidP="00441DCC">
            <w:r>
              <w:t>2</w:t>
            </w:r>
          </w:p>
        </w:tc>
        <w:tc>
          <w:tcPr>
            <w:tcW w:w="2719" w:type="dxa"/>
          </w:tcPr>
          <w:p w:rsidR="00746655" w:rsidRDefault="006B43B2" w:rsidP="00441DCC">
            <w:r>
              <w:t>7F</w:t>
            </w:r>
          </w:p>
        </w:tc>
        <w:tc>
          <w:tcPr>
            <w:tcW w:w="3111" w:type="dxa"/>
          </w:tcPr>
          <w:p w:rsidR="00746655" w:rsidRDefault="00746655" w:rsidP="00441DCC"/>
        </w:tc>
      </w:tr>
      <w:tr w:rsidR="00746655" w:rsidTr="00A04303">
        <w:trPr>
          <w:trHeight w:val="288"/>
        </w:trPr>
        <w:tc>
          <w:tcPr>
            <w:tcW w:w="2514" w:type="dxa"/>
          </w:tcPr>
          <w:p w:rsidR="00746655" w:rsidRDefault="00746655" w:rsidP="00441DCC"/>
        </w:tc>
        <w:tc>
          <w:tcPr>
            <w:tcW w:w="716" w:type="dxa"/>
          </w:tcPr>
          <w:p w:rsidR="00746655" w:rsidRDefault="00746655" w:rsidP="00441DCC">
            <w:r>
              <w:t>3</w:t>
            </w:r>
          </w:p>
        </w:tc>
        <w:tc>
          <w:tcPr>
            <w:tcW w:w="2719" w:type="dxa"/>
          </w:tcPr>
          <w:p w:rsidR="00746655" w:rsidRDefault="006B43B2" w:rsidP="00441DCC">
            <w:r>
              <w:t>00</w:t>
            </w:r>
          </w:p>
        </w:tc>
        <w:tc>
          <w:tcPr>
            <w:tcW w:w="3111" w:type="dxa"/>
          </w:tcPr>
          <w:p w:rsidR="00746655" w:rsidRDefault="00746655" w:rsidP="00441DCC"/>
        </w:tc>
      </w:tr>
      <w:tr w:rsidR="00746655" w:rsidTr="00A04303">
        <w:trPr>
          <w:trHeight w:val="288"/>
        </w:trPr>
        <w:tc>
          <w:tcPr>
            <w:tcW w:w="2514" w:type="dxa"/>
          </w:tcPr>
          <w:p w:rsidR="00746655" w:rsidRDefault="00746655" w:rsidP="00441DCC"/>
        </w:tc>
        <w:tc>
          <w:tcPr>
            <w:tcW w:w="716" w:type="dxa"/>
          </w:tcPr>
          <w:p w:rsidR="00746655" w:rsidRDefault="00746655" w:rsidP="00441DCC">
            <w:r>
              <w:t>4</w:t>
            </w:r>
          </w:p>
        </w:tc>
        <w:tc>
          <w:tcPr>
            <w:tcW w:w="2719" w:type="dxa"/>
          </w:tcPr>
          <w:p w:rsidR="00746655" w:rsidRDefault="006B43B2" w:rsidP="00441DCC">
            <w:r>
              <w:t>00</w:t>
            </w:r>
          </w:p>
        </w:tc>
        <w:tc>
          <w:tcPr>
            <w:tcW w:w="3111" w:type="dxa"/>
          </w:tcPr>
          <w:p w:rsidR="00746655" w:rsidRDefault="00746655" w:rsidP="00441DCC"/>
        </w:tc>
      </w:tr>
      <w:tr w:rsidR="00746655" w:rsidTr="00A04303">
        <w:trPr>
          <w:trHeight w:val="288"/>
        </w:trPr>
        <w:tc>
          <w:tcPr>
            <w:tcW w:w="2514" w:type="dxa"/>
          </w:tcPr>
          <w:p w:rsidR="00746655" w:rsidRDefault="00746655" w:rsidP="00441DCC"/>
        </w:tc>
        <w:tc>
          <w:tcPr>
            <w:tcW w:w="716" w:type="dxa"/>
          </w:tcPr>
          <w:p w:rsidR="00746655" w:rsidRDefault="00746655" w:rsidP="00441DCC">
            <w:r>
              <w:t>5</w:t>
            </w:r>
          </w:p>
        </w:tc>
        <w:tc>
          <w:tcPr>
            <w:tcW w:w="2719" w:type="dxa"/>
          </w:tcPr>
          <w:p w:rsidR="00746655" w:rsidRDefault="006B43B2" w:rsidP="00441DCC">
            <w:r>
              <w:t>00</w:t>
            </w:r>
          </w:p>
        </w:tc>
        <w:tc>
          <w:tcPr>
            <w:tcW w:w="3111" w:type="dxa"/>
          </w:tcPr>
          <w:p w:rsidR="00746655" w:rsidRDefault="00746655" w:rsidP="00441DCC"/>
        </w:tc>
      </w:tr>
      <w:tr w:rsidR="00746655" w:rsidTr="00A04303">
        <w:trPr>
          <w:trHeight w:val="288"/>
        </w:trPr>
        <w:tc>
          <w:tcPr>
            <w:tcW w:w="2514" w:type="dxa"/>
          </w:tcPr>
          <w:p w:rsidR="00746655" w:rsidRDefault="00746655" w:rsidP="00441DCC"/>
        </w:tc>
        <w:tc>
          <w:tcPr>
            <w:tcW w:w="716" w:type="dxa"/>
          </w:tcPr>
          <w:p w:rsidR="00746655" w:rsidRDefault="00746655" w:rsidP="00441DCC">
            <w:r>
              <w:t>6</w:t>
            </w:r>
          </w:p>
        </w:tc>
        <w:tc>
          <w:tcPr>
            <w:tcW w:w="2719" w:type="dxa"/>
          </w:tcPr>
          <w:p w:rsidR="00746655" w:rsidRDefault="006B43B2" w:rsidP="00441DCC">
            <w:r>
              <w:t>01</w:t>
            </w:r>
          </w:p>
        </w:tc>
        <w:tc>
          <w:tcPr>
            <w:tcW w:w="3111" w:type="dxa"/>
          </w:tcPr>
          <w:p w:rsidR="00746655" w:rsidRDefault="00746655" w:rsidP="00441DCC"/>
        </w:tc>
      </w:tr>
      <w:tr w:rsidR="00746655" w:rsidTr="00A04303">
        <w:trPr>
          <w:trHeight w:val="288"/>
        </w:trPr>
        <w:tc>
          <w:tcPr>
            <w:tcW w:w="2514" w:type="dxa"/>
          </w:tcPr>
          <w:p w:rsidR="00746655" w:rsidRDefault="00746655" w:rsidP="00441DCC"/>
        </w:tc>
        <w:tc>
          <w:tcPr>
            <w:tcW w:w="716" w:type="dxa"/>
          </w:tcPr>
          <w:p w:rsidR="00746655" w:rsidRDefault="00746655" w:rsidP="00441DCC">
            <w:r>
              <w:t>7</w:t>
            </w:r>
          </w:p>
        </w:tc>
        <w:tc>
          <w:tcPr>
            <w:tcW w:w="2719" w:type="dxa"/>
          </w:tcPr>
          <w:p w:rsidR="00746655" w:rsidRDefault="006B43B2" w:rsidP="00441DCC">
            <w:r>
              <w:t>FF</w:t>
            </w:r>
          </w:p>
        </w:tc>
        <w:tc>
          <w:tcPr>
            <w:tcW w:w="3111" w:type="dxa"/>
          </w:tcPr>
          <w:p w:rsidR="00746655" w:rsidRDefault="00746655" w:rsidP="00441DCC"/>
        </w:tc>
      </w:tr>
      <w:tr w:rsidR="00746655" w:rsidTr="00A04303">
        <w:trPr>
          <w:trHeight w:val="288"/>
        </w:trPr>
        <w:tc>
          <w:tcPr>
            <w:tcW w:w="2514" w:type="dxa"/>
          </w:tcPr>
          <w:p w:rsidR="00746655" w:rsidRDefault="00746655" w:rsidP="00441DCC"/>
        </w:tc>
        <w:tc>
          <w:tcPr>
            <w:tcW w:w="716" w:type="dxa"/>
          </w:tcPr>
          <w:p w:rsidR="00746655" w:rsidRDefault="00746655" w:rsidP="00441DCC">
            <w:r>
              <w:t>8</w:t>
            </w:r>
          </w:p>
        </w:tc>
        <w:tc>
          <w:tcPr>
            <w:tcW w:w="2719" w:type="dxa"/>
          </w:tcPr>
          <w:p w:rsidR="00746655" w:rsidRDefault="006B43B2" w:rsidP="00441DCC">
            <w:r>
              <w:t>FF</w:t>
            </w:r>
          </w:p>
        </w:tc>
        <w:tc>
          <w:tcPr>
            <w:tcW w:w="3111" w:type="dxa"/>
          </w:tcPr>
          <w:p w:rsidR="00746655" w:rsidRDefault="00746655" w:rsidP="00441DCC"/>
        </w:tc>
      </w:tr>
      <w:tr w:rsidR="00746655" w:rsidTr="00A04303">
        <w:trPr>
          <w:trHeight w:val="288"/>
        </w:trPr>
        <w:tc>
          <w:tcPr>
            <w:tcW w:w="2514" w:type="dxa"/>
          </w:tcPr>
          <w:p w:rsidR="00746655" w:rsidRDefault="00746655" w:rsidP="00441DCC"/>
        </w:tc>
        <w:tc>
          <w:tcPr>
            <w:tcW w:w="716" w:type="dxa"/>
          </w:tcPr>
          <w:p w:rsidR="00746655" w:rsidRDefault="00746655" w:rsidP="00441DCC">
            <w:r>
              <w:t>9</w:t>
            </w:r>
          </w:p>
        </w:tc>
        <w:tc>
          <w:tcPr>
            <w:tcW w:w="2719" w:type="dxa"/>
          </w:tcPr>
          <w:p w:rsidR="00746655" w:rsidRDefault="006B43B2" w:rsidP="00441DCC">
            <w:r>
              <w:t>63</w:t>
            </w:r>
          </w:p>
        </w:tc>
        <w:tc>
          <w:tcPr>
            <w:tcW w:w="3111" w:type="dxa"/>
          </w:tcPr>
          <w:p w:rsidR="00746655" w:rsidRDefault="00746655" w:rsidP="00441DCC"/>
        </w:tc>
      </w:tr>
      <w:tr w:rsidR="00746655" w:rsidTr="00A04303">
        <w:trPr>
          <w:trHeight w:val="288"/>
        </w:trPr>
        <w:tc>
          <w:tcPr>
            <w:tcW w:w="2514" w:type="dxa"/>
          </w:tcPr>
          <w:p w:rsidR="00746655" w:rsidRDefault="00746655" w:rsidP="00441DCC"/>
        </w:tc>
        <w:tc>
          <w:tcPr>
            <w:tcW w:w="716" w:type="dxa"/>
          </w:tcPr>
          <w:p w:rsidR="00746655" w:rsidRDefault="00746655" w:rsidP="00441DCC">
            <w:r>
              <w:t>10</w:t>
            </w:r>
          </w:p>
        </w:tc>
        <w:tc>
          <w:tcPr>
            <w:tcW w:w="2719" w:type="dxa"/>
          </w:tcPr>
          <w:p w:rsidR="00746655" w:rsidRDefault="006B43B2" w:rsidP="00441DCC">
            <w:r>
              <w:t>10</w:t>
            </w:r>
          </w:p>
        </w:tc>
        <w:tc>
          <w:tcPr>
            <w:tcW w:w="3111" w:type="dxa"/>
          </w:tcPr>
          <w:p w:rsidR="00746655" w:rsidRDefault="00746655" w:rsidP="00441DCC"/>
        </w:tc>
      </w:tr>
      <w:tr w:rsidR="00746655" w:rsidTr="00A04303">
        <w:trPr>
          <w:trHeight w:val="288"/>
        </w:trPr>
        <w:tc>
          <w:tcPr>
            <w:tcW w:w="2514" w:type="dxa"/>
          </w:tcPr>
          <w:p w:rsidR="00746655" w:rsidRDefault="00746655" w:rsidP="00441DCC"/>
        </w:tc>
        <w:tc>
          <w:tcPr>
            <w:tcW w:w="716" w:type="dxa"/>
          </w:tcPr>
          <w:p w:rsidR="00746655" w:rsidRDefault="00746655" w:rsidP="00441DCC">
            <w:r>
              <w:t>11</w:t>
            </w:r>
          </w:p>
        </w:tc>
        <w:tc>
          <w:tcPr>
            <w:tcW w:w="2719" w:type="dxa"/>
          </w:tcPr>
          <w:p w:rsidR="00746655" w:rsidRDefault="006B43B2" w:rsidP="00441DCC">
            <w:r>
              <w:t>00</w:t>
            </w:r>
          </w:p>
        </w:tc>
        <w:tc>
          <w:tcPr>
            <w:tcW w:w="3111" w:type="dxa"/>
          </w:tcPr>
          <w:p w:rsidR="00746655" w:rsidRDefault="00746655" w:rsidP="00441DCC"/>
        </w:tc>
      </w:tr>
      <w:tr w:rsidR="00746655" w:rsidTr="00A04303">
        <w:trPr>
          <w:trHeight w:val="288"/>
        </w:trPr>
        <w:tc>
          <w:tcPr>
            <w:tcW w:w="2514" w:type="dxa"/>
          </w:tcPr>
          <w:p w:rsidR="00746655" w:rsidRDefault="00746655" w:rsidP="00441DCC"/>
        </w:tc>
        <w:tc>
          <w:tcPr>
            <w:tcW w:w="716" w:type="dxa"/>
          </w:tcPr>
          <w:p w:rsidR="00746655" w:rsidRDefault="00746655" w:rsidP="00441DCC">
            <w:r>
              <w:t>12</w:t>
            </w:r>
          </w:p>
        </w:tc>
        <w:tc>
          <w:tcPr>
            <w:tcW w:w="2719" w:type="dxa"/>
          </w:tcPr>
          <w:p w:rsidR="00746655" w:rsidRDefault="006B43B2" w:rsidP="00441DCC">
            <w:r>
              <w:t>00</w:t>
            </w:r>
          </w:p>
        </w:tc>
        <w:tc>
          <w:tcPr>
            <w:tcW w:w="3111" w:type="dxa"/>
          </w:tcPr>
          <w:p w:rsidR="00746655" w:rsidRDefault="00746655" w:rsidP="00441DCC"/>
        </w:tc>
      </w:tr>
      <w:tr w:rsidR="00746655" w:rsidTr="00A04303">
        <w:trPr>
          <w:trHeight w:val="288"/>
        </w:trPr>
        <w:tc>
          <w:tcPr>
            <w:tcW w:w="2514" w:type="dxa"/>
          </w:tcPr>
          <w:p w:rsidR="00746655" w:rsidRDefault="00746655" w:rsidP="00441DCC"/>
        </w:tc>
        <w:tc>
          <w:tcPr>
            <w:tcW w:w="716" w:type="dxa"/>
          </w:tcPr>
          <w:p w:rsidR="00746655" w:rsidRDefault="00746655" w:rsidP="00441DCC">
            <w:r>
              <w:t>13</w:t>
            </w:r>
          </w:p>
        </w:tc>
        <w:tc>
          <w:tcPr>
            <w:tcW w:w="2719" w:type="dxa"/>
          </w:tcPr>
          <w:p w:rsidR="00746655" w:rsidRDefault="006B43B2" w:rsidP="00441DCC">
            <w:r>
              <w:t>03</w:t>
            </w:r>
          </w:p>
        </w:tc>
        <w:tc>
          <w:tcPr>
            <w:tcW w:w="3111" w:type="dxa"/>
          </w:tcPr>
          <w:p w:rsidR="00746655" w:rsidRDefault="00746655" w:rsidP="00441DCC"/>
        </w:tc>
      </w:tr>
      <w:tr w:rsidR="00746655" w:rsidTr="00A04303">
        <w:trPr>
          <w:trHeight w:val="288"/>
        </w:trPr>
        <w:tc>
          <w:tcPr>
            <w:tcW w:w="2514" w:type="dxa"/>
          </w:tcPr>
          <w:p w:rsidR="00746655" w:rsidRDefault="00746655" w:rsidP="00441DCC"/>
        </w:tc>
        <w:tc>
          <w:tcPr>
            <w:tcW w:w="716" w:type="dxa"/>
          </w:tcPr>
          <w:p w:rsidR="00746655" w:rsidRDefault="00746655" w:rsidP="00441DCC">
            <w:r>
              <w:t>14</w:t>
            </w:r>
          </w:p>
        </w:tc>
        <w:tc>
          <w:tcPr>
            <w:tcW w:w="2719" w:type="dxa"/>
          </w:tcPr>
          <w:p w:rsidR="00746655" w:rsidRDefault="006B43B2" w:rsidP="00441DCC">
            <w:r>
              <w:t>FF</w:t>
            </w:r>
          </w:p>
        </w:tc>
        <w:tc>
          <w:tcPr>
            <w:tcW w:w="3111" w:type="dxa"/>
          </w:tcPr>
          <w:p w:rsidR="00746655" w:rsidRDefault="00746655" w:rsidP="00441DCC"/>
        </w:tc>
      </w:tr>
      <w:tr w:rsidR="00746655" w:rsidTr="00A04303">
        <w:trPr>
          <w:trHeight w:val="288"/>
        </w:trPr>
        <w:tc>
          <w:tcPr>
            <w:tcW w:w="2514" w:type="dxa"/>
          </w:tcPr>
          <w:p w:rsidR="00746655" w:rsidRDefault="00746655" w:rsidP="00441DCC"/>
        </w:tc>
        <w:tc>
          <w:tcPr>
            <w:tcW w:w="716" w:type="dxa"/>
          </w:tcPr>
          <w:p w:rsidR="00746655" w:rsidRDefault="00746655" w:rsidP="00441DCC">
            <w:r>
              <w:t>15</w:t>
            </w:r>
          </w:p>
        </w:tc>
        <w:tc>
          <w:tcPr>
            <w:tcW w:w="2719" w:type="dxa"/>
          </w:tcPr>
          <w:p w:rsidR="00746655" w:rsidRDefault="00053A85" w:rsidP="00441DCC">
            <w:r>
              <w:t>F</w:t>
            </w:r>
            <w:r w:rsidR="00836526">
              <w:t>A</w:t>
            </w:r>
          </w:p>
        </w:tc>
        <w:tc>
          <w:tcPr>
            <w:tcW w:w="3111" w:type="dxa"/>
          </w:tcPr>
          <w:p w:rsidR="00722B98" w:rsidRDefault="00836526" w:rsidP="00441DCC">
            <w:r>
              <w:t>FF bei Änderung allgemein</w:t>
            </w:r>
          </w:p>
          <w:p w:rsidR="00B9441E" w:rsidRDefault="00B9441E" w:rsidP="00441DCC">
            <w:r>
              <w:t>bei Änderung des Tempos</w:t>
            </w:r>
          </w:p>
        </w:tc>
      </w:tr>
      <w:tr w:rsidR="007D3C87" w:rsidTr="00E111E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7D3C87" w:rsidRDefault="007D3C87" w:rsidP="00E111EC">
            <w:pPr>
              <w:jc w:val="center"/>
            </w:pPr>
            <w:r>
              <w:t>Basic 21</w:t>
            </w:r>
          </w:p>
        </w:tc>
      </w:tr>
      <w:tr w:rsidR="00397951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397951" w:rsidRDefault="00397951" w:rsidP="00397951"/>
        </w:tc>
        <w:tc>
          <w:tcPr>
            <w:tcW w:w="716" w:type="dxa"/>
            <w:shd w:val="clear" w:color="auto" w:fill="auto"/>
          </w:tcPr>
          <w:p w:rsidR="00397951" w:rsidRDefault="00397951" w:rsidP="00397951">
            <w:r>
              <w:t>1</w:t>
            </w:r>
          </w:p>
        </w:tc>
        <w:tc>
          <w:tcPr>
            <w:tcW w:w="2719" w:type="dxa"/>
            <w:shd w:val="clear" w:color="auto" w:fill="auto"/>
          </w:tcPr>
          <w:p w:rsidR="00397951" w:rsidRDefault="00397951" w:rsidP="00397951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397951" w:rsidRDefault="00397951" w:rsidP="00397951"/>
        </w:tc>
      </w:tr>
      <w:tr w:rsidR="00397951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397951" w:rsidRDefault="00397951" w:rsidP="00397951"/>
        </w:tc>
        <w:tc>
          <w:tcPr>
            <w:tcW w:w="716" w:type="dxa"/>
            <w:shd w:val="clear" w:color="auto" w:fill="auto"/>
          </w:tcPr>
          <w:p w:rsidR="00397951" w:rsidRDefault="00397951" w:rsidP="00397951">
            <w:r>
              <w:t>2</w:t>
            </w:r>
          </w:p>
        </w:tc>
        <w:tc>
          <w:tcPr>
            <w:tcW w:w="2719" w:type="dxa"/>
            <w:shd w:val="clear" w:color="auto" w:fill="auto"/>
          </w:tcPr>
          <w:p w:rsidR="00397951" w:rsidRDefault="00397951" w:rsidP="00397951">
            <w:r>
              <w:t>7F</w:t>
            </w:r>
          </w:p>
        </w:tc>
        <w:tc>
          <w:tcPr>
            <w:tcW w:w="3111" w:type="dxa"/>
            <w:shd w:val="clear" w:color="auto" w:fill="auto"/>
          </w:tcPr>
          <w:p w:rsidR="00397951" w:rsidRDefault="00397951" w:rsidP="00397951"/>
        </w:tc>
      </w:tr>
      <w:tr w:rsidR="00397951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397951" w:rsidRDefault="00397951" w:rsidP="00397951"/>
        </w:tc>
        <w:tc>
          <w:tcPr>
            <w:tcW w:w="716" w:type="dxa"/>
            <w:shd w:val="clear" w:color="auto" w:fill="auto"/>
          </w:tcPr>
          <w:p w:rsidR="00397951" w:rsidRDefault="00397951" w:rsidP="00397951">
            <w:r>
              <w:t>3</w:t>
            </w:r>
          </w:p>
        </w:tc>
        <w:tc>
          <w:tcPr>
            <w:tcW w:w="2719" w:type="dxa"/>
            <w:shd w:val="clear" w:color="auto" w:fill="auto"/>
          </w:tcPr>
          <w:p w:rsidR="00397951" w:rsidRDefault="00397951" w:rsidP="00397951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397951" w:rsidRDefault="00397951" w:rsidP="00397951"/>
        </w:tc>
      </w:tr>
      <w:tr w:rsidR="00397951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397951" w:rsidRDefault="00397951" w:rsidP="00397951"/>
        </w:tc>
        <w:tc>
          <w:tcPr>
            <w:tcW w:w="716" w:type="dxa"/>
            <w:shd w:val="clear" w:color="auto" w:fill="auto"/>
          </w:tcPr>
          <w:p w:rsidR="00397951" w:rsidRDefault="00397951" w:rsidP="00397951">
            <w:r>
              <w:t>4</w:t>
            </w:r>
          </w:p>
        </w:tc>
        <w:tc>
          <w:tcPr>
            <w:tcW w:w="2719" w:type="dxa"/>
            <w:shd w:val="clear" w:color="auto" w:fill="auto"/>
          </w:tcPr>
          <w:p w:rsidR="00397951" w:rsidRDefault="00397951" w:rsidP="00397951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397951" w:rsidRDefault="00397951" w:rsidP="00397951"/>
        </w:tc>
      </w:tr>
      <w:tr w:rsidR="00397951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397951" w:rsidRDefault="00397951" w:rsidP="00397951"/>
        </w:tc>
        <w:tc>
          <w:tcPr>
            <w:tcW w:w="716" w:type="dxa"/>
            <w:shd w:val="clear" w:color="auto" w:fill="auto"/>
          </w:tcPr>
          <w:p w:rsidR="00397951" w:rsidRDefault="00397951" w:rsidP="00397951">
            <w:r>
              <w:t>5</w:t>
            </w:r>
          </w:p>
        </w:tc>
        <w:tc>
          <w:tcPr>
            <w:tcW w:w="2719" w:type="dxa"/>
            <w:shd w:val="clear" w:color="auto" w:fill="auto"/>
          </w:tcPr>
          <w:p w:rsidR="00397951" w:rsidRDefault="00397951" w:rsidP="00397951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397951" w:rsidRDefault="00397951" w:rsidP="00397951"/>
        </w:tc>
      </w:tr>
      <w:tr w:rsidR="00397951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397951" w:rsidRDefault="00397951" w:rsidP="00397951"/>
        </w:tc>
        <w:tc>
          <w:tcPr>
            <w:tcW w:w="716" w:type="dxa"/>
            <w:shd w:val="clear" w:color="auto" w:fill="auto"/>
          </w:tcPr>
          <w:p w:rsidR="00397951" w:rsidRDefault="00397951" w:rsidP="00397951">
            <w:r>
              <w:t>6</w:t>
            </w:r>
          </w:p>
        </w:tc>
        <w:tc>
          <w:tcPr>
            <w:tcW w:w="2719" w:type="dxa"/>
            <w:shd w:val="clear" w:color="auto" w:fill="auto"/>
          </w:tcPr>
          <w:p w:rsidR="00397951" w:rsidRDefault="00397951" w:rsidP="00397951">
            <w:r>
              <w:t>0</w:t>
            </w:r>
            <w:r>
              <w:t>9</w:t>
            </w:r>
          </w:p>
        </w:tc>
        <w:tc>
          <w:tcPr>
            <w:tcW w:w="3111" w:type="dxa"/>
            <w:shd w:val="clear" w:color="auto" w:fill="auto"/>
          </w:tcPr>
          <w:p w:rsidR="00397951" w:rsidRDefault="00397951" w:rsidP="00397951"/>
        </w:tc>
      </w:tr>
      <w:tr w:rsidR="00397951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397951" w:rsidRDefault="00397951" w:rsidP="00397951"/>
        </w:tc>
        <w:tc>
          <w:tcPr>
            <w:tcW w:w="716" w:type="dxa"/>
            <w:shd w:val="clear" w:color="auto" w:fill="auto"/>
          </w:tcPr>
          <w:p w:rsidR="00397951" w:rsidRDefault="00397951" w:rsidP="00397951">
            <w:r>
              <w:t>7</w:t>
            </w:r>
          </w:p>
        </w:tc>
        <w:tc>
          <w:tcPr>
            <w:tcW w:w="2719" w:type="dxa"/>
            <w:shd w:val="clear" w:color="auto" w:fill="auto"/>
          </w:tcPr>
          <w:p w:rsidR="00397951" w:rsidRDefault="00397951" w:rsidP="00397951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397951" w:rsidRDefault="00397951" w:rsidP="00397951"/>
        </w:tc>
      </w:tr>
      <w:tr w:rsidR="00397951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397951" w:rsidRDefault="00397951" w:rsidP="00397951"/>
        </w:tc>
        <w:tc>
          <w:tcPr>
            <w:tcW w:w="716" w:type="dxa"/>
            <w:shd w:val="clear" w:color="auto" w:fill="auto"/>
          </w:tcPr>
          <w:p w:rsidR="00397951" w:rsidRDefault="00397951" w:rsidP="00397951">
            <w:r>
              <w:t>8</w:t>
            </w:r>
          </w:p>
        </w:tc>
        <w:tc>
          <w:tcPr>
            <w:tcW w:w="2719" w:type="dxa"/>
            <w:shd w:val="clear" w:color="auto" w:fill="auto"/>
          </w:tcPr>
          <w:p w:rsidR="00397951" w:rsidRDefault="00397951" w:rsidP="00397951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397951" w:rsidRDefault="00397951" w:rsidP="00397951"/>
        </w:tc>
      </w:tr>
      <w:tr w:rsidR="00397951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397951" w:rsidRDefault="00397951" w:rsidP="00397951"/>
        </w:tc>
        <w:tc>
          <w:tcPr>
            <w:tcW w:w="716" w:type="dxa"/>
            <w:shd w:val="clear" w:color="auto" w:fill="auto"/>
          </w:tcPr>
          <w:p w:rsidR="00397951" w:rsidRDefault="00397951" w:rsidP="00397951">
            <w:r>
              <w:t>9</w:t>
            </w:r>
          </w:p>
        </w:tc>
        <w:tc>
          <w:tcPr>
            <w:tcW w:w="2719" w:type="dxa"/>
            <w:shd w:val="clear" w:color="auto" w:fill="auto"/>
          </w:tcPr>
          <w:p w:rsidR="00397951" w:rsidRDefault="00397951" w:rsidP="00397951">
            <w:r>
              <w:t>15</w:t>
            </w:r>
          </w:p>
        </w:tc>
        <w:tc>
          <w:tcPr>
            <w:tcW w:w="3111" w:type="dxa"/>
            <w:shd w:val="clear" w:color="auto" w:fill="auto"/>
          </w:tcPr>
          <w:p w:rsidR="00397951" w:rsidRDefault="00397951" w:rsidP="00397951"/>
        </w:tc>
      </w:tr>
      <w:tr w:rsidR="00397951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397951" w:rsidRDefault="00397951" w:rsidP="00397951"/>
        </w:tc>
        <w:tc>
          <w:tcPr>
            <w:tcW w:w="716" w:type="dxa"/>
            <w:shd w:val="clear" w:color="auto" w:fill="auto"/>
          </w:tcPr>
          <w:p w:rsidR="00397951" w:rsidRDefault="00397951" w:rsidP="00397951">
            <w:r>
              <w:t>10</w:t>
            </w:r>
          </w:p>
        </w:tc>
        <w:tc>
          <w:tcPr>
            <w:tcW w:w="2719" w:type="dxa"/>
            <w:shd w:val="clear" w:color="auto" w:fill="auto"/>
          </w:tcPr>
          <w:p w:rsidR="00397951" w:rsidRDefault="00397951" w:rsidP="00397951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397951" w:rsidRDefault="00397951" w:rsidP="00397951"/>
        </w:tc>
      </w:tr>
      <w:tr w:rsidR="00397951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397951" w:rsidRDefault="00397951" w:rsidP="00397951"/>
        </w:tc>
        <w:tc>
          <w:tcPr>
            <w:tcW w:w="716" w:type="dxa"/>
            <w:shd w:val="clear" w:color="auto" w:fill="auto"/>
          </w:tcPr>
          <w:p w:rsidR="00397951" w:rsidRDefault="00397951" w:rsidP="00397951">
            <w:r>
              <w:t>11</w:t>
            </w:r>
          </w:p>
        </w:tc>
        <w:tc>
          <w:tcPr>
            <w:tcW w:w="2719" w:type="dxa"/>
            <w:shd w:val="clear" w:color="auto" w:fill="auto"/>
          </w:tcPr>
          <w:p w:rsidR="00397951" w:rsidRDefault="00397951" w:rsidP="00397951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397951" w:rsidRDefault="00397951" w:rsidP="00397951"/>
        </w:tc>
      </w:tr>
      <w:tr w:rsidR="00397951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397951" w:rsidRDefault="00397951" w:rsidP="00397951"/>
        </w:tc>
        <w:tc>
          <w:tcPr>
            <w:tcW w:w="716" w:type="dxa"/>
            <w:shd w:val="clear" w:color="auto" w:fill="auto"/>
          </w:tcPr>
          <w:p w:rsidR="00397951" w:rsidRDefault="00397951" w:rsidP="00397951">
            <w:r>
              <w:t>12</w:t>
            </w:r>
          </w:p>
        </w:tc>
        <w:tc>
          <w:tcPr>
            <w:tcW w:w="2719" w:type="dxa"/>
            <w:shd w:val="clear" w:color="auto" w:fill="auto"/>
          </w:tcPr>
          <w:p w:rsidR="00397951" w:rsidRDefault="00397951" w:rsidP="00397951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397951" w:rsidRDefault="00397951" w:rsidP="00397951"/>
        </w:tc>
      </w:tr>
      <w:tr w:rsidR="00397951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397951" w:rsidRDefault="00397951" w:rsidP="00397951"/>
        </w:tc>
        <w:tc>
          <w:tcPr>
            <w:tcW w:w="716" w:type="dxa"/>
            <w:shd w:val="clear" w:color="auto" w:fill="auto"/>
          </w:tcPr>
          <w:p w:rsidR="00397951" w:rsidRDefault="00397951" w:rsidP="00397951">
            <w:r>
              <w:t>13</w:t>
            </w:r>
          </w:p>
        </w:tc>
        <w:tc>
          <w:tcPr>
            <w:tcW w:w="2719" w:type="dxa"/>
            <w:shd w:val="clear" w:color="auto" w:fill="auto"/>
          </w:tcPr>
          <w:p w:rsidR="00397951" w:rsidRDefault="00397951" w:rsidP="00397951">
            <w:r>
              <w:t>0</w:t>
            </w:r>
            <w:r>
              <w:t>1</w:t>
            </w:r>
          </w:p>
        </w:tc>
        <w:tc>
          <w:tcPr>
            <w:tcW w:w="3111" w:type="dxa"/>
            <w:shd w:val="clear" w:color="auto" w:fill="auto"/>
          </w:tcPr>
          <w:p w:rsidR="00397951" w:rsidRDefault="00397951" w:rsidP="00397951"/>
        </w:tc>
      </w:tr>
      <w:tr w:rsidR="00397951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397951" w:rsidRDefault="00397951" w:rsidP="00397951"/>
        </w:tc>
        <w:tc>
          <w:tcPr>
            <w:tcW w:w="716" w:type="dxa"/>
            <w:shd w:val="clear" w:color="auto" w:fill="auto"/>
          </w:tcPr>
          <w:p w:rsidR="00397951" w:rsidRDefault="00397951" w:rsidP="00397951">
            <w:r>
              <w:t>14</w:t>
            </w:r>
          </w:p>
        </w:tc>
        <w:tc>
          <w:tcPr>
            <w:tcW w:w="2719" w:type="dxa"/>
            <w:shd w:val="clear" w:color="auto" w:fill="auto"/>
          </w:tcPr>
          <w:p w:rsidR="00397951" w:rsidRDefault="00397951" w:rsidP="00397951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397951" w:rsidRDefault="00397951" w:rsidP="00397951"/>
        </w:tc>
      </w:tr>
      <w:tr w:rsidR="00397951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397951" w:rsidRDefault="00397951" w:rsidP="00397951"/>
        </w:tc>
        <w:tc>
          <w:tcPr>
            <w:tcW w:w="716" w:type="dxa"/>
            <w:shd w:val="clear" w:color="auto" w:fill="auto"/>
          </w:tcPr>
          <w:p w:rsidR="00397951" w:rsidRDefault="00397951" w:rsidP="00397951">
            <w:r>
              <w:t>15</w:t>
            </w:r>
          </w:p>
        </w:tc>
        <w:tc>
          <w:tcPr>
            <w:tcW w:w="2719" w:type="dxa"/>
            <w:shd w:val="clear" w:color="auto" w:fill="auto"/>
          </w:tcPr>
          <w:p w:rsidR="00397951" w:rsidRDefault="00397951" w:rsidP="00397951">
            <w:r>
              <w:t>FA</w:t>
            </w:r>
          </w:p>
        </w:tc>
        <w:tc>
          <w:tcPr>
            <w:tcW w:w="3111" w:type="dxa"/>
            <w:shd w:val="clear" w:color="auto" w:fill="auto"/>
          </w:tcPr>
          <w:p w:rsidR="00397951" w:rsidRDefault="00397951" w:rsidP="00397951">
            <w:r>
              <w:t>FF bei Änderung allgemein</w:t>
            </w:r>
          </w:p>
          <w:p w:rsidR="00397951" w:rsidRDefault="00397951" w:rsidP="00397951">
            <w:r>
              <w:t>bei Änderung des Tempos</w:t>
            </w:r>
          </w:p>
        </w:tc>
      </w:tr>
      <w:tr w:rsidR="00397951" w:rsidTr="00E111E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397951" w:rsidRDefault="00397951" w:rsidP="00397951">
            <w:pPr>
              <w:jc w:val="center"/>
            </w:pPr>
            <w:r>
              <w:t>Basic 22</w:t>
            </w:r>
          </w:p>
        </w:tc>
      </w:tr>
      <w:tr w:rsidR="00397951" w:rsidTr="00A04303">
        <w:trPr>
          <w:trHeight w:val="288"/>
        </w:trPr>
        <w:tc>
          <w:tcPr>
            <w:tcW w:w="2514" w:type="dxa"/>
          </w:tcPr>
          <w:p w:rsidR="00397951" w:rsidRDefault="00397951" w:rsidP="00397951"/>
        </w:tc>
        <w:tc>
          <w:tcPr>
            <w:tcW w:w="716" w:type="dxa"/>
          </w:tcPr>
          <w:p w:rsidR="00397951" w:rsidRDefault="00397951" w:rsidP="00397951">
            <w:r>
              <w:t>1</w:t>
            </w:r>
          </w:p>
        </w:tc>
        <w:tc>
          <w:tcPr>
            <w:tcW w:w="2719" w:type="dxa"/>
          </w:tcPr>
          <w:p w:rsidR="00397951" w:rsidRDefault="00397951" w:rsidP="00397951">
            <w:r>
              <w:t>00</w:t>
            </w:r>
          </w:p>
        </w:tc>
        <w:tc>
          <w:tcPr>
            <w:tcW w:w="3111" w:type="dxa"/>
          </w:tcPr>
          <w:p w:rsidR="00397951" w:rsidRDefault="00397951" w:rsidP="00397951"/>
        </w:tc>
      </w:tr>
      <w:tr w:rsidR="00397951" w:rsidTr="00A04303">
        <w:trPr>
          <w:trHeight w:val="288"/>
        </w:trPr>
        <w:tc>
          <w:tcPr>
            <w:tcW w:w="2514" w:type="dxa"/>
          </w:tcPr>
          <w:p w:rsidR="00397951" w:rsidRDefault="00397951" w:rsidP="00397951"/>
        </w:tc>
        <w:tc>
          <w:tcPr>
            <w:tcW w:w="716" w:type="dxa"/>
          </w:tcPr>
          <w:p w:rsidR="00397951" w:rsidRDefault="00397951" w:rsidP="00397951">
            <w:r>
              <w:t>2</w:t>
            </w:r>
          </w:p>
        </w:tc>
        <w:tc>
          <w:tcPr>
            <w:tcW w:w="2719" w:type="dxa"/>
          </w:tcPr>
          <w:p w:rsidR="00397951" w:rsidRDefault="00397951" w:rsidP="00397951">
            <w:r>
              <w:t>7F</w:t>
            </w:r>
          </w:p>
        </w:tc>
        <w:tc>
          <w:tcPr>
            <w:tcW w:w="3111" w:type="dxa"/>
          </w:tcPr>
          <w:p w:rsidR="00397951" w:rsidRDefault="00397951" w:rsidP="00397951"/>
        </w:tc>
      </w:tr>
      <w:tr w:rsidR="00397951" w:rsidTr="00A04303">
        <w:trPr>
          <w:trHeight w:val="288"/>
        </w:trPr>
        <w:tc>
          <w:tcPr>
            <w:tcW w:w="2514" w:type="dxa"/>
          </w:tcPr>
          <w:p w:rsidR="00397951" w:rsidRDefault="00397951" w:rsidP="00397951"/>
        </w:tc>
        <w:tc>
          <w:tcPr>
            <w:tcW w:w="716" w:type="dxa"/>
          </w:tcPr>
          <w:p w:rsidR="00397951" w:rsidRDefault="00397951" w:rsidP="00397951">
            <w:r>
              <w:t>3</w:t>
            </w:r>
          </w:p>
        </w:tc>
        <w:tc>
          <w:tcPr>
            <w:tcW w:w="2719" w:type="dxa"/>
          </w:tcPr>
          <w:p w:rsidR="00397951" w:rsidRDefault="00397951" w:rsidP="00397951">
            <w:r>
              <w:t>00</w:t>
            </w:r>
          </w:p>
        </w:tc>
        <w:tc>
          <w:tcPr>
            <w:tcW w:w="3111" w:type="dxa"/>
          </w:tcPr>
          <w:p w:rsidR="00397951" w:rsidRDefault="00397951" w:rsidP="00397951"/>
        </w:tc>
      </w:tr>
      <w:tr w:rsidR="00397951" w:rsidTr="00A04303">
        <w:trPr>
          <w:trHeight w:val="288"/>
        </w:trPr>
        <w:tc>
          <w:tcPr>
            <w:tcW w:w="2514" w:type="dxa"/>
          </w:tcPr>
          <w:p w:rsidR="00397951" w:rsidRDefault="00397951" w:rsidP="00397951"/>
        </w:tc>
        <w:tc>
          <w:tcPr>
            <w:tcW w:w="716" w:type="dxa"/>
          </w:tcPr>
          <w:p w:rsidR="00397951" w:rsidRDefault="00397951" w:rsidP="00397951">
            <w:r>
              <w:t>4</w:t>
            </w:r>
          </w:p>
        </w:tc>
        <w:tc>
          <w:tcPr>
            <w:tcW w:w="2719" w:type="dxa"/>
          </w:tcPr>
          <w:p w:rsidR="00397951" w:rsidRDefault="00397951" w:rsidP="00397951">
            <w:r>
              <w:t>00</w:t>
            </w:r>
          </w:p>
        </w:tc>
        <w:tc>
          <w:tcPr>
            <w:tcW w:w="3111" w:type="dxa"/>
          </w:tcPr>
          <w:p w:rsidR="00397951" w:rsidRDefault="00397951" w:rsidP="00397951"/>
        </w:tc>
      </w:tr>
      <w:tr w:rsidR="00397951" w:rsidTr="00A04303">
        <w:trPr>
          <w:trHeight w:val="288"/>
        </w:trPr>
        <w:tc>
          <w:tcPr>
            <w:tcW w:w="2514" w:type="dxa"/>
          </w:tcPr>
          <w:p w:rsidR="00397951" w:rsidRDefault="00397951" w:rsidP="00397951"/>
        </w:tc>
        <w:tc>
          <w:tcPr>
            <w:tcW w:w="716" w:type="dxa"/>
          </w:tcPr>
          <w:p w:rsidR="00397951" w:rsidRDefault="00397951" w:rsidP="00397951">
            <w:r>
              <w:t>5</w:t>
            </w:r>
          </w:p>
        </w:tc>
        <w:tc>
          <w:tcPr>
            <w:tcW w:w="2719" w:type="dxa"/>
          </w:tcPr>
          <w:p w:rsidR="00397951" w:rsidRDefault="00397951" w:rsidP="00397951">
            <w:r>
              <w:t>00</w:t>
            </w:r>
          </w:p>
        </w:tc>
        <w:tc>
          <w:tcPr>
            <w:tcW w:w="3111" w:type="dxa"/>
          </w:tcPr>
          <w:p w:rsidR="00397951" w:rsidRDefault="00397951" w:rsidP="00397951"/>
        </w:tc>
      </w:tr>
      <w:tr w:rsidR="00397951" w:rsidTr="00A04303">
        <w:trPr>
          <w:trHeight w:val="288"/>
        </w:trPr>
        <w:tc>
          <w:tcPr>
            <w:tcW w:w="2514" w:type="dxa"/>
          </w:tcPr>
          <w:p w:rsidR="00397951" w:rsidRDefault="00397951" w:rsidP="00397951"/>
        </w:tc>
        <w:tc>
          <w:tcPr>
            <w:tcW w:w="716" w:type="dxa"/>
          </w:tcPr>
          <w:p w:rsidR="00397951" w:rsidRDefault="00397951" w:rsidP="00397951">
            <w:r>
              <w:t>6</w:t>
            </w:r>
          </w:p>
        </w:tc>
        <w:tc>
          <w:tcPr>
            <w:tcW w:w="2719" w:type="dxa"/>
          </w:tcPr>
          <w:p w:rsidR="00397951" w:rsidRDefault="00397951" w:rsidP="00397951">
            <w:r>
              <w:t>15</w:t>
            </w:r>
          </w:p>
        </w:tc>
        <w:tc>
          <w:tcPr>
            <w:tcW w:w="3111" w:type="dxa"/>
          </w:tcPr>
          <w:p w:rsidR="00397951" w:rsidRDefault="00397951" w:rsidP="00397951"/>
        </w:tc>
      </w:tr>
      <w:tr w:rsidR="00397951" w:rsidTr="00A04303">
        <w:trPr>
          <w:trHeight w:val="288"/>
        </w:trPr>
        <w:tc>
          <w:tcPr>
            <w:tcW w:w="2514" w:type="dxa"/>
          </w:tcPr>
          <w:p w:rsidR="00397951" w:rsidRDefault="00397951" w:rsidP="00397951"/>
        </w:tc>
        <w:tc>
          <w:tcPr>
            <w:tcW w:w="716" w:type="dxa"/>
          </w:tcPr>
          <w:p w:rsidR="00397951" w:rsidRDefault="00397951" w:rsidP="00397951">
            <w:r>
              <w:t>7</w:t>
            </w:r>
          </w:p>
        </w:tc>
        <w:tc>
          <w:tcPr>
            <w:tcW w:w="2719" w:type="dxa"/>
          </w:tcPr>
          <w:p w:rsidR="00397951" w:rsidRDefault="00397951" w:rsidP="00397951">
            <w:r>
              <w:t>FF</w:t>
            </w:r>
          </w:p>
        </w:tc>
        <w:tc>
          <w:tcPr>
            <w:tcW w:w="3111" w:type="dxa"/>
          </w:tcPr>
          <w:p w:rsidR="00397951" w:rsidRDefault="00397951" w:rsidP="00397951"/>
        </w:tc>
      </w:tr>
      <w:tr w:rsidR="00397951" w:rsidTr="00A04303">
        <w:trPr>
          <w:trHeight w:val="288"/>
        </w:trPr>
        <w:tc>
          <w:tcPr>
            <w:tcW w:w="2514" w:type="dxa"/>
          </w:tcPr>
          <w:p w:rsidR="00397951" w:rsidRDefault="00397951" w:rsidP="00397951"/>
        </w:tc>
        <w:tc>
          <w:tcPr>
            <w:tcW w:w="716" w:type="dxa"/>
          </w:tcPr>
          <w:p w:rsidR="00397951" w:rsidRDefault="00397951" w:rsidP="00397951">
            <w:r>
              <w:t>8</w:t>
            </w:r>
          </w:p>
        </w:tc>
        <w:tc>
          <w:tcPr>
            <w:tcW w:w="2719" w:type="dxa"/>
          </w:tcPr>
          <w:p w:rsidR="00397951" w:rsidRDefault="00397951" w:rsidP="00397951">
            <w:r>
              <w:t>FF</w:t>
            </w:r>
          </w:p>
        </w:tc>
        <w:tc>
          <w:tcPr>
            <w:tcW w:w="3111" w:type="dxa"/>
          </w:tcPr>
          <w:p w:rsidR="00397951" w:rsidRDefault="00397951" w:rsidP="00397951"/>
        </w:tc>
      </w:tr>
      <w:tr w:rsidR="00397951" w:rsidTr="00A04303">
        <w:trPr>
          <w:trHeight w:val="288"/>
        </w:trPr>
        <w:tc>
          <w:tcPr>
            <w:tcW w:w="2514" w:type="dxa"/>
          </w:tcPr>
          <w:p w:rsidR="00397951" w:rsidRDefault="00397951" w:rsidP="00397951"/>
        </w:tc>
        <w:tc>
          <w:tcPr>
            <w:tcW w:w="716" w:type="dxa"/>
          </w:tcPr>
          <w:p w:rsidR="00397951" w:rsidRDefault="00397951" w:rsidP="00397951">
            <w:r>
              <w:t>9</w:t>
            </w:r>
          </w:p>
        </w:tc>
        <w:tc>
          <w:tcPr>
            <w:tcW w:w="2719" w:type="dxa"/>
          </w:tcPr>
          <w:p w:rsidR="00397951" w:rsidRDefault="00397951" w:rsidP="00397951">
            <w:r>
              <w:t>42</w:t>
            </w:r>
          </w:p>
        </w:tc>
        <w:tc>
          <w:tcPr>
            <w:tcW w:w="3111" w:type="dxa"/>
          </w:tcPr>
          <w:p w:rsidR="00397951" w:rsidRDefault="00397951" w:rsidP="00397951"/>
        </w:tc>
      </w:tr>
      <w:tr w:rsidR="00397951" w:rsidTr="00A04303">
        <w:trPr>
          <w:trHeight w:val="288"/>
        </w:trPr>
        <w:tc>
          <w:tcPr>
            <w:tcW w:w="2514" w:type="dxa"/>
          </w:tcPr>
          <w:p w:rsidR="00397951" w:rsidRDefault="00397951" w:rsidP="00397951"/>
        </w:tc>
        <w:tc>
          <w:tcPr>
            <w:tcW w:w="716" w:type="dxa"/>
          </w:tcPr>
          <w:p w:rsidR="00397951" w:rsidRDefault="00397951" w:rsidP="00397951">
            <w:r>
              <w:t>10</w:t>
            </w:r>
          </w:p>
        </w:tc>
        <w:tc>
          <w:tcPr>
            <w:tcW w:w="2719" w:type="dxa"/>
          </w:tcPr>
          <w:p w:rsidR="00397951" w:rsidRDefault="00397951" w:rsidP="00397951">
            <w:r>
              <w:t>10</w:t>
            </w:r>
          </w:p>
        </w:tc>
        <w:tc>
          <w:tcPr>
            <w:tcW w:w="3111" w:type="dxa"/>
          </w:tcPr>
          <w:p w:rsidR="00397951" w:rsidRDefault="00397951" w:rsidP="00397951"/>
        </w:tc>
      </w:tr>
      <w:tr w:rsidR="00397951" w:rsidTr="00A04303">
        <w:trPr>
          <w:trHeight w:val="288"/>
        </w:trPr>
        <w:tc>
          <w:tcPr>
            <w:tcW w:w="2514" w:type="dxa"/>
          </w:tcPr>
          <w:p w:rsidR="00397951" w:rsidRDefault="00397951" w:rsidP="00397951"/>
        </w:tc>
        <w:tc>
          <w:tcPr>
            <w:tcW w:w="716" w:type="dxa"/>
          </w:tcPr>
          <w:p w:rsidR="00397951" w:rsidRDefault="00397951" w:rsidP="00397951">
            <w:r>
              <w:t>11</w:t>
            </w:r>
          </w:p>
        </w:tc>
        <w:tc>
          <w:tcPr>
            <w:tcW w:w="2719" w:type="dxa"/>
          </w:tcPr>
          <w:p w:rsidR="00397951" w:rsidRDefault="00397951" w:rsidP="00397951">
            <w:r>
              <w:t>00</w:t>
            </w:r>
          </w:p>
        </w:tc>
        <w:tc>
          <w:tcPr>
            <w:tcW w:w="3111" w:type="dxa"/>
          </w:tcPr>
          <w:p w:rsidR="00397951" w:rsidRDefault="00397951" w:rsidP="00397951"/>
        </w:tc>
      </w:tr>
      <w:tr w:rsidR="00397951" w:rsidTr="00A04303">
        <w:trPr>
          <w:trHeight w:val="288"/>
        </w:trPr>
        <w:tc>
          <w:tcPr>
            <w:tcW w:w="2514" w:type="dxa"/>
          </w:tcPr>
          <w:p w:rsidR="00397951" w:rsidRDefault="00397951" w:rsidP="00397951"/>
        </w:tc>
        <w:tc>
          <w:tcPr>
            <w:tcW w:w="716" w:type="dxa"/>
          </w:tcPr>
          <w:p w:rsidR="00397951" w:rsidRDefault="00397951" w:rsidP="00397951">
            <w:r>
              <w:t>12</w:t>
            </w:r>
          </w:p>
        </w:tc>
        <w:tc>
          <w:tcPr>
            <w:tcW w:w="2719" w:type="dxa"/>
          </w:tcPr>
          <w:p w:rsidR="00397951" w:rsidRDefault="00397951" w:rsidP="00397951">
            <w:r>
              <w:t>00</w:t>
            </w:r>
          </w:p>
        </w:tc>
        <w:tc>
          <w:tcPr>
            <w:tcW w:w="3111" w:type="dxa"/>
          </w:tcPr>
          <w:p w:rsidR="00397951" w:rsidRDefault="00397951" w:rsidP="00397951"/>
        </w:tc>
      </w:tr>
      <w:tr w:rsidR="00397951" w:rsidTr="00A04303">
        <w:trPr>
          <w:trHeight w:val="288"/>
        </w:trPr>
        <w:tc>
          <w:tcPr>
            <w:tcW w:w="2514" w:type="dxa"/>
          </w:tcPr>
          <w:p w:rsidR="00397951" w:rsidRDefault="00397951" w:rsidP="00397951"/>
        </w:tc>
        <w:tc>
          <w:tcPr>
            <w:tcW w:w="716" w:type="dxa"/>
          </w:tcPr>
          <w:p w:rsidR="00397951" w:rsidRDefault="00397951" w:rsidP="00397951">
            <w:r>
              <w:t>13</w:t>
            </w:r>
          </w:p>
        </w:tc>
        <w:tc>
          <w:tcPr>
            <w:tcW w:w="2719" w:type="dxa"/>
          </w:tcPr>
          <w:p w:rsidR="00397951" w:rsidRDefault="00397951" w:rsidP="00397951">
            <w:r>
              <w:t>02</w:t>
            </w:r>
          </w:p>
        </w:tc>
        <w:tc>
          <w:tcPr>
            <w:tcW w:w="3111" w:type="dxa"/>
          </w:tcPr>
          <w:p w:rsidR="00397951" w:rsidRDefault="00397951" w:rsidP="00397951"/>
        </w:tc>
      </w:tr>
      <w:tr w:rsidR="00397951" w:rsidTr="00A04303">
        <w:trPr>
          <w:trHeight w:val="288"/>
        </w:trPr>
        <w:tc>
          <w:tcPr>
            <w:tcW w:w="2514" w:type="dxa"/>
          </w:tcPr>
          <w:p w:rsidR="00397951" w:rsidRDefault="00397951" w:rsidP="00397951"/>
        </w:tc>
        <w:tc>
          <w:tcPr>
            <w:tcW w:w="716" w:type="dxa"/>
          </w:tcPr>
          <w:p w:rsidR="00397951" w:rsidRDefault="00397951" w:rsidP="00397951">
            <w:r>
              <w:t>14</w:t>
            </w:r>
          </w:p>
        </w:tc>
        <w:tc>
          <w:tcPr>
            <w:tcW w:w="2719" w:type="dxa"/>
          </w:tcPr>
          <w:p w:rsidR="00397951" w:rsidRDefault="00397951" w:rsidP="00397951">
            <w:r>
              <w:t>FF</w:t>
            </w:r>
          </w:p>
        </w:tc>
        <w:tc>
          <w:tcPr>
            <w:tcW w:w="3111" w:type="dxa"/>
          </w:tcPr>
          <w:p w:rsidR="00397951" w:rsidRDefault="00397951" w:rsidP="00397951"/>
        </w:tc>
      </w:tr>
      <w:tr w:rsidR="00397951" w:rsidTr="00F259B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397951" w:rsidRDefault="00397951" w:rsidP="00397951"/>
        </w:tc>
        <w:tc>
          <w:tcPr>
            <w:tcW w:w="716" w:type="dxa"/>
            <w:shd w:val="clear" w:color="auto" w:fill="FFF2CC" w:themeFill="accent4" w:themeFillTint="33"/>
          </w:tcPr>
          <w:p w:rsidR="00397951" w:rsidRDefault="00397951" w:rsidP="00397951">
            <w:r>
              <w:t>15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397951" w:rsidRDefault="00397951" w:rsidP="00397951">
            <w:r>
              <w:t>FA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397951" w:rsidRDefault="00397951" w:rsidP="00397951">
            <w:r>
              <w:t>FF bei Änderung allgemein</w:t>
            </w:r>
          </w:p>
        </w:tc>
      </w:tr>
      <w:tr w:rsidR="00D355BB" w:rsidTr="00E525A4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D355BB" w:rsidRDefault="00D355BB" w:rsidP="00D355BB">
            <w:pPr>
              <w:jc w:val="center"/>
            </w:pPr>
            <w:r>
              <w:t>Tempo 29</w:t>
            </w:r>
          </w:p>
        </w:tc>
      </w:tr>
      <w:tr w:rsidR="00D355BB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D355BB" w:rsidRPr="006829E4" w:rsidRDefault="00AC0F8E" w:rsidP="00397951">
            <w:pPr>
              <w:rPr>
                <w:color w:val="FF0000"/>
              </w:rPr>
            </w:pPr>
            <w:proofErr w:type="gramStart"/>
            <w:r w:rsidRPr="006829E4">
              <w:rPr>
                <w:color w:val="FF0000"/>
              </w:rPr>
              <w:t xml:space="preserve">Tempo </w:t>
            </w:r>
            <w:r w:rsidR="00211B35" w:rsidRPr="006829E4">
              <w:rPr>
                <w:color w:val="FF0000"/>
              </w:rPr>
              <w:t>?</w:t>
            </w:r>
            <w:proofErr w:type="gramEnd"/>
          </w:p>
        </w:tc>
        <w:tc>
          <w:tcPr>
            <w:tcW w:w="716" w:type="dxa"/>
            <w:shd w:val="clear" w:color="auto" w:fill="auto"/>
          </w:tcPr>
          <w:p w:rsidR="00D355BB" w:rsidRPr="006829E4" w:rsidRDefault="00D355BB" w:rsidP="00397951">
            <w:pPr>
              <w:rPr>
                <w:color w:val="FF0000"/>
              </w:rPr>
            </w:pPr>
            <w:r w:rsidRPr="006829E4">
              <w:rPr>
                <w:color w:val="FF0000"/>
              </w:rPr>
              <w:t>1</w:t>
            </w:r>
            <w:r w:rsidR="0083785F" w:rsidRPr="006829E4">
              <w:rPr>
                <w:color w:val="FF0000"/>
              </w:rPr>
              <w:t xml:space="preserve"> / 2</w:t>
            </w:r>
          </w:p>
        </w:tc>
        <w:tc>
          <w:tcPr>
            <w:tcW w:w="2719" w:type="dxa"/>
            <w:shd w:val="clear" w:color="auto" w:fill="auto"/>
          </w:tcPr>
          <w:p w:rsidR="00D355BB" w:rsidRPr="006829E4" w:rsidRDefault="003D520E" w:rsidP="00397951">
            <w:pPr>
              <w:rPr>
                <w:color w:val="FF0000"/>
              </w:rPr>
            </w:pPr>
            <w:r w:rsidRPr="006829E4">
              <w:rPr>
                <w:color w:val="FF0000"/>
              </w:rPr>
              <w:t>00</w:t>
            </w:r>
            <w:r w:rsidR="00AC0F8E" w:rsidRPr="006829E4">
              <w:rPr>
                <w:color w:val="FF0000"/>
              </w:rPr>
              <w:t xml:space="preserve"> 05 - 01 F4</w:t>
            </w:r>
          </w:p>
        </w:tc>
        <w:tc>
          <w:tcPr>
            <w:tcW w:w="3111" w:type="dxa"/>
            <w:shd w:val="clear" w:color="auto" w:fill="auto"/>
          </w:tcPr>
          <w:p w:rsidR="00D355BB" w:rsidRPr="006829E4" w:rsidRDefault="00AC0F8E" w:rsidP="00397951">
            <w:pPr>
              <w:rPr>
                <w:color w:val="FF0000"/>
              </w:rPr>
            </w:pPr>
            <w:r w:rsidRPr="006829E4">
              <w:rPr>
                <w:color w:val="FF0000"/>
              </w:rPr>
              <w:t>5- 500</w:t>
            </w:r>
          </w:p>
        </w:tc>
      </w:tr>
      <w:tr w:rsidR="00D355BB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D355BB" w:rsidRPr="006829E4" w:rsidRDefault="00BE1941" w:rsidP="00397951">
            <w:pPr>
              <w:rPr>
                <w:color w:val="FF0000"/>
              </w:rPr>
            </w:pPr>
            <w:r w:rsidRPr="006829E4">
              <w:rPr>
                <w:color w:val="FF0000"/>
              </w:rPr>
              <w:t>Tempo</w:t>
            </w:r>
            <w:r w:rsidR="00063300" w:rsidRPr="006829E4">
              <w:rPr>
                <w:color w:val="FF0000"/>
              </w:rPr>
              <w:t xml:space="preserve"> Song</w:t>
            </w:r>
          </w:p>
        </w:tc>
        <w:tc>
          <w:tcPr>
            <w:tcW w:w="716" w:type="dxa"/>
            <w:shd w:val="clear" w:color="auto" w:fill="auto"/>
          </w:tcPr>
          <w:p w:rsidR="00D355BB" w:rsidRPr="006829E4" w:rsidRDefault="00D355BB" w:rsidP="00397951">
            <w:pPr>
              <w:rPr>
                <w:color w:val="FF0000"/>
              </w:rPr>
            </w:pPr>
            <w:r w:rsidRPr="006829E4">
              <w:rPr>
                <w:color w:val="FF0000"/>
              </w:rPr>
              <w:t>3</w:t>
            </w:r>
            <w:r w:rsidR="00BE1941" w:rsidRPr="006829E4">
              <w:rPr>
                <w:color w:val="FF0000"/>
              </w:rPr>
              <w:t xml:space="preserve"> / 4</w:t>
            </w:r>
          </w:p>
        </w:tc>
        <w:tc>
          <w:tcPr>
            <w:tcW w:w="2719" w:type="dxa"/>
            <w:shd w:val="clear" w:color="auto" w:fill="auto"/>
          </w:tcPr>
          <w:p w:rsidR="00D355BB" w:rsidRPr="006829E4" w:rsidRDefault="003D520E" w:rsidP="00397951">
            <w:pPr>
              <w:rPr>
                <w:color w:val="FF0000"/>
              </w:rPr>
            </w:pPr>
            <w:r w:rsidRPr="006829E4">
              <w:rPr>
                <w:color w:val="FF0000"/>
              </w:rPr>
              <w:t>00</w:t>
            </w:r>
            <w:r w:rsidR="00BE1941" w:rsidRPr="006829E4">
              <w:rPr>
                <w:color w:val="FF0000"/>
              </w:rPr>
              <w:t xml:space="preserve"> 05 </w:t>
            </w:r>
            <w:r w:rsidR="000C67C8" w:rsidRPr="006829E4">
              <w:rPr>
                <w:color w:val="FF0000"/>
              </w:rPr>
              <w:t>-</w:t>
            </w:r>
            <w:r w:rsidR="00BE1941" w:rsidRPr="006829E4">
              <w:rPr>
                <w:color w:val="FF0000"/>
              </w:rPr>
              <w:t xml:space="preserve"> 01 F4</w:t>
            </w:r>
          </w:p>
        </w:tc>
        <w:tc>
          <w:tcPr>
            <w:tcW w:w="3111" w:type="dxa"/>
            <w:shd w:val="clear" w:color="auto" w:fill="auto"/>
          </w:tcPr>
          <w:p w:rsidR="00D355BB" w:rsidRPr="006829E4" w:rsidRDefault="00BE1941" w:rsidP="00397951">
            <w:pPr>
              <w:rPr>
                <w:color w:val="FF0000"/>
              </w:rPr>
            </w:pPr>
            <w:r w:rsidRPr="006829E4">
              <w:rPr>
                <w:color w:val="FF0000"/>
              </w:rPr>
              <w:t>5 - 500</w:t>
            </w:r>
          </w:p>
        </w:tc>
      </w:tr>
      <w:tr w:rsidR="00D355BB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D355BB" w:rsidRDefault="000C67C8" w:rsidP="000C67C8">
            <w:r>
              <w:t>Tempo</w:t>
            </w:r>
            <w:r w:rsidR="009E695A">
              <w:t xml:space="preserve"> Style</w:t>
            </w:r>
          </w:p>
        </w:tc>
        <w:tc>
          <w:tcPr>
            <w:tcW w:w="716" w:type="dxa"/>
            <w:shd w:val="clear" w:color="auto" w:fill="auto"/>
          </w:tcPr>
          <w:p w:rsidR="00D355BB" w:rsidRDefault="00D355BB" w:rsidP="00397951">
            <w:r>
              <w:t>5</w:t>
            </w:r>
            <w:r w:rsidR="00210EFB">
              <w:t xml:space="preserve"> / 6</w:t>
            </w:r>
          </w:p>
        </w:tc>
        <w:tc>
          <w:tcPr>
            <w:tcW w:w="2719" w:type="dxa"/>
            <w:shd w:val="clear" w:color="auto" w:fill="auto"/>
          </w:tcPr>
          <w:p w:rsidR="00D355BB" w:rsidRDefault="00310ADB" w:rsidP="00397951">
            <w:r>
              <w:t>00</w:t>
            </w:r>
            <w:r w:rsidR="000C67C8">
              <w:t xml:space="preserve"> 05 - 01 F4</w:t>
            </w:r>
          </w:p>
        </w:tc>
        <w:tc>
          <w:tcPr>
            <w:tcW w:w="3111" w:type="dxa"/>
            <w:shd w:val="clear" w:color="auto" w:fill="auto"/>
          </w:tcPr>
          <w:p w:rsidR="00D355BB" w:rsidRDefault="000C67C8" w:rsidP="00397951">
            <w:r>
              <w:t>5-500</w:t>
            </w:r>
          </w:p>
        </w:tc>
      </w:tr>
      <w:tr w:rsidR="00D355BB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D355BB" w:rsidRDefault="00D355BB" w:rsidP="00397951"/>
        </w:tc>
        <w:tc>
          <w:tcPr>
            <w:tcW w:w="716" w:type="dxa"/>
            <w:shd w:val="clear" w:color="auto" w:fill="auto"/>
          </w:tcPr>
          <w:p w:rsidR="00D355BB" w:rsidRDefault="00D355BB" w:rsidP="00397951">
            <w:r>
              <w:t>7</w:t>
            </w:r>
          </w:p>
        </w:tc>
        <w:tc>
          <w:tcPr>
            <w:tcW w:w="2719" w:type="dxa"/>
            <w:shd w:val="clear" w:color="auto" w:fill="auto"/>
          </w:tcPr>
          <w:p w:rsidR="00D355BB" w:rsidRDefault="00310ADB" w:rsidP="00397951">
            <w:r>
              <w:t>00</w:t>
            </w:r>
            <w:r w:rsidR="004E1EB1"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D355BB" w:rsidRDefault="009E6570" w:rsidP="00397951">
            <w:r>
              <w:t>aus / ein</w:t>
            </w:r>
          </w:p>
          <w:p w:rsidR="0060691A" w:rsidRDefault="0060691A" w:rsidP="00397951">
            <w:r>
              <w:t>Vermutung: nur ein, wenn Tempo Song nicht gleich Tempo Style</w:t>
            </w:r>
          </w:p>
        </w:tc>
      </w:tr>
    </w:tbl>
    <w:p w:rsidR="005F5F4D" w:rsidRDefault="005F5F4D" w:rsidP="005F5F4D"/>
    <w:p w:rsidR="005F5F4D" w:rsidRPr="005F5F4D" w:rsidRDefault="005F5F4D" w:rsidP="00E21432">
      <w:pPr>
        <w:rPr>
          <w:b/>
        </w:rPr>
      </w:pPr>
      <w:r w:rsidRPr="005F5F4D">
        <w:rPr>
          <w:b/>
        </w:rPr>
        <w:t>scheint immer bei Änderung einzutreten</w:t>
      </w:r>
    </w:p>
    <w:p w:rsidR="009759CA" w:rsidRDefault="00D85E3B" w:rsidP="00E21432">
      <w:r>
        <w:t xml:space="preserve">Pos. </w:t>
      </w:r>
      <w:r w:rsidR="00BD2163">
        <w:t>537 von FF auf 00</w:t>
      </w:r>
      <w:r w:rsidR="00BD2163">
        <w:br/>
        <w:t xml:space="preserve">538 von </w:t>
      </w:r>
      <w:r w:rsidR="009759CA">
        <w:t>FB auf 02</w:t>
      </w:r>
      <w:r w:rsidR="009759CA">
        <w:br/>
        <w:t>550 von FF auf 00</w:t>
      </w:r>
      <w:r w:rsidR="009759CA">
        <w:br/>
        <w:t>551 von FB auf 02</w:t>
      </w:r>
      <w:r w:rsidR="009759CA">
        <w:br/>
        <w:t>682 von FA auf FF</w:t>
      </w:r>
    </w:p>
    <w:sectPr w:rsidR="009759CA" w:rsidSect="00FF3470">
      <w:headerReference w:type="default" r:id="rId7"/>
      <w:pgSz w:w="11906" w:h="16838"/>
      <w:pgMar w:top="567" w:right="1418" w:bottom="567" w:left="1418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62F" w:rsidRDefault="0089562F" w:rsidP="00EB6FC9">
      <w:pPr>
        <w:spacing w:after="0" w:line="240" w:lineRule="auto"/>
      </w:pPr>
      <w:r>
        <w:separator/>
      </w:r>
    </w:p>
  </w:endnote>
  <w:endnote w:type="continuationSeparator" w:id="0">
    <w:p w:rsidR="0089562F" w:rsidRDefault="0089562F" w:rsidP="00EB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62F" w:rsidRDefault="0089562F" w:rsidP="00EB6FC9">
      <w:pPr>
        <w:spacing w:after="0" w:line="240" w:lineRule="auto"/>
      </w:pPr>
      <w:r>
        <w:separator/>
      </w:r>
    </w:p>
  </w:footnote>
  <w:footnote w:type="continuationSeparator" w:id="0">
    <w:p w:rsidR="0089562F" w:rsidRDefault="0089562F" w:rsidP="00EB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163" w:rsidRPr="00EB6FC9" w:rsidRDefault="00BD2163">
    <w:pPr>
      <w:pStyle w:val="Kopfzeile"/>
      <w:rPr>
        <w:sz w:val="32"/>
      </w:rPr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6240145</wp:posOffset>
              </wp:positionH>
              <wp:positionV relativeFrom="paragraph">
                <wp:posOffset>-178616</wp:posOffset>
              </wp:positionV>
              <wp:extent cx="243444" cy="243444"/>
              <wp:effectExtent l="0" t="0" r="4445" b="4445"/>
              <wp:wrapNone/>
              <wp:docPr id="1" name="Gruppieren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3444" cy="243444"/>
                        <a:chOff x="0" y="0"/>
                        <a:chExt cx="243444" cy="243444"/>
                      </a:xfrm>
                    </wpg:grpSpPr>
                    <wps:wsp>
                      <wps:cNvPr id="3" name="Ellipse 3"/>
                      <wps:cNvSpPr/>
                      <wps:spPr>
                        <a:xfrm>
                          <a:off x="0" y="0"/>
                          <a:ext cx="243444" cy="243444"/>
                        </a:xfrm>
                        <a:prstGeom prst="ellipse">
                          <a:avLst/>
                        </a:prstGeom>
                        <a:solidFill>
                          <a:srgbClr val="DAE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63" w:rsidRPr="002A3A25" w:rsidRDefault="00BD2163" w:rsidP="002A3A2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Name"/>
                      <wps:cNvSpPr txBox="1"/>
                      <wps:spPr>
                        <a:xfrm>
                          <a:off x="36285" y="36286"/>
                          <a:ext cx="172192" cy="1619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2163" w:rsidRPr="002A3A25" w:rsidRDefault="00BD2163" w:rsidP="002A3A2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instrText xml:space="preserve"> PAGE   \* MERGEFORMAT </w:instrText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 w:rsidR="00DC3D32">
                              <w:rPr>
                                <w:b/>
                                <w:noProof/>
                                <w:sz w:val="20"/>
                              </w:rPr>
                              <w:t>2</w:t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pieren 1" o:spid="_x0000_s1027" style="position:absolute;margin-left:491.35pt;margin-top:-14.05pt;width:19.15pt;height:19.15pt;z-index:251689984" coordsize="243444,24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">
              <v:oval id="Ellipse 3" o:spid="_x0000_s1028" style="position:absolute;width:243444;height:24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" fillcolor="#dae3f3" stroked="f" strokeweight="1pt">
                <v:stroke joinstyle="miter"/>
                <v:textbox>
                  <w:txbxContent>
                    <w:p w:rsidR="00BD2163" w:rsidRPr="002A3A25" w:rsidRDefault="00BD2163" w:rsidP="002A3A25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Name" o:spid="_x0000_s1029" type="#_x0000_t202" style="position:absolute;left:36285;top:36286;width:172192;height:16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ojxQAAANoAAAAPAAAAZHJzL2Rvd25yZXYueG1sRI9fa8JA&#10;EMTfC/0Oxxb6Vi9KK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AiqPojxQAAANoAAAAP&#10;AAAAAAAAAAAAAAAAAAcCAABkcnMvZG93bnJldi54bWxQSwUGAAAAAAMAAwC3AAAA+QIAAAAA&#10;" filled="f" stroked="f" strokeweight=".5pt">
                <v:textbox inset="0,0,0,0">
                  <w:txbxContent>
                    <w:p w:rsidR="00BD2163" w:rsidRPr="002A3A25" w:rsidRDefault="00BD2163" w:rsidP="002A3A2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2A3A25">
                        <w:rPr>
                          <w:b/>
                          <w:sz w:val="20"/>
                        </w:rPr>
                        <w:fldChar w:fldCharType="begin"/>
                      </w:r>
                      <w:r w:rsidRPr="002A3A25">
                        <w:rPr>
                          <w:b/>
                          <w:sz w:val="20"/>
                        </w:rPr>
                        <w:instrText xml:space="preserve"> PAGE   \* MERGEFORMAT </w:instrText>
                      </w:r>
                      <w:r w:rsidRPr="002A3A25">
                        <w:rPr>
                          <w:b/>
                          <w:sz w:val="20"/>
                        </w:rPr>
                        <w:fldChar w:fldCharType="separate"/>
                      </w:r>
                      <w:r w:rsidR="00DC3D32">
                        <w:rPr>
                          <w:b/>
                          <w:noProof/>
                          <w:sz w:val="20"/>
                        </w:rPr>
                        <w:t>2</w:t>
                      </w:r>
                      <w:r w:rsidRPr="002A3A25">
                        <w:rPr>
                          <w:b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margin">
                <wp:posOffset>-810895</wp:posOffset>
              </wp:positionH>
              <wp:positionV relativeFrom="paragraph">
                <wp:posOffset>-184785</wp:posOffset>
              </wp:positionV>
              <wp:extent cx="2668905" cy="279400"/>
              <wp:effectExtent l="0" t="0" r="0" b="6350"/>
              <wp:wrapNone/>
              <wp:docPr id="2" name="Rechteck: abgerundete Ecke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8905" cy="279400"/>
                      </a:xfrm>
                      <a:prstGeom prst="roundRect">
                        <a:avLst>
                          <a:gd name="adj" fmla="val 28343"/>
                        </a:avLst>
                      </a:prstGeom>
                      <a:solidFill>
                        <a:srgbClr val="DAE3F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CA2BDB" id="Rechteck: abgerundete Ecken 2" o:spid="_x0000_s1026" style="position:absolute;margin-left:-63.85pt;margin-top:-14.55pt;width:210.15pt;height:22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5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" fillcolor="#dae3f3" stroked="f" strokeweight="1pt">
              <v:stroke joinstyle="miter"/>
              <w10:wrap anchorx="margin"/>
            </v:roundrect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168275</wp:posOffset>
              </wp:positionH>
              <wp:positionV relativeFrom="paragraph">
                <wp:posOffset>-182880</wp:posOffset>
              </wp:positionV>
              <wp:extent cx="937260" cy="310515"/>
              <wp:effectExtent l="0" t="0" r="0" b="0"/>
              <wp:wrapNone/>
              <wp:docPr id="183" name="Datum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7260" cy="310515"/>
                        <a:chOff x="0" y="0"/>
                        <a:chExt cx="938763" cy="310946"/>
                      </a:xfrm>
                    </wpg:grpSpPr>
                    <wps:wsp>
                      <wps:cNvPr id="176" name="Datumsfeld"/>
                      <wps:cNvSpPr txBox="1"/>
                      <wps:spPr>
                        <a:xfrm>
                          <a:off x="135894" y="10591"/>
                          <a:ext cx="802869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2163" w:rsidRPr="00033158" w:rsidRDefault="00BD2163">
                            <w:pPr>
                              <w:rPr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</w:rPr>
                                <w:id w:val="447126028"/>
                                <w:placeholder>
                                  <w:docPart w:val="F2313655C4554F4B8B7B8329C33F86A1"/>
                                </w:placeholder>
                                <w:date w:fullDate="2017-03-05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sz w:val="20"/>
                                  </w:rPr>
                                  <w:t>05.03.2017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7" name="Datums-Grafik" descr="Tageskalende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" cy="2324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Datum" o:spid="_x0000_s1030" style="position:absolute;margin-left:13.25pt;margin-top:-14.4pt;width:73.8pt;height:24.45pt;z-index:251671552;mso-width-relative:margin" coordsize="9387,3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">
              <v:shape id="Datumsfeld" o:spid="_x0000_s1031" type="#_x0000_t202" style="position:absolute;left:1358;top:105;width:802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<v:textbox>
                  <w:txbxContent>
                    <w:p w:rsidR="00BD2163" w:rsidRPr="00033158" w:rsidRDefault="00BD2163">
                      <w:pPr>
                        <w:rPr>
                          <w:sz w:val="20"/>
                        </w:rPr>
                      </w:pPr>
                      <w:sdt>
                        <w:sdtPr>
                          <w:rPr>
                            <w:sz w:val="20"/>
                          </w:rPr>
                          <w:id w:val="447126028"/>
                          <w:placeholder>
                            <w:docPart w:val="F2313655C4554F4B8B7B8329C33F86A1"/>
                          </w:placeholder>
                          <w:date w:fullDate="2017-03-05T00:00:00Z">
                            <w:dateFormat w:val="dd.MM.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sz w:val="20"/>
                            </w:rPr>
                            <w:t>05.03.2017</w:t>
                          </w:r>
                        </w:sdtContent>
                      </w:sdt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atums-Grafik" o:spid="_x0000_s1032" type="#_x0000_t75" alt="Tageskalender" style="position:absolute;width:2324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">
                <v:imagedata r:id="rId3" o:title="Tageskalender"/>
              </v:shape>
            </v:group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1040765</wp:posOffset>
              </wp:positionH>
              <wp:positionV relativeFrom="paragraph">
                <wp:posOffset>-149860</wp:posOffset>
              </wp:positionV>
              <wp:extent cx="828040" cy="183515"/>
              <wp:effectExtent l="0" t="0" r="10160" b="6985"/>
              <wp:wrapNone/>
              <wp:docPr id="181" name="Fach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8040" cy="183515"/>
                        <a:chOff x="87071" y="0"/>
                        <a:chExt cx="829463" cy="184124"/>
                      </a:xfrm>
                    </wpg:grpSpPr>
                    <pic:pic xmlns:pic="http://schemas.openxmlformats.org/drawingml/2006/picture">
                      <pic:nvPicPr>
                        <pic:cNvPr id="179" name="Heft-Grafik" descr="Geschlossenes Buch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7071" y="0"/>
                          <a:ext cx="176530" cy="1765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0" name="Name"/>
                      <wps:cNvSpPr txBox="1"/>
                      <wps:spPr>
                        <a:xfrm>
                          <a:off x="247704" y="21669"/>
                          <a:ext cx="668830" cy="16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2163" w:rsidRPr="00033158" w:rsidRDefault="00BD216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Fach" o:spid="_x0000_s1033" style="position:absolute;margin-left:81.95pt;margin-top:-11.8pt;width:65.2pt;height:14.45pt;z-index:251679744;mso-position-horizontal-relative:margin;mso-width-relative:margin" coordorigin="870" coordsize="8294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">
              <v:shape id="Heft-Grafik" o:spid="_x0000_s1034" type="#_x0000_t75" alt="Geschlossenes Buch" style="position:absolute;left:870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">
                <v:imagedata r:id="rId6" o:title="Geschlossenes Buch"/>
              </v:shape>
              <v:shape id="Name" o:spid="_x0000_s1035" type="#_x0000_t202" style="position:absolute;left:2477;top:216;width:6688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" filled="f" stroked="f" strokeweight=".5pt">
                <v:textbox inset="0,0,0,0">
                  <w:txbxContent>
                    <w:p w:rsidR="00BD2163" w:rsidRPr="00033158" w:rsidRDefault="00BD216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Fach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leftMargin">
                <wp:posOffset>119380</wp:posOffset>
              </wp:positionH>
              <wp:positionV relativeFrom="paragraph">
                <wp:posOffset>-125276</wp:posOffset>
              </wp:positionV>
              <wp:extent cx="908685" cy="161290"/>
              <wp:effectExtent l="0" t="0" r="5715" b="10160"/>
              <wp:wrapNone/>
              <wp:docPr id="6" name="Copyrigh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8685" cy="161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D2163" w:rsidRPr="00033158" w:rsidRDefault="00BD2163">
                          <w:pPr>
                            <w:rPr>
                              <w:b/>
                              <w:sz w:val="20"/>
                            </w:rPr>
                          </w:pPr>
                          <w:r w:rsidRPr="00033158">
                            <w:rPr>
                              <w:b/>
                              <w:sz w:val="20"/>
                            </w:rPr>
                            <w:t>© Dominic Plein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Copyright" o:spid="_x0000_s1036" type="#_x0000_t202" style="position:absolute;margin-left:9.4pt;margin-top:-9.85pt;width:71.55pt;height:12.7pt;z-index:25168281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" filled="f" stroked="f" strokeweight=".5pt">
              <v:textbox inset="0,0,0,0">
                <w:txbxContent>
                  <w:p w:rsidR="00BD2163" w:rsidRPr="00033158" w:rsidRDefault="00BD2163">
                    <w:pPr>
                      <w:rPr>
                        <w:b/>
                        <w:sz w:val="20"/>
                      </w:rPr>
                    </w:pPr>
                    <w:r w:rsidRPr="00033158">
                      <w:rPr>
                        <w:b/>
                        <w:sz w:val="20"/>
                      </w:rPr>
                      <w:t>© Dominic Plein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D2F"/>
    <w:multiLevelType w:val="multilevel"/>
    <w:tmpl w:val="3FDAEB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655471"/>
    <w:multiLevelType w:val="hybridMultilevel"/>
    <w:tmpl w:val="E1DC5328"/>
    <w:lvl w:ilvl="0" w:tplc="63AEA7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5600BE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2D6FE2"/>
    <w:multiLevelType w:val="hybridMultilevel"/>
    <w:tmpl w:val="BC5E08AC"/>
    <w:lvl w:ilvl="0" w:tplc="E048B4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11DEA"/>
    <w:multiLevelType w:val="hybridMultilevel"/>
    <w:tmpl w:val="9A9E3326"/>
    <w:lvl w:ilvl="0" w:tplc="D5E44BFC">
      <w:start w:val="4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2"/>
    <w:rsid w:val="00002B2F"/>
    <w:rsid w:val="00006A90"/>
    <w:rsid w:val="00010169"/>
    <w:rsid w:val="0001210C"/>
    <w:rsid w:val="00014719"/>
    <w:rsid w:val="00021F81"/>
    <w:rsid w:val="000262CC"/>
    <w:rsid w:val="00033158"/>
    <w:rsid w:val="00041B42"/>
    <w:rsid w:val="00053A85"/>
    <w:rsid w:val="00056938"/>
    <w:rsid w:val="00063300"/>
    <w:rsid w:val="00063596"/>
    <w:rsid w:val="00064647"/>
    <w:rsid w:val="000700F7"/>
    <w:rsid w:val="00084762"/>
    <w:rsid w:val="00085977"/>
    <w:rsid w:val="000B0E47"/>
    <w:rsid w:val="000B109F"/>
    <w:rsid w:val="000B747B"/>
    <w:rsid w:val="000C399B"/>
    <w:rsid w:val="000C67C8"/>
    <w:rsid w:val="000D0934"/>
    <w:rsid w:val="000D579C"/>
    <w:rsid w:val="000D7995"/>
    <w:rsid w:val="000E593C"/>
    <w:rsid w:val="000F4DEB"/>
    <w:rsid w:val="00100E13"/>
    <w:rsid w:val="001043FF"/>
    <w:rsid w:val="001163A3"/>
    <w:rsid w:val="00116BB5"/>
    <w:rsid w:val="00117367"/>
    <w:rsid w:val="00123B1C"/>
    <w:rsid w:val="00125D94"/>
    <w:rsid w:val="00145961"/>
    <w:rsid w:val="00156E40"/>
    <w:rsid w:val="00157876"/>
    <w:rsid w:val="0016649A"/>
    <w:rsid w:val="00193FD6"/>
    <w:rsid w:val="001A2D43"/>
    <w:rsid w:val="001B05A6"/>
    <w:rsid w:val="001B1805"/>
    <w:rsid w:val="001C0B0D"/>
    <w:rsid w:val="001C2A41"/>
    <w:rsid w:val="001D08E6"/>
    <w:rsid w:val="001E19C8"/>
    <w:rsid w:val="001E1EA0"/>
    <w:rsid w:val="001E7630"/>
    <w:rsid w:val="00210B13"/>
    <w:rsid w:val="00210EFB"/>
    <w:rsid w:val="00211B35"/>
    <w:rsid w:val="00230ED8"/>
    <w:rsid w:val="00237E75"/>
    <w:rsid w:val="00242A00"/>
    <w:rsid w:val="00273048"/>
    <w:rsid w:val="00274B05"/>
    <w:rsid w:val="00277487"/>
    <w:rsid w:val="002826EE"/>
    <w:rsid w:val="002A3091"/>
    <w:rsid w:val="002A3A25"/>
    <w:rsid w:val="002C37CE"/>
    <w:rsid w:val="002E404B"/>
    <w:rsid w:val="002F304E"/>
    <w:rsid w:val="002F4004"/>
    <w:rsid w:val="0030234C"/>
    <w:rsid w:val="00302B19"/>
    <w:rsid w:val="00306CF1"/>
    <w:rsid w:val="0030748D"/>
    <w:rsid w:val="00310ADB"/>
    <w:rsid w:val="00313F54"/>
    <w:rsid w:val="00315255"/>
    <w:rsid w:val="00327073"/>
    <w:rsid w:val="00355523"/>
    <w:rsid w:val="0035751C"/>
    <w:rsid w:val="00366CA0"/>
    <w:rsid w:val="00376150"/>
    <w:rsid w:val="00385D71"/>
    <w:rsid w:val="00390480"/>
    <w:rsid w:val="00393F6C"/>
    <w:rsid w:val="00397951"/>
    <w:rsid w:val="003A094D"/>
    <w:rsid w:val="003B14B3"/>
    <w:rsid w:val="003B3D88"/>
    <w:rsid w:val="003B43A1"/>
    <w:rsid w:val="003C2664"/>
    <w:rsid w:val="003D0641"/>
    <w:rsid w:val="003D1B09"/>
    <w:rsid w:val="003D23F9"/>
    <w:rsid w:val="003D520E"/>
    <w:rsid w:val="003F6627"/>
    <w:rsid w:val="00401889"/>
    <w:rsid w:val="0040251E"/>
    <w:rsid w:val="0041729B"/>
    <w:rsid w:val="004255AD"/>
    <w:rsid w:val="004322F7"/>
    <w:rsid w:val="0043535B"/>
    <w:rsid w:val="0043542D"/>
    <w:rsid w:val="00441DCC"/>
    <w:rsid w:val="00442427"/>
    <w:rsid w:val="0048029E"/>
    <w:rsid w:val="00480AA0"/>
    <w:rsid w:val="00484A3E"/>
    <w:rsid w:val="004A44A8"/>
    <w:rsid w:val="004A5130"/>
    <w:rsid w:val="004A5577"/>
    <w:rsid w:val="004C2A3A"/>
    <w:rsid w:val="004C6C9A"/>
    <w:rsid w:val="004D261B"/>
    <w:rsid w:val="004D5991"/>
    <w:rsid w:val="004E1EB1"/>
    <w:rsid w:val="004E2FB3"/>
    <w:rsid w:val="004E4A1D"/>
    <w:rsid w:val="004F30E7"/>
    <w:rsid w:val="00520A54"/>
    <w:rsid w:val="00523B30"/>
    <w:rsid w:val="00524850"/>
    <w:rsid w:val="0053210C"/>
    <w:rsid w:val="00546635"/>
    <w:rsid w:val="005604BF"/>
    <w:rsid w:val="00562597"/>
    <w:rsid w:val="00570F1F"/>
    <w:rsid w:val="0059653D"/>
    <w:rsid w:val="0059664C"/>
    <w:rsid w:val="00596D9A"/>
    <w:rsid w:val="005D71E2"/>
    <w:rsid w:val="005F2801"/>
    <w:rsid w:val="005F5F4D"/>
    <w:rsid w:val="006022F1"/>
    <w:rsid w:val="0060691A"/>
    <w:rsid w:val="00612A31"/>
    <w:rsid w:val="00617E32"/>
    <w:rsid w:val="00636117"/>
    <w:rsid w:val="00636D07"/>
    <w:rsid w:val="00641702"/>
    <w:rsid w:val="00642181"/>
    <w:rsid w:val="00651B14"/>
    <w:rsid w:val="0065280C"/>
    <w:rsid w:val="00656B3D"/>
    <w:rsid w:val="00667F0F"/>
    <w:rsid w:val="00673D9A"/>
    <w:rsid w:val="006829E4"/>
    <w:rsid w:val="006B06BD"/>
    <w:rsid w:val="006B43B2"/>
    <w:rsid w:val="006B4731"/>
    <w:rsid w:val="006C3AAC"/>
    <w:rsid w:val="006D262C"/>
    <w:rsid w:val="006D3E1A"/>
    <w:rsid w:val="006E530F"/>
    <w:rsid w:val="00701DE4"/>
    <w:rsid w:val="00715F0D"/>
    <w:rsid w:val="00722B98"/>
    <w:rsid w:val="00727CD6"/>
    <w:rsid w:val="00733EE9"/>
    <w:rsid w:val="00735407"/>
    <w:rsid w:val="00736275"/>
    <w:rsid w:val="00740476"/>
    <w:rsid w:val="00746655"/>
    <w:rsid w:val="0074687F"/>
    <w:rsid w:val="00746CCD"/>
    <w:rsid w:val="0075673C"/>
    <w:rsid w:val="00761AEE"/>
    <w:rsid w:val="00762AAF"/>
    <w:rsid w:val="0076386D"/>
    <w:rsid w:val="0076778D"/>
    <w:rsid w:val="0077020A"/>
    <w:rsid w:val="00775B6D"/>
    <w:rsid w:val="0078329A"/>
    <w:rsid w:val="00783695"/>
    <w:rsid w:val="00797528"/>
    <w:rsid w:val="007C3CF8"/>
    <w:rsid w:val="007C621F"/>
    <w:rsid w:val="007D3C87"/>
    <w:rsid w:val="007E57FD"/>
    <w:rsid w:val="007F0373"/>
    <w:rsid w:val="00820F89"/>
    <w:rsid w:val="008265D4"/>
    <w:rsid w:val="00836526"/>
    <w:rsid w:val="008373FC"/>
    <w:rsid w:val="0083785F"/>
    <w:rsid w:val="008432FF"/>
    <w:rsid w:val="00844500"/>
    <w:rsid w:val="00855FA2"/>
    <w:rsid w:val="00861F71"/>
    <w:rsid w:val="008624E9"/>
    <w:rsid w:val="008638A7"/>
    <w:rsid w:val="0088100C"/>
    <w:rsid w:val="0089562F"/>
    <w:rsid w:val="008B1E12"/>
    <w:rsid w:val="008C0B77"/>
    <w:rsid w:val="008C5118"/>
    <w:rsid w:val="008D2EB0"/>
    <w:rsid w:val="008D379B"/>
    <w:rsid w:val="008D3D32"/>
    <w:rsid w:val="008D59EF"/>
    <w:rsid w:val="008E42A0"/>
    <w:rsid w:val="008E618D"/>
    <w:rsid w:val="008F2037"/>
    <w:rsid w:val="0090662C"/>
    <w:rsid w:val="00910E15"/>
    <w:rsid w:val="009220E8"/>
    <w:rsid w:val="00924B5D"/>
    <w:rsid w:val="00926912"/>
    <w:rsid w:val="00926D20"/>
    <w:rsid w:val="00947B14"/>
    <w:rsid w:val="009530FB"/>
    <w:rsid w:val="0096199B"/>
    <w:rsid w:val="009759CA"/>
    <w:rsid w:val="00981B7D"/>
    <w:rsid w:val="009860EA"/>
    <w:rsid w:val="0099304D"/>
    <w:rsid w:val="009A0732"/>
    <w:rsid w:val="009C3B78"/>
    <w:rsid w:val="009E6570"/>
    <w:rsid w:val="009E695A"/>
    <w:rsid w:val="009E7332"/>
    <w:rsid w:val="00A00CD3"/>
    <w:rsid w:val="00A02989"/>
    <w:rsid w:val="00A03057"/>
    <w:rsid w:val="00A03423"/>
    <w:rsid w:val="00A04303"/>
    <w:rsid w:val="00A250CC"/>
    <w:rsid w:val="00A2667B"/>
    <w:rsid w:val="00A45E41"/>
    <w:rsid w:val="00A574B0"/>
    <w:rsid w:val="00A60EB4"/>
    <w:rsid w:val="00A65B0C"/>
    <w:rsid w:val="00A80C16"/>
    <w:rsid w:val="00A84AB6"/>
    <w:rsid w:val="00A84F32"/>
    <w:rsid w:val="00AC0F8E"/>
    <w:rsid w:val="00AE27D3"/>
    <w:rsid w:val="00AE50E4"/>
    <w:rsid w:val="00AF17DF"/>
    <w:rsid w:val="00B1448C"/>
    <w:rsid w:val="00B308FC"/>
    <w:rsid w:val="00B30F5D"/>
    <w:rsid w:val="00B46A41"/>
    <w:rsid w:val="00B51812"/>
    <w:rsid w:val="00B560DD"/>
    <w:rsid w:val="00B63E01"/>
    <w:rsid w:val="00B644E4"/>
    <w:rsid w:val="00B73689"/>
    <w:rsid w:val="00B75E16"/>
    <w:rsid w:val="00B77140"/>
    <w:rsid w:val="00B830C2"/>
    <w:rsid w:val="00B83DEF"/>
    <w:rsid w:val="00B914FA"/>
    <w:rsid w:val="00B9441E"/>
    <w:rsid w:val="00BB02B9"/>
    <w:rsid w:val="00BB1D96"/>
    <w:rsid w:val="00BB6112"/>
    <w:rsid w:val="00BC0B45"/>
    <w:rsid w:val="00BC2C26"/>
    <w:rsid w:val="00BD147B"/>
    <w:rsid w:val="00BD2163"/>
    <w:rsid w:val="00BD21A9"/>
    <w:rsid w:val="00BD388E"/>
    <w:rsid w:val="00BE1540"/>
    <w:rsid w:val="00BE1941"/>
    <w:rsid w:val="00C060C7"/>
    <w:rsid w:val="00C116F8"/>
    <w:rsid w:val="00C230B9"/>
    <w:rsid w:val="00C25EB6"/>
    <w:rsid w:val="00C31B19"/>
    <w:rsid w:val="00C35EE8"/>
    <w:rsid w:val="00C41D01"/>
    <w:rsid w:val="00C63754"/>
    <w:rsid w:val="00C67229"/>
    <w:rsid w:val="00C72AFD"/>
    <w:rsid w:val="00C750D2"/>
    <w:rsid w:val="00C75C25"/>
    <w:rsid w:val="00C90289"/>
    <w:rsid w:val="00C9248B"/>
    <w:rsid w:val="00C93A3E"/>
    <w:rsid w:val="00CA7A85"/>
    <w:rsid w:val="00CB5A5A"/>
    <w:rsid w:val="00CC0E21"/>
    <w:rsid w:val="00CE216C"/>
    <w:rsid w:val="00CF1383"/>
    <w:rsid w:val="00CF2156"/>
    <w:rsid w:val="00CF2449"/>
    <w:rsid w:val="00D02D48"/>
    <w:rsid w:val="00D12443"/>
    <w:rsid w:val="00D13DE2"/>
    <w:rsid w:val="00D14899"/>
    <w:rsid w:val="00D355BB"/>
    <w:rsid w:val="00D44981"/>
    <w:rsid w:val="00D5418D"/>
    <w:rsid w:val="00D56904"/>
    <w:rsid w:val="00D64708"/>
    <w:rsid w:val="00D65EA4"/>
    <w:rsid w:val="00D66F86"/>
    <w:rsid w:val="00D71A99"/>
    <w:rsid w:val="00D75EE1"/>
    <w:rsid w:val="00D85E3B"/>
    <w:rsid w:val="00D93C1B"/>
    <w:rsid w:val="00DA2397"/>
    <w:rsid w:val="00DA4F4D"/>
    <w:rsid w:val="00DB43BD"/>
    <w:rsid w:val="00DB6F1D"/>
    <w:rsid w:val="00DC3D32"/>
    <w:rsid w:val="00DC5218"/>
    <w:rsid w:val="00DC7879"/>
    <w:rsid w:val="00DD7450"/>
    <w:rsid w:val="00DD76EE"/>
    <w:rsid w:val="00DE08BC"/>
    <w:rsid w:val="00DE3A0B"/>
    <w:rsid w:val="00DE5C51"/>
    <w:rsid w:val="00DE60F2"/>
    <w:rsid w:val="00E014A4"/>
    <w:rsid w:val="00E111EC"/>
    <w:rsid w:val="00E21432"/>
    <w:rsid w:val="00E24A2E"/>
    <w:rsid w:val="00E53E9E"/>
    <w:rsid w:val="00E679F1"/>
    <w:rsid w:val="00E67D0E"/>
    <w:rsid w:val="00E73D37"/>
    <w:rsid w:val="00E747BA"/>
    <w:rsid w:val="00E811BC"/>
    <w:rsid w:val="00EB0C07"/>
    <w:rsid w:val="00EB1641"/>
    <w:rsid w:val="00EB6FC9"/>
    <w:rsid w:val="00EC0A99"/>
    <w:rsid w:val="00EC3477"/>
    <w:rsid w:val="00EC4E2D"/>
    <w:rsid w:val="00ED0BE1"/>
    <w:rsid w:val="00EE2432"/>
    <w:rsid w:val="00EE5DA2"/>
    <w:rsid w:val="00EF60DC"/>
    <w:rsid w:val="00EF7625"/>
    <w:rsid w:val="00F013AF"/>
    <w:rsid w:val="00F115CF"/>
    <w:rsid w:val="00F259B2"/>
    <w:rsid w:val="00F31980"/>
    <w:rsid w:val="00F54A27"/>
    <w:rsid w:val="00FA7D75"/>
    <w:rsid w:val="00FC628D"/>
    <w:rsid w:val="00FD4CA8"/>
    <w:rsid w:val="00FE0026"/>
    <w:rsid w:val="00FE19BB"/>
    <w:rsid w:val="00FF2F6F"/>
    <w:rsid w:val="00FF3470"/>
    <w:rsid w:val="00F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744AA"/>
  <w15:chartTrackingRefBased/>
  <w15:docId w15:val="{839C38F3-3EE8-41B3-8A9A-62706CE3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5EB6"/>
  </w:style>
  <w:style w:type="paragraph" w:styleId="berschrift1">
    <w:name w:val="heading 1"/>
    <w:basedOn w:val="Standard"/>
    <w:next w:val="OrtderAufgabe"/>
    <w:link w:val="berschrift1Zchn"/>
    <w:uiPriority w:val="9"/>
    <w:qFormat/>
    <w:rsid w:val="0077020A"/>
    <w:pPr>
      <w:keepNext/>
      <w:keepLines/>
      <w:numPr>
        <w:numId w:val="10"/>
      </w:numPr>
      <w:pBdr>
        <w:bottom w:val="single" w:sz="4" w:space="1" w:color="595959" w:themeColor="text1" w:themeTint="A6"/>
      </w:pBdr>
      <w:tabs>
        <w:tab w:val="right" w:pos="9072"/>
      </w:tabs>
      <w:spacing w:before="48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304D"/>
    <w:pPr>
      <w:keepNext/>
      <w:keepLines/>
      <w:numPr>
        <w:ilvl w:val="1"/>
        <w:numId w:val="10"/>
      </w:numPr>
      <w:spacing w:before="24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5EB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5EB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5EB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5EB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5EB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5EB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5EB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FC9"/>
  </w:style>
  <w:style w:type="paragraph" w:styleId="Fuzeile">
    <w:name w:val="footer"/>
    <w:basedOn w:val="Standard"/>
    <w:link w:val="FuzeileZchn"/>
    <w:uiPriority w:val="99"/>
    <w:unhideWhenUsed/>
    <w:rsid w:val="00EB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FC9"/>
  </w:style>
  <w:style w:type="paragraph" w:styleId="Titel">
    <w:name w:val="Title"/>
    <w:basedOn w:val="Standard"/>
    <w:next w:val="Standard"/>
    <w:link w:val="TitelZchn"/>
    <w:uiPriority w:val="10"/>
    <w:qFormat/>
    <w:rsid w:val="004D261B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26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02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304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5EB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5EB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5EB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5EB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5E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5E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5E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25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5EB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5EB6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C25EB6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C25EB6"/>
    <w:rPr>
      <w:i/>
      <w:iCs/>
      <w:color w:val="auto"/>
    </w:rPr>
  </w:style>
  <w:style w:type="paragraph" w:styleId="KeinLeerraum">
    <w:name w:val="No Spacing"/>
    <w:uiPriority w:val="1"/>
    <w:qFormat/>
    <w:rsid w:val="00C25EB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25EB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25EB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5EB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5EB6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C25EB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25EB6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C25EB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25EB6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C25EB6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25EB6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947B14"/>
    <w:rPr>
      <w:color w:val="808080"/>
    </w:rPr>
  </w:style>
  <w:style w:type="paragraph" w:customStyle="1" w:styleId="Aufgabe">
    <w:name w:val="Aufgabe"/>
    <w:basedOn w:val="Standard"/>
    <w:next w:val="Standard"/>
    <w:link w:val="AufgabeZchn"/>
    <w:qFormat/>
    <w:rsid w:val="00844500"/>
    <w:rPr>
      <w:i/>
      <w:sz w:val="20"/>
    </w:rPr>
  </w:style>
  <w:style w:type="paragraph" w:customStyle="1" w:styleId="Text">
    <w:name w:val="Text"/>
    <w:basedOn w:val="Standard"/>
    <w:link w:val="TextZchn"/>
    <w:qFormat/>
    <w:rsid w:val="00844500"/>
    <w:pPr>
      <w:jc w:val="both"/>
    </w:pPr>
  </w:style>
  <w:style w:type="character" w:customStyle="1" w:styleId="AufgabeZchn">
    <w:name w:val="Aufgabe Zchn"/>
    <w:basedOn w:val="Absatz-Standardschriftart"/>
    <w:link w:val="Aufgabe"/>
    <w:rsid w:val="00844500"/>
    <w:rPr>
      <w:i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2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Zchn">
    <w:name w:val="Text Zchn"/>
    <w:basedOn w:val="Absatz-Standardschriftart"/>
    <w:link w:val="Text"/>
    <w:rsid w:val="00844500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2A00"/>
    <w:rPr>
      <w:rFonts w:ascii="Segoe UI" w:hAnsi="Segoe UI" w:cs="Segoe UI"/>
      <w:sz w:val="18"/>
      <w:szCs w:val="18"/>
    </w:rPr>
  </w:style>
  <w:style w:type="paragraph" w:customStyle="1" w:styleId="OrtderAufgabe">
    <w:name w:val="Ort der Aufgabe"/>
    <w:basedOn w:val="Text"/>
    <w:next w:val="Aufgabe"/>
    <w:link w:val="OrtderAufgabeZchn"/>
    <w:rsid w:val="0077020A"/>
    <w:rPr>
      <w:i/>
      <w:sz w:val="20"/>
    </w:rPr>
  </w:style>
  <w:style w:type="character" w:customStyle="1" w:styleId="OrtderAufgabeZchn">
    <w:name w:val="Ort der Aufgabe Zchn"/>
    <w:basedOn w:val="TextZchn"/>
    <w:link w:val="OrtderAufgabe"/>
    <w:rsid w:val="0077020A"/>
    <w:rPr>
      <w:i/>
      <w:sz w:val="20"/>
    </w:rPr>
  </w:style>
  <w:style w:type="table" w:styleId="Tabellenraster">
    <w:name w:val="Table Grid"/>
    <w:basedOn w:val="NormaleTabelle"/>
    <w:uiPriority w:val="39"/>
    <w:rsid w:val="00E21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21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crosoft%20Office%20Sonstiges%20(Einstellungen,%20Vorlagen)\Word\eigene%20Vorlagen\MSS%2011%20(new,%20hochk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313655C4554F4B8B7B8329C33F86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5AC9E6-B4D4-4B2B-88E3-EF959BD4A4E1}"/>
      </w:docPartPr>
      <w:docPartBody>
        <w:p w:rsidR="00F060E2" w:rsidRDefault="005E47E1">
          <w:pPr>
            <w:pStyle w:val="F2313655C4554F4B8B7B8329C33F86A1"/>
          </w:pPr>
          <w:r w:rsidRPr="00C267E3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1"/>
    <w:rsid w:val="005E47E1"/>
    <w:rsid w:val="00F0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2313655C4554F4B8B7B8329C33F86A1">
    <w:name w:val="F2313655C4554F4B8B7B8329C33F8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MSS 11 (new, hochkant)</Template>
  <TotalTime>0</TotalTime>
  <Pages>3</Pages>
  <Words>330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Plein</dc:creator>
  <cp:keywords/>
  <dc:description/>
  <cp:lastModifiedBy>Dominic Plein</cp:lastModifiedBy>
  <cp:revision>265</cp:revision>
  <cp:lastPrinted>2017-01-26T16:58:00Z</cp:lastPrinted>
  <dcterms:created xsi:type="dcterms:W3CDTF">2017-12-24T01:25:00Z</dcterms:created>
  <dcterms:modified xsi:type="dcterms:W3CDTF">2017-12-24T16:19:00Z</dcterms:modified>
</cp:coreProperties>
</file>