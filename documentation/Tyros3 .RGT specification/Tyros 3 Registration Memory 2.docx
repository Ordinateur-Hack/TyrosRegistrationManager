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540" w:rsidRPr="00FF79C5" w:rsidRDefault="001C0AD3" w:rsidP="00E21432">
      <w:pPr>
        <w:pStyle w:val="Titel"/>
        <w:jc w:val="center"/>
        <w:rPr>
          <w:lang w:val="en-GB"/>
        </w:rPr>
      </w:pPr>
      <w:r w:rsidRPr="00FF79C5">
        <w:rPr>
          <w:lang w:val="en-GB"/>
        </w:rPr>
        <w:t>Structure</w:t>
      </w:r>
      <w:r w:rsidR="00E21432" w:rsidRPr="00FF79C5">
        <w:rPr>
          <w:lang w:val="en-GB"/>
        </w:rPr>
        <w:t xml:space="preserve"> Registration Memory</w:t>
      </w:r>
      <w:r w:rsidR="00B63549" w:rsidRPr="00FF79C5">
        <w:rPr>
          <w:lang w:val="en-GB"/>
        </w:rPr>
        <w:t xml:space="preserve"> </w:t>
      </w:r>
      <w:r w:rsidR="00B63549" w:rsidRPr="00FF79C5">
        <w:rPr>
          <w:sz w:val="48"/>
          <w:lang w:val="en-GB"/>
        </w:rPr>
        <w:t>(Tyros 3)</w:t>
      </w:r>
    </w:p>
    <w:p w:rsidR="001C0AD3" w:rsidRPr="00FF79C5" w:rsidRDefault="001C0AD3" w:rsidP="001C0AD3">
      <w:pPr>
        <w:pStyle w:val="berschrift1"/>
        <w:rPr>
          <w:lang w:val="en-GB"/>
        </w:rPr>
      </w:pPr>
      <w:r w:rsidRPr="00FF79C5">
        <w:rPr>
          <w:noProof/>
          <w:lang w:val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639445</wp:posOffset>
            </wp:positionV>
            <wp:extent cx="5815965" cy="1268730"/>
            <wp:effectExtent l="0" t="38100" r="0" b="64770"/>
            <wp:wrapTopAndBottom/>
            <wp:docPr id="7" name="Diagram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0F733D" w:rsidRPr="00FF79C5">
        <w:rPr>
          <w:lang w:val="en-GB"/>
        </w:rPr>
        <w:t>Structure</w:t>
      </w:r>
    </w:p>
    <w:p w:rsidR="00333BDA" w:rsidRPr="00FF79C5" w:rsidRDefault="00EE3BC9" w:rsidP="00333BDA">
      <w:pPr>
        <w:pStyle w:val="berschrift1"/>
        <w:rPr>
          <w:lang w:val="en-GB"/>
        </w:rPr>
      </w:pPr>
      <w:r w:rsidRPr="00FF79C5">
        <w:rPr>
          <w:lang w:val="en-GB"/>
        </w:rPr>
        <w:t>SpfF</w:t>
      </w:r>
      <w:r w:rsidR="00333BDA" w:rsidRPr="00FF79C5">
        <w:rPr>
          <w:lang w:val="en-GB"/>
        </w:rPr>
        <w:t xml:space="preserve"> </w:t>
      </w:r>
      <w:r w:rsidRPr="00FF79C5">
        <w:rPr>
          <w:lang w:val="en-GB"/>
        </w:rPr>
        <w:t>c</w:t>
      </w:r>
      <w:r w:rsidR="00333BDA" w:rsidRPr="00FF79C5">
        <w:rPr>
          <w:lang w:val="en-GB"/>
        </w:rPr>
        <w:t>hunk</w:t>
      </w:r>
      <w:r w:rsidR="00E80FF6" w:rsidRPr="00FF79C5">
        <w:rPr>
          <w:lang w:val="en-GB"/>
        </w:rPr>
        <w:t xml:space="preserve"> (Header)</w:t>
      </w:r>
    </w:p>
    <w:p w:rsidR="00BF271D" w:rsidRPr="00FF79C5" w:rsidRDefault="00BF271D" w:rsidP="00BF271D">
      <w:pPr>
        <w:pStyle w:val="Aufzhlungszeichen"/>
        <w:rPr>
          <w:color w:val="FFC000" w:themeColor="accent4"/>
          <w:lang w:val="en-GB"/>
        </w:rPr>
      </w:pPr>
      <w:r w:rsidRPr="00FF79C5">
        <w:rPr>
          <w:color w:val="FFC000" w:themeColor="accent4"/>
          <w:lang w:val="en-GB"/>
        </w:rPr>
        <w:t>SpfF chunk: 22 bytes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207F84" w:rsidRPr="00FF79C5" w:rsidTr="00732ABC">
        <w:tc>
          <w:tcPr>
            <w:tcW w:w="4530" w:type="dxa"/>
            <w:shd w:val="clear" w:color="auto" w:fill="FFF2CC" w:themeFill="accent4" w:themeFillTint="33"/>
          </w:tcPr>
          <w:p w:rsidR="00207F84" w:rsidRPr="00FF79C5" w:rsidRDefault="00207F84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53 70 66 46</w:t>
            </w:r>
          </w:p>
        </w:tc>
        <w:tc>
          <w:tcPr>
            <w:tcW w:w="4530" w:type="dxa"/>
            <w:shd w:val="clear" w:color="auto" w:fill="FFF2CC" w:themeFill="accent4" w:themeFillTint="33"/>
          </w:tcPr>
          <w:p w:rsidR="00207F84" w:rsidRPr="00FF79C5" w:rsidRDefault="00207F84" w:rsidP="00333BDA">
            <w:pPr>
              <w:rPr>
                <w:lang w:val="en-GB"/>
              </w:rPr>
            </w:pPr>
            <w:r w:rsidRPr="00FF79C5">
              <w:rPr>
                <w:b/>
                <w:lang w:val="en-GB"/>
              </w:rPr>
              <w:t>SpfF</w:t>
            </w:r>
            <w:r w:rsidRPr="00FF79C5">
              <w:rPr>
                <w:lang w:val="en-GB"/>
              </w:rPr>
              <w:t xml:space="preserve"> (ASCII coded)</w:t>
            </w:r>
          </w:p>
        </w:tc>
      </w:tr>
      <w:tr w:rsidR="00207F84" w:rsidRPr="00B3077E" w:rsidTr="00732ABC">
        <w:tc>
          <w:tcPr>
            <w:tcW w:w="4530" w:type="dxa"/>
            <w:shd w:val="clear" w:color="auto" w:fill="FFF2CC" w:themeFill="accent4" w:themeFillTint="33"/>
          </w:tcPr>
          <w:p w:rsidR="00207F84" w:rsidRPr="00FF79C5" w:rsidRDefault="00FA071A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00 10</w:t>
            </w:r>
          </w:p>
        </w:tc>
        <w:tc>
          <w:tcPr>
            <w:tcW w:w="4530" w:type="dxa"/>
            <w:shd w:val="clear" w:color="auto" w:fill="FFF2CC" w:themeFill="accent4" w:themeFillTint="33"/>
          </w:tcPr>
          <w:p w:rsidR="00207F84" w:rsidRPr="00FF79C5" w:rsidRDefault="00FA071A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number of following </w:t>
            </w:r>
            <w:r w:rsidR="007A5DBB">
              <w:rPr>
                <w:lang w:val="en-GB"/>
              </w:rPr>
              <w:t>data bytes in this chunk</w:t>
            </w:r>
          </w:p>
        </w:tc>
      </w:tr>
      <w:tr w:rsidR="00A22D31" w:rsidRPr="00FF79C5" w:rsidTr="00B75FA3">
        <w:tc>
          <w:tcPr>
            <w:tcW w:w="4530" w:type="dxa"/>
            <w:shd w:val="clear" w:color="auto" w:fill="FFF2CC" w:themeFill="accent4" w:themeFillTint="33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FF79C5">
              <w:rPr>
                <w:color w:val="FF0000"/>
                <w:lang w:val="en-GB"/>
              </w:rPr>
              <w:t xml:space="preserve">0C 12 </w:t>
            </w:r>
          </w:p>
        </w:tc>
        <w:tc>
          <w:tcPr>
            <w:tcW w:w="4530" w:type="dxa"/>
            <w:shd w:val="clear" w:color="auto" w:fill="FFF2CC" w:themeFill="accent4" w:themeFillTint="33"/>
          </w:tcPr>
          <w:p w:rsidR="00A22D31" w:rsidRPr="00FF79C5" w:rsidRDefault="00A22D31" w:rsidP="00333BDA">
            <w:pPr>
              <w:rPr>
                <w:lang w:val="en-GB"/>
              </w:rPr>
            </w:pPr>
          </w:p>
        </w:tc>
      </w:tr>
      <w:tr w:rsidR="001E5205" w:rsidRPr="00FF79C5" w:rsidTr="004A0DE1">
        <w:tc>
          <w:tcPr>
            <w:tcW w:w="4530" w:type="dxa"/>
            <w:shd w:val="clear" w:color="auto" w:fill="FFF2CC" w:themeFill="accent4" w:themeFillTint="33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52 47 53 54</w:t>
            </w:r>
          </w:p>
        </w:tc>
        <w:tc>
          <w:tcPr>
            <w:tcW w:w="4530" w:type="dxa"/>
            <w:shd w:val="clear" w:color="auto" w:fill="FFF2CC" w:themeFill="accent4" w:themeFillTint="33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FF79C5">
              <w:rPr>
                <w:b/>
                <w:lang w:val="en-GB"/>
              </w:rPr>
              <w:t>RGST</w:t>
            </w:r>
            <w:r w:rsidRPr="00FF79C5">
              <w:rPr>
                <w:lang w:val="en-GB"/>
              </w:rPr>
              <w:t xml:space="preserve"> (ASCII coded)</w:t>
            </w:r>
          </w:p>
        </w:tc>
      </w:tr>
      <w:tr w:rsidR="001E5205" w:rsidRPr="00B3077E" w:rsidTr="00207F84">
        <w:tc>
          <w:tcPr>
            <w:tcW w:w="4530" w:type="dxa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FF79C5">
              <w:rPr>
                <w:color w:val="FF0000"/>
                <w:lang w:val="en-GB"/>
              </w:rPr>
              <w:t>00 02</w:t>
            </w:r>
          </w:p>
        </w:tc>
        <w:tc>
          <w:tcPr>
            <w:tcW w:w="4530" w:type="dxa"/>
          </w:tcPr>
          <w:p w:rsidR="001E5205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could be:</w:t>
            </w:r>
            <w:r w:rsidR="00FF3B67" w:rsidRPr="00FF79C5">
              <w:rPr>
                <w:lang w:val="en-GB"/>
              </w:rPr>
              <w:t xml:space="preserve"> (according to SysEx messages)</w:t>
            </w:r>
          </w:p>
          <w:p w:rsidR="00651757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Sub-ID #2 = General MIDI Off</w:t>
            </w:r>
          </w:p>
          <w:p w:rsidR="00651757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type </w:t>
            </w:r>
            <w:r w:rsidR="00CB0035" w:rsidRPr="00FF79C5">
              <w:rPr>
                <w:lang w:val="en-GB"/>
              </w:rPr>
              <w:t>1</w:t>
            </w:r>
          </w:p>
          <w:p w:rsidR="00FF3B67" w:rsidRPr="00FF79C5" w:rsidRDefault="00FF3B6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Maj 7</w:t>
            </w:r>
          </w:p>
          <w:p w:rsidR="007446AE" w:rsidRPr="00FF79C5" w:rsidRDefault="007446AE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Internal Clock Substatus</w:t>
            </w:r>
          </w:p>
          <w:p w:rsidR="00204C4F" w:rsidRPr="00FF79C5" w:rsidRDefault="00204C4F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Lyrics Indication On/Off</w:t>
            </w:r>
          </w:p>
        </w:tc>
      </w:tr>
      <w:tr w:rsidR="000669A3" w:rsidRPr="00FF79C5" w:rsidTr="00B75FA3">
        <w:tc>
          <w:tcPr>
            <w:tcW w:w="4530" w:type="dxa"/>
            <w:shd w:val="clear" w:color="auto" w:fill="FFF2CC" w:themeFill="accent4" w:themeFillTint="33"/>
          </w:tcPr>
          <w:p w:rsidR="000669A3" w:rsidRPr="00FF79C5" w:rsidRDefault="000669A3" w:rsidP="00333BDA">
            <w:pPr>
              <w:rPr>
                <w:lang w:val="en-GB"/>
              </w:rPr>
            </w:pPr>
            <w:r w:rsidRPr="00FF79C5">
              <w:rPr>
                <w:color w:val="FF0000"/>
                <w:lang w:val="en-GB"/>
              </w:rPr>
              <w:t>00 02</w:t>
            </w:r>
          </w:p>
        </w:tc>
        <w:tc>
          <w:tcPr>
            <w:tcW w:w="4530" w:type="dxa"/>
            <w:shd w:val="clear" w:color="auto" w:fill="FFF2CC" w:themeFill="accent4" w:themeFillTint="33"/>
          </w:tcPr>
          <w:p w:rsidR="000669A3" w:rsidRPr="00FF79C5" w:rsidRDefault="000669A3" w:rsidP="00333BDA">
            <w:pPr>
              <w:rPr>
                <w:lang w:val="en-GB"/>
              </w:rPr>
            </w:pPr>
          </w:p>
        </w:tc>
      </w:tr>
      <w:tr w:rsidR="00A22D31" w:rsidRPr="00B3077E" w:rsidTr="00207F84">
        <w:tc>
          <w:tcPr>
            <w:tcW w:w="4530" w:type="dxa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00 00 03 66</w:t>
            </w:r>
          </w:p>
        </w:tc>
        <w:tc>
          <w:tcPr>
            <w:tcW w:w="4530" w:type="dxa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number of bytes in the whole document;</w:t>
            </w:r>
            <w:r w:rsidRPr="00FF79C5">
              <w:rPr>
                <w:lang w:val="en-GB"/>
              </w:rPr>
              <w:br/>
              <w:t>here: 870 bytes</w:t>
            </w:r>
          </w:p>
        </w:tc>
      </w:tr>
      <w:tr w:rsidR="000E0240" w:rsidRPr="00FF79C5" w:rsidTr="00207F84">
        <w:tc>
          <w:tcPr>
            <w:tcW w:w="4530" w:type="dxa"/>
          </w:tcPr>
          <w:p w:rsidR="000E0240" w:rsidRPr="00FF79C5" w:rsidRDefault="000E0240" w:rsidP="00333BDA">
            <w:pPr>
              <w:rPr>
                <w:lang w:val="en-GB"/>
              </w:rPr>
            </w:pPr>
            <w:r w:rsidRPr="00FF79C5">
              <w:rPr>
                <w:color w:val="FF0000"/>
                <w:lang w:val="en-GB"/>
              </w:rPr>
              <w:t>00 70</w:t>
            </w:r>
          </w:p>
        </w:tc>
        <w:tc>
          <w:tcPr>
            <w:tcW w:w="4530" w:type="dxa"/>
          </w:tcPr>
          <w:p w:rsidR="000E0240" w:rsidRPr="00FF79C5" w:rsidRDefault="000E0240" w:rsidP="00333BDA">
            <w:pPr>
              <w:rPr>
                <w:lang w:val="en-GB"/>
              </w:rPr>
            </w:pPr>
          </w:p>
        </w:tc>
      </w:tr>
    </w:tbl>
    <w:p w:rsidR="00333BDA" w:rsidRPr="00FF79C5" w:rsidRDefault="00A03106" w:rsidP="00963BEC">
      <w:pPr>
        <w:pStyle w:val="berschrift1"/>
        <w:rPr>
          <w:lang w:val="en-GB"/>
        </w:rPr>
      </w:pPr>
      <w:r w:rsidRPr="00FF79C5">
        <w:rPr>
          <w:lang w:val="en-GB"/>
        </w:rPr>
        <w:t>BHd chunks</w:t>
      </w:r>
      <w:r w:rsidR="00E80FF6" w:rsidRPr="00FF79C5">
        <w:rPr>
          <w:lang w:val="en-GB"/>
        </w:rPr>
        <w:t xml:space="preserve"> (Sequence or Registration)</w:t>
      </w:r>
    </w:p>
    <w:p w:rsidR="00124667" w:rsidRPr="00FF79C5" w:rsidRDefault="00124667" w:rsidP="00124667">
      <w:pPr>
        <w:pStyle w:val="Aufzhlungszeichen"/>
        <w:rPr>
          <w:color w:val="FFC000" w:themeColor="accent4"/>
          <w:lang w:val="en-GB"/>
        </w:rPr>
      </w:pPr>
      <w:r w:rsidRPr="00FF79C5">
        <w:rPr>
          <w:color w:val="FFC000" w:themeColor="accent4"/>
          <w:lang w:val="en-GB"/>
        </w:rPr>
        <w:t>Sequence chunk: 42 bytes</w:t>
      </w:r>
    </w:p>
    <w:p w:rsidR="005160E0" w:rsidRPr="00FF79C5" w:rsidRDefault="005160E0" w:rsidP="00124667">
      <w:pPr>
        <w:pStyle w:val="Aufzhlungszeichen"/>
        <w:rPr>
          <w:lang w:val="en-GB"/>
        </w:rPr>
      </w:pPr>
      <w:r w:rsidRPr="00FF79C5">
        <w:rPr>
          <w:lang w:val="en-GB"/>
        </w:rPr>
        <w:t xml:space="preserve">thus: SpfF and sequence chunk take up </w:t>
      </w:r>
      <w:r w:rsidR="00686903" w:rsidRPr="00FF79C5">
        <w:rPr>
          <w:lang w:val="en-GB"/>
        </w:rPr>
        <w:t>64 by</w:t>
      </w:r>
      <w:r w:rsidR="00AD1753" w:rsidRPr="00FF79C5">
        <w:rPr>
          <w:lang w:val="en-GB"/>
        </w:rPr>
        <w:t>t</w:t>
      </w:r>
      <w:r w:rsidR="00686903" w:rsidRPr="00FF79C5">
        <w:rPr>
          <w:lang w:val="en-GB"/>
        </w:rPr>
        <w:t xml:space="preserve">es </w:t>
      </w:r>
      <w:r w:rsidR="00AB2B26" w:rsidRPr="00FF79C5">
        <w:rPr>
          <w:lang w:val="en-GB"/>
        </w:rPr>
        <w:t>(</w:t>
      </w:r>
      <w:r w:rsidR="00AD1753" w:rsidRPr="00FF79C5">
        <w:rPr>
          <w:lang w:val="en-GB"/>
        </w:rPr>
        <w:t>b</w:t>
      </w:r>
      <w:r w:rsidR="00AB2B26" w:rsidRPr="00FF79C5">
        <w:rPr>
          <w:lang w:val="en-GB"/>
        </w:rPr>
        <w:t>yte</w:t>
      </w:r>
      <w:r w:rsidR="00AD1753" w:rsidRPr="00FF79C5">
        <w:rPr>
          <w:lang w:val="en-GB"/>
        </w:rPr>
        <w:t>s</w:t>
      </w:r>
      <w:r w:rsidR="00AB2B26" w:rsidRPr="00FF79C5">
        <w:rPr>
          <w:lang w:val="en-GB"/>
        </w:rPr>
        <w:t xml:space="preserve"> 0x000 to 0x030)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55143D" w:rsidRPr="00FF79C5" w:rsidTr="00C95F4D">
        <w:tc>
          <w:tcPr>
            <w:tcW w:w="4530" w:type="dxa"/>
            <w:shd w:val="clear" w:color="auto" w:fill="FFF2CC" w:themeFill="accent4" w:themeFillTint="33"/>
          </w:tcPr>
          <w:p w:rsidR="0055143D" w:rsidRPr="00FF79C5" w:rsidRDefault="006104FB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42 48 64</w:t>
            </w:r>
          </w:p>
        </w:tc>
        <w:tc>
          <w:tcPr>
            <w:tcW w:w="4530" w:type="dxa"/>
            <w:shd w:val="clear" w:color="auto" w:fill="FFF2CC" w:themeFill="accent4" w:themeFillTint="33"/>
          </w:tcPr>
          <w:p w:rsidR="0055143D" w:rsidRPr="00FF79C5" w:rsidRDefault="0055143D" w:rsidP="000B59DA">
            <w:pPr>
              <w:rPr>
                <w:lang w:val="en-GB"/>
              </w:rPr>
            </w:pPr>
            <w:r w:rsidRPr="00FF79C5">
              <w:rPr>
                <w:b/>
                <w:lang w:val="en-GB"/>
              </w:rPr>
              <w:t>BHd</w:t>
            </w:r>
            <w:r w:rsidRPr="00FF79C5">
              <w:rPr>
                <w:lang w:val="en-GB"/>
              </w:rPr>
              <w:t xml:space="preserve"> (ASCII coded)</w:t>
            </w:r>
          </w:p>
        </w:tc>
      </w:tr>
      <w:tr w:rsidR="0055143D" w:rsidRPr="00FF79C5" w:rsidTr="0055143D">
        <w:tc>
          <w:tcPr>
            <w:tcW w:w="4530" w:type="dxa"/>
            <w:shd w:val="clear" w:color="auto" w:fill="auto"/>
          </w:tcPr>
          <w:p w:rsidR="0055143D" w:rsidRPr="00FF79C5" w:rsidRDefault="0021110C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00 / 01</w:t>
            </w:r>
          </w:p>
        </w:tc>
        <w:tc>
          <w:tcPr>
            <w:tcW w:w="4530" w:type="dxa"/>
            <w:shd w:val="clear" w:color="auto" w:fill="auto"/>
          </w:tcPr>
          <w:p w:rsidR="0055143D" w:rsidRPr="00FF79C5" w:rsidRDefault="00665909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t</w:t>
            </w:r>
            <w:r w:rsidR="0021110C" w:rsidRPr="00FF79C5">
              <w:rPr>
                <w:lang w:val="en-GB"/>
              </w:rPr>
              <w:t>yp</w:t>
            </w:r>
            <w:r w:rsidRPr="00FF79C5">
              <w:rPr>
                <w:lang w:val="en-GB"/>
              </w:rPr>
              <w:t>e</w:t>
            </w:r>
            <w:r w:rsidR="0021110C" w:rsidRPr="00FF79C5">
              <w:rPr>
                <w:lang w:val="en-GB"/>
              </w:rPr>
              <w:t>:</w:t>
            </w:r>
            <w:r w:rsidR="00232C41" w:rsidRPr="00FF79C5">
              <w:rPr>
                <w:lang w:val="en-GB"/>
              </w:rPr>
              <w:t xml:space="preserve"> Registration or Sequence</w:t>
            </w:r>
          </w:p>
        </w:tc>
      </w:tr>
      <w:tr w:rsidR="0055143D" w:rsidRPr="00B3077E" w:rsidTr="0055143D">
        <w:tc>
          <w:tcPr>
            <w:tcW w:w="4530" w:type="dxa"/>
            <w:shd w:val="clear" w:color="auto" w:fill="auto"/>
          </w:tcPr>
          <w:p w:rsidR="0055143D" w:rsidRPr="00FF79C5" w:rsidRDefault="000A213F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00 24</w:t>
            </w:r>
          </w:p>
        </w:tc>
        <w:tc>
          <w:tcPr>
            <w:tcW w:w="4530" w:type="dxa"/>
            <w:shd w:val="clear" w:color="auto" w:fill="auto"/>
          </w:tcPr>
          <w:p w:rsidR="0055143D" w:rsidRPr="00FF79C5" w:rsidRDefault="000A213F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number of bytes in this chunk</w:t>
            </w:r>
            <w:r w:rsidR="0014128E" w:rsidRPr="00FF79C5">
              <w:rPr>
                <w:lang w:val="en-GB"/>
              </w:rPr>
              <w:t xml:space="preserve"> 752</w:t>
            </w:r>
          </w:p>
        </w:tc>
      </w:tr>
      <w:tr w:rsidR="0055143D" w:rsidRPr="00FF79C5" w:rsidTr="0055143D">
        <w:tc>
          <w:tcPr>
            <w:tcW w:w="4530" w:type="dxa"/>
            <w:shd w:val="clear" w:color="auto" w:fill="auto"/>
          </w:tcPr>
          <w:p w:rsidR="0055143D" w:rsidRPr="00FF79C5" w:rsidRDefault="000B59DA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…</w:t>
            </w:r>
          </w:p>
        </w:tc>
        <w:tc>
          <w:tcPr>
            <w:tcW w:w="4530" w:type="dxa"/>
            <w:shd w:val="clear" w:color="auto" w:fill="auto"/>
          </w:tcPr>
          <w:p w:rsidR="0055143D" w:rsidRPr="00FF79C5" w:rsidRDefault="00954C93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Data</w:t>
            </w:r>
          </w:p>
        </w:tc>
      </w:tr>
    </w:tbl>
    <w:p w:rsidR="00963BEC" w:rsidRPr="00FF79C5" w:rsidRDefault="00A367CA" w:rsidP="00954C93">
      <w:pPr>
        <w:pStyle w:val="berschrift2"/>
        <w:rPr>
          <w:lang w:val="en-GB"/>
        </w:rPr>
      </w:pPr>
      <w:r w:rsidRPr="00FF79C5">
        <w:rPr>
          <w:lang w:val="en-GB"/>
        </w:rPr>
        <w:t xml:space="preserve">… Data for </w:t>
      </w:r>
      <w:r w:rsidR="00954C93" w:rsidRPr="00FF79C5">
        <w:rPr>
          <w:lang w:val="en-GB"/>
        </w:rPr>
        <w:t>Sequence</w:t>
      </w:r>
    </w:p>
    <w:p w:rsidR="00D04375" w:rsidRPr="00FF79C5" w:rsidRDefault="00D04375" w:rsidP="00D04375">
      <w:pPr>
        <w:pStyle w:val="Aufzhlungszeichen"/>
        <w:rPr>
          <w:lang w:val="en-GB"/>
        </w:rPr>
      </w:pPr>
      <w:r w:rsidRPr="00FF79C5">
        <w:rPr>
          <w:lang w:val="en-GB"/>
        </w:rPr>
        <w:t>Sequence occurs only one time</w:t>
      </w:r>
      <w:r w:rsidR="00D20368" w:rsidRPr="00FF79C5">
        <w:rPr>
          <w:lang w:val="en-GB"/>
        </w:rPr>
        <w:t xml:space="preserve"> in the whole file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954C93" w:rsidRPr="00FF79C5" w:rsidTr="00954C93">
        <w:tc>
          <w:tcPr>
            <w:tcW w:w="4530" w:type="dxa"/>
          </w:tcPr>
          <w:p w:rsidR="00954C93" w:rsidRPr="00FF79C5" w:rsidRDefault="00176CE4" w:rsidP="00954C93">
            <w:pPr>
              <w:rPr>
                <w:lang w:val="en-GB"/>
              </w:rPr>
            </w:pPr>
            <w:r w:rsidRPr="00FF79C5">
              <w:rPr>
                <w:lang w:val="en-GB"/>
              </w:rPr>
              <w:t>FF FF FF FF FF FF FF FF FF FF FF FF FF FF FF FF</w:t>
            </w:r>
            <w:r w:rsidR="00CD2300" w:rsidRPr="00FF79C5">
              <w:rPr>
                <w:lang w:val="en-GB"/>
              </w:rPr>
              <w:br/>
            </w:r>
            <w:r w:rsidRPr="00FF79C5">
              <w:rPr>
                <w:lang w:val="en-GB"/>
              </w:rPr>
              <w:t>FF FF FF FF FF FF FF FF FF FF FF FF FF FF FF FF</w:t>
            </w:r>
            <w:r w:rsidR="00CD2300" w:rsidRPr="00FF79C5">
              <w:rPr>
                <w:lang w:val="en-GB"/>
              </w:rPr>
              <w:br/>
            </w:r>
            <w:r w:rsidRPr="00FF79C5">
              <w:rPr>
                <w:lang w:val="en-GB"/>
              </w:rPr>
              <w:t>FF FF FF FF</w:t>
            </w:r>
          </w:p>
        </w:tc>
        <w:tc>
          <w:tcPr>
            <w:tcW w:w="4530" w:type="dxa"/>
          </w:tcPr>
          <w:p w:rsidR="00954C93" w:rsidRPr="00FF79C5" w:rsidRDefault="00E6172E" w:rsidP="0052453E">
            <w:pPr>
              <w:pStyle w:val="Listenabsatz"/>
              <w:numPr>
                <w:ilvl w:val="0"/>
                <w:numId w:val="16"/>
              </w:numPr>
              <w:ind w:left="360"/>
              <w:rPr>
                <w:lang w:val="en-GB"/>
              </w:rPr>
            </w:pPr>
            <w:r w:rsidRPr="00FF79C5">
              <w:rPr>
                <w:lang w:val="en-GB"/>
              </w:rPr>
              <w:t>all data</w:t>
            </w:r>
            <w:r w:rsidR="00903061" w:rsidRPr="00FF79C5">
              <w:rPr>
                <w:lang w:val="en-GB"/>
              </w:rPr>
              <w:t xml:space="preserve"> bytes filled up with FF: </w:t>
            </w:r>
            <w:r w:rsidR="00FD2DF6" w:rsidRPr="00FF79C5">
              <w:rPr>
                <w:lang w:val="en-GB"/>
              </w:rPr>
              <w:t>Registration Sequence disabled</w:t>
            </w:r>
            <w:r w:rsidR="00B211B7" w:rsidRPr="00FF79C5">
              <w:rPr>
                <w:lang w:val="en-GB"/>
              </w:rPr>
              <w:t xml:space="preserve"> </w:t>
            </w:r>
            <w:r w:rsidR="00B211B7" w:rsidRPr="00FF79C5">
              <w:rPr>
                <w:lang w:val="en-GB"/>
              </w:rPr>
              <w:sym w:font="Wingdings" w:char="F0E0"/>
            </w:r>
            <w:r w:rsidR="00B211B7" w:rsidRPr="00FF79C5">
              <w:rPr>
                <w:lang w:val="en-GB"/>
              </w:rPr>
              <w:t xml:space="preserve"> </w:t>
            </w:r>
            <w:r w:rsidR="00A70372" w:rsidRPr="00FF79C5">
              <w:rPr>
                <w:lang w:val="en-GB"/>
              </w:rPr>
              <w:t>end byte doesn’t matter</w:t>
            </w:r>
          </w:p>
          <w:p w:rsidR="00B211B7" w:rsidRPr="00FF79C5" w:rsidRDefault="00B211B7" w:rsidP="00B211B7">
            <w:pPr>
              <w:pStyle w:val="Listenabsatz"/>
              <w:numPr>
                <w:ilvl w:val="0"/>
                <w:numId w:val="16"/>
              </w:numPr>
              <w:ind w:left="360"/>
              <w:rPr>
                <w:lang w:val="en-GB"/>
              </w:rPr>
            </w:pPr>
            <w:r w:rsidRPr="00FF79C5">
              <w:rPr>
                <w:lang w:val="en-GB"/>
              </w:rPr>
              <w:t xml:space="preserve">last byte: code for </w:t>
            </w:r>
            <w:r w:rsidR="00CC4D04" w:rsidRPr="00FF79C5">
              <w:rPr>
                <w:lang w:val="en-GB"/>
              </w:rPr>
              <w:t>S</w:t>
            </w:r>
            <w:r w:rsidRPr="00FF79C5">
              <w:rPr>
                <w:lang w:val="en-GB"/>
              </w:rPr>
              <w:t xml:space="preserve">equence </w:t>
            </w:r>
            <w:r w:rsidR="00CC4D04" w:rsidRPr="00FF79C5">
              <w:rPr>
                <w:lang w:val="en-GB"/>
              </w:rPr>
              <w:t>E</w:t>
            </w:r>
            <w:r w:rsidRPr="00FF79C5">
              <w:rPr>
                <w:lang w:val="en-GB"/>
              </w:rPr>
              <w:t>nd</w:t>
            </w:r>
          </w:p>
          <w:p w:rsidR="00456E81" w:rsidRPr="00FF79C5" w:rsidRDefault="00456E81" w:rsidP="00456E81">
            <w:pPr>
              <w:pStyle w:val="Listenabsatz"/>
              <w:numPr>
                <w:ilvl w:val="0"/>
                <w:numId w:val="17"/>
              </w:numPr>
              <w:rPr>
                <w:lang w:val="en-GB"/>
              </w:rPr>
            </w:pPr>
            <w:r w:rsidRPr="00FF79C5">
              <w:rPr>
                <w:lang w:val="en-GB"/>
              </w:rPr>
              <w:t>00: Sequence End Stop</w:t>
            </w:r>
          </w:p>
          <w:p w:rsidR="00456E81" w:rsidRPr="00FF79C5" w:rsidRDefault="00456E81" w:rsidP="00456E81">
            <w:pPr>
              <w:pStyle w:val="Listenabsatz"/>
              <w:numPr>
                <w:ilvl w:val="0"/>
                <w:numId w:val="17"/>
              </w:numPr>
              <w:rPr>
                <w:lang w:val="en-GB"/>
              </w:rPr>
            </w:pPr>
            <w:r w:rsidRPr="00FF79C5">
              <w:rPr>
                <w:lang w:val="en-GB"/>
              </w:rPr>
              <w:t>01: Sequence End Top</w:t>
            </w:r>
          </w:p>
          <w:p w:rsidR="00FD2DF6" w:rsidRPr="00FF79C5" w:rsidRDefault="00456E81" w:rsidP="00954C93">
            <w:pPr>
              <w:pStyle w:val="Listenabsatz"/>
              <w:numPr>
                <w:ilvl w:val="0"/>
                <w:numId w:val="17"/>
              </w:numPr>
              <w:rPr>
                <w:lang w:val="en-GB"/>
              </w:rPr>
            </w:pPr>
            <w:r w:rsidRPr="00FF79C5">
              <w:rPr>
                <w:lang w:val="en-GB"/>
              </w:rPr>
              <w:t>02: Sequence End Next Bank</w:t>
            </w:r>
          </w:p>
        </w:tc>
      </w:tr>
    </w:tbl>
    <w:p w:rsidR="00954C93" w:rsidRDefault="000F733D" w:rsidP="00FF79C5">
      <w:pPr>
        <w:pStyle w:val="berschrift2"/>
        <w:rPr>
          <w:lang w:val="en-GB"/>
        </w:rPr>
      </w:pPr>
      <w:r w:rsidRPr="00FF79C5">
        <w:rPr>
          <w:lang w:val="en-GB"/>
        </w:rPr>
        <w:lastRenderedPageBreak/>
        <w:t xml:space="preserve"> </w:t>
      </w:r>
      <w:r w:rsidR="00DC4E63" w:rsidRPr="00FF79C5">
        <w:rPr>
          <w:lang w:val="en-GB"/>
        </w:rPr>
        <w:t>… Data for Registration</w:t>
      </w:r>
      <w:r w:rsidR="00CB205B" w:rsidRPr="00FF79C5">
        <w:rPr>
          <w:lang w:val="en-GB"/>
        </w:rPr>
        <w:t xml:space="preserve"> (GPm)</w:t>
      </w:r>
    </w:p>
    <w:p w:rsidR="007A5DBB" w:rsidRPr="007A5DBB" w:rsidRDefault="007A5DBB" w:rsidP="007A5DBB">
      <w:pPr>
        <w:pStyle w:val="berschrift3"/>
        <w:rPr>
          <w:lang w:val="en-GB"/>
        </w:rPr>
      </w:pPr>
      <w:r>
        <w:rPr>
          <w:lang w:val="en-GB"/>
        </w:rPr>
        <w:t>GPm Header</w:t>
      </w:r>
    </w:p>
    <w:tbl>
      <w:tblPr>
        <w:tblStyle w:val="Tabellenraster"/>
        <w:tblpPr w:leftFromText="141" w:rightFromText="141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F733D" w:rsidRPr="00FF79C5" w:rsidTr="000F733D">
        <w:tc>
          <w:tcPr>
            <w:tcW w:w="4530" w:type="dxa"/>
          </w:tcPr>
          <w:p w:rsidR="000F733D" w:rsidRPr="00FF79C5" w:rsidRDefault="000F733D" w:rsidP="000F733D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47 50 6D</w:t>
            </w:r>
          </w:p>
        </w:tc>
        <w:tc>
          <w:tcPr>
            <w:tcW w:w="4530" w:type="dxa"/>
          </w:tcPr>
          <w:p w:rsidR="000F733D" w:rsidRPr="00FF79C5" w:rsidRDefault="000F733D" w:rsidP="000F733D">
            <w:pPr>
              <w:rPr>
                <w:lang w:val="en-GB"/>
              </w:rPr>
            </w:pPr>
            <w:r w:rsidRPr="00FF79C5">
              <w:rPr>
                <w:lang w:val="en-GB"/>
              </w:rPr>
              <w:t>GPm (A</w:t>
            </w:r>
            <w:r w:rsidR="001722AE">
              <w:rPr>
                <w:lang w:val="en-GB"/>
              </w:rPr>
              <w:t>SCII coded)</w:t>
            </w:r>
          </w:p>
        </w:tc>
      </w:tr>
      <w:tr w:rsidR="000F733D" w:rsidRPr="00FF79C5" w:rsidTr="000F733D">
        <w:tc>
          <w:tcPr>
            <w:tcW w:w="4530" w:type="dxa"/>
          </w:tcPr>
          <w:p w:rsidR="000F733D" w:rsidRPr="00FF79C5" w:rsidRDefault="000F733D" w:rsidP="000F733D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0B</w:t>
            </w:r>
          </w:p>
        </w:tc>
        <w:tc>
          <w:tcPr>
            <w:tcW w:w="4530" w:type="dxa"/>
          </w:tcPr>
          <w:p w:rsidR="000F733D" w:rsidRPr="00FF79C5" w:rsidRDefault="006D529E" w:rsidP="000F733D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</w:tr>
      <w:tr w:rsidR="000F733D" w:rsidRPr="00B3077E" w:rsidTr="000F733D">
        <w:tc>
          <w:tcPr>
            <w:tcW w:w="4530" w:type="dxa"/>
          </w:tcPr>
          <w:p w:rsidR="000F733D" w:rsidRPr="00FF79C5" w:rsidRDefault="000F733D" w:rsidP="000F733D">
            <w:pPr>
              <w:rPr>
                <w:lang w:val="en-GB"/>
              </w:rPr>
            </w:pPr>
            <w:r w:rsidRPr="00FF79C5">
              <w:rPr>
                <w:b/>
                <w:lang w:val="en-GB"/>
              </w:rPr>
              <w:t>00 2A</w:t>
            </w:r>
            <w:r w:rsidRPr="00FF79C5">
              <w:rPr>
                <w:lang w:val="en-GB"/>
              </w:rPr>
              <w:t xml:space="preserve"> (42 Bytes </w:t>
            </w:r>
            <w:r w:rsidR="007A5DBB">
              <w:rPr>
                <w:lang w:val="en-GB"/>
              </w:rPr>
              <w:t>following</w:t>
            </w:r>
            <w:r w:rsidRPr="00FF79C5">
              <w:rPr>
                <w:lang w:val="en-GB"/>
              </w:rPr>
              <w:t>)</w:t>
            </w:r>
          </w:p>
        </w:tc>
        <w:tc>
          <w:tcPr>
            <w:tcW w:w="4530" w:type="dxa"/>
          </w:tcPr>
          <w:p w:rsidR="000F733D" w:rsidRPr="007A5DBB" w:rsidRDefault="007A5DBB" w:rsidP="000F733D">
            <w:pPr>
              <w:rPr>
                <w:lang w:val="en-GB"/>
              </w:rPr>
            </w:pPr>
            <w:r w:rsidRPr="007A5DBB">
              <w:rPr>
                <w:lang w:val="en-GB"/>
              </w:rPr>
              <w:t>number of following data bytes in this chunk</w:t>
            </w:r>
          </w:p>
        </w:tc>
      </w:tr>
    </w:tbl>
    <w:p w:rsidR="0001143F" w:rsidRPr="0001143F" w:rsidRDefault="0001143F" w:rsidP="0001143F">
      <w:pPr>
        <w:pStyle w:val="berschrift3"/>
        <w:rPr>
          <w:noProof/>
        </w:rPr>
      </w:pPr>
      <w:r w:rsidRPr="00FF79C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2CA87" wp14:editId="31C08618">
                <wp:simplePos x="0" y="0"/>
                <wp:positionH relativeFrom="column">
                  <wp:posOffset>1004</wp:posOffset>
                </wp:positionH>
                <wp:positionV relativeFrom="paragraph">
                  <wp:posOffset>1098240</wp:posOffset>
                </wp:positionV>
                <wp:extent cx="2240280" cy="968375"/>
                <wp:effectExtent l="38100" t="38100" r="121920" b="117475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968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8D0B8F" w:rsidRPr="001E19C8" w:rsidRDefault="008D0B8F" w:rsidP="00E21432">
                            <w:pPr>
                              <w:rPr>
                                <w:b/>
                              </w:rPr>
                            </w:pPr>
                            <w:r w:rsidRPr="001E19C8">
                              <w:rPr>
                                <w:b/>
                              </w:rPr>
                              <w:t>Drehregler:</w:t>
                            </w:r>
                          </w:p>
                          <w:p w:rsidR="008D0B8F" w:rsidRDefault="008D0B8F" w:rsidP="001E19C8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Tyros: -64 bis 63</w:t>
                            </w:r>
                          </w:p>
                          <w:p w:rsidR="008D0B8F" w:rsidRDefault="008D0B8F" w:rsidP="001E19C8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Dezimal: 0 bis 127 (Mitte: 64)</w:t>
                            </w:r>
                          </w:p>
                          <w:p w:rsidR="008D0B8F" w:rsidRDefault="008D0B8F" w:rsidP="00BD216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Hex: 00 bis 7F (Mitte: 40)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2CA87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left:0;text-align:left;margin-left:.1pt;margin-top:86.5pt;width:176.4pt;height: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" fillcolor="white [3212]" strokeweight=".5pt">
                <v:shadow on="t" color="black" opacity="26214f" origin="-.5,-.5" offset=".74836mm,.74836mm"/>
                <v:textbox>
                  <w:txbxContent>
                    <w:p w:rsidR="008D0B8F" w:rsidRPr="001E19C8" w:rsidRDefault="008D0B8F" w:rsidP="00E21432">
                      <w:pPr>
                        <w:rPr>
                          <w:b/>
                        </w:rPr>
                      </w:pPr>
                      <w:r w:rsidRPr="001E19C8">
                        <w:rPr>
                          <w:b/>
                        </w:rPr>
                        <w:t>Drehregler:</w:t>
                      </w:r>
                    </w:p>
                    <w:p w:rsidR="008D0B8F" w:rsidRDefault="008D0B8F" w:rsidP="001E19C8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Tyros: -64 bis 63</w:t>
                      </w:r>
                    </w:p>
                    <w:p w:rsidR="008D0B8F" w:rsidRDefault="008D0B8F" w:rsidP="001E19C8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Dezimal: 0 bis 127 (Mitte: 64)</w:t>
                      </w:r>
                    </w:p>
                    <w:p w:rsidR="008D0B8F" w:rsidRDefault="008D0B8F" w:rsidP="00BD216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Hex: 00 bis 7F (Mitte: 40)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733D" w:rsidRPr="00B3077E">
        <w:rPr>
          <w:noProof/>
          <w:lang w:val="en-US"/>
        </w:rPr>
        <w:t xml:space="preserve"> </w:t>
      </w:r>
      <w:r w:rsidR="007A5DBB">
        <w:rPr>
          <w:noProof/>
        </w:rPr>
        <w:t>GPm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4"/>
        <w:gridCol w:w="716"/>
        <w:gridCol w:w="2719"/>
        <w:gridCol w:w="3111"/>
      </w:tblGrid>
      <w:tr w:rsidR="0076386D" w:rsidRPr="00FF79C5" w:rsidTr="00A04303">
        <w:trPr>
          <w:trHeight w:val="402"/>
        </w:trPr>
        <w:tc>
          <w:tcPr>
            <w:tcW w:w="2514" w:type="dxa"/>
            <w:shd w:val="clear" w:color="auto" w:fill="D9E2F3" w:themeFill="accent1" w:themeFillTint="33"/>
            <w:vAlign w:val="center"/>
          </w:tcPr>
          <w:p w:rsidR="0076386D" w:rsidRPr="00FF79C5" w:rsidRDefault="0076386D" w:rsidP="000F4DEB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Funktion</w:t>
            </w:r>
          </w:p>
        </w:tc>
        <w:tc>
          <w:tcPr>
            <w:tcW w:w="716" w:type="dxa"/>
            <w:shd w:val="clear" w:color="auto" w:fill="D9E2F3" w:themeFill="accent1" w:themeFillTint="33"/>
            <w:vAlign w:val="center"/>
          </w:tcPr>
          <w:p w:rsidR="0076386D" w:rsidRPr="00FF79C5" w:rsidRDefault="0076386D" w:rsidP="000F4DEB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Data-Byte</w:t>
            </w:r>
          </w:p>
        </w:tc>
        <w:tc>
          <w:tcPr>
            <w:tcW w:w="2719" w:type="dxa"/>
            <w:shd w:val="clear" w:color="auto" w:fill="D9E2F3" w:themeFill="accent1" w:themeFillTint="33"/>
            <w:vAlign w:val="center"/>
          </w:tcPr>
          <w:p w:rsidR="0076386D" w:rsidRPr="00FF79C5" w:rsidRDefault="00064647" w:rsidP="000F4DEB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Wertebereich</w:t>
            </w:r>
          </w:p>
        </w:tc>
        <w:tc>
          <w:tcPr>
            <w:tcW w:w="3111" w:type="dxa"/>
            <w:shd w:val="clear" w:color="auto" w:fill="D9E2F3" w:themeFill="accent1" w:themeFillTint="33"/>
            <w:vAlign w:val="center"/>
          </w:tcPr>
          <w:p w:rsidR="0076386D" w:rsidRPr="00B3077E" w:rsidRDefault="0076386D" w:rsidP="000F4DEB">
            <w:pPr>
              <w:jc w:val="center"/>
              <w:rPr>
                <w:b/>
              </w:rPr>
            </w:pPr>
            <w:r w:rsidRPr="00B3077E">
              <w:rPr>
                <w:b/>
              </w:rPr>
              <w:t>Erklärung</w:t>
            </w:r>
            <w:r w:rsidR="00BC2C26" w:rsidRPr="00B3077E">
              <w:rPr>
                <w:b/>
              </w:rPr>
              <w:t xml:space="preserve"> bzw.</w:t>
            </w:r>
            <w:r w:rsidR="00DC3D32" w:rsidRPr="00B3077E">
              <w:rPr>
                <w:b/>
              </w:rPr>
              <w:br/>
            </w:r>
            <w:r w:rsidR="00BC2C26" w:rsidRPr="00B3077E">
              <w:rPr>
                <w:b/>
              </w:rPr>
              <w:t>Wertbereich am Tyros</w:t>
            </w:r>
          </w:p>
        </w:tc>
      </w:tr>
      <w:tr w:rsidR="0029765B" w:rsidRPr="00FF79C5" w:rsidTr="00A0305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29765B" w:rsidRPr="00FF79C5" w:rsidRDefault="001A05F4" w:rsidP="000F4DE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Title </w:t>
            </w:r>
            <w:r w:rsidR="0029765B">
              <w:rPr>
                <w:b/>
                <w:lang w:val="en-GB"/>
              </w:rPr>
              <w:t>01</w:t>
            </w:r>
          </w:p>
        </w:tc>
      </w:tr>
      <w:tr w:rsidR="0029765B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29765B" w:rsidRPr="001A05F4" w:rsidRDefault="00F03112" w:rsidP="001A05F4">
            <w:pPr>
              <w:rPr>
                <w:lang w:val="en-GB"/>
              </w:rPr>
            </w:pPr>
            <w:r>
              <w:rPr>
                <w:lang w:val="en-GB"/>
              </w:rPr>
              <w:t>Registration name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29765B" w:rsidRPr="001A05F4" w:rsidRDefault="001A05F4" w:rsidP="001A05F4">
            <w:pPr>
              <w:rPr>
                <w:lang w:val="en-GB"/>
              </w:rPr>
            </w:pPr>
            <w:r w:rsidRPr="001A05F4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29765B" w:rsidRPr="001A05F4" w:rsidRDefault="001A05F4" w:rsidP="001A05F4">
            <w:pPr>
              <w:rPr>
                <w:lang w:val="en-GB"/>
              </w:rPr>
            </w:pPr>
            <w:r>
              <w:rPr>
                <w:lang w:val="en-GB"/>
              </w:rPr>
              <w:t>ASCII</w:t>
            </w:r>
            <w:r w:rsidR="008E01AA">
              <w:rPr>
                <w:lang w:val="en-GB"/>
              </w:rPr>
              <w:t xml:space="preserve"> coded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29765B" w:rsidRPr="001A05F4" w:rsidRDefault="0029765B" w:rsidP="001A05F4">
            <w:pPr>
              <w:rPr>
                <w:lang w:val="en-GB"/>
              </w:rPr>
            </w:pPr>
          </w:p>
        </w:tc>
      </w:tr>
      <w:tr w:rsidR="0038005F" w:rsidRPr="00FF79C5" w:rsidTr="0038005F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8005F" w:rsidRPr="0038005F" w:rsidRDefault="0038005F" w:rsidP="0038005F">
            <w:pPr>
              <w:jc w:val="center"/>
              <w:rPr>
                <w:b/>
                <w:lang w:val="en-GB"/>
              </w:rPr>
            </w:pPr>
            <w:r w:rsidRPr="0038005F">
              <w:rPr>
                <w:b/>
                <w:lang w:val="en-GB"/>
              </w:rPr>
              <w:t>02</w:t>
            </w:r>
          </w:p>
        </w:tc>
      </w:tr>
      <w:tr w:rsidR="0038005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8005F" w:rsidRPr="001A05F4" w:rsidRDefault="0038005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8005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8005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8005F" w:rsidRPr="00C52856" w:rsidRDefault="00C52856" w:rsidP="001A05F4">
            <w:r w:rsidRPr="00C52856">
              <w:t xml:space="preserve">02 bei Song </w:t>
            </w:r>
            <w:r>
              <w:t>Volumeänderung (von 52 auf 127)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C52856" w:rsidRDefault="0046042F" w:rsidP="001A05F4"/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FC349E" w:rsidRDefault="00FC349E" w:rsidP="001A05F4">
            <w:r w:rsidRPr="00FC349E">
              <w:t xml:space="preserve">7F bei Song </w:t>
            </w:r>
            <w:r w:rsidR="00C52856">
              <w:t>Volumeänderung</w:t>
            </w:r>
            <w:r>
              <w:t xml:space="preserve"> </w:t>
            </w:r>
            <w:r w:rsidR="00C52856">
              <w:t>/</w:t>
            </w:r>
            <w:r>
              <w:t>von 52 auf 51</w:t>
            </w:r>
            <w:r w:rsidR="00C52856">
              <w:t xml:space="preserve"> und von 52 auf 127)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FC349E" w:rsidRDefault="0046042F" w:rsidP="001A05F4"/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AB0C2C" w:rsidRPr="00FF79C5" w:rsidTr="00AB0C2C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AB0C2C" w:rsidRPr="00AB0C2C" w:rsidRDefault="00AB0C2C" w:rsidP="00AB0C2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Song 04</w:t>
            </w:r>
          </w:p>
        </w:tc>
      </w:tr>
      <w:tr w:rsidR="00AB0C2C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AB0C2C" w:rsidRPr="001A05F4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Volume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AB0C2C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AB0C2C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AB0C2C" w:rsidRPr="001A05F4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47206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72060" w:rsidRPr="001A05F4" w:rsidRDefault="00D525E7" w:rsidP="001A05F4">
            <w:pPr>
              <w:rPr>
                <w:lang w:val="en-GB"/>
              </w:rPr>
            </w:pPr>
            <w:r>
              <w:rPr>
                <w:lang w:val="en-GB"/>
              </w:rPr>
              <w:t xml:space="preserve">Channel 1 </w:t>
            </w:r>
            <w:r w:rsidR="004810AF">
              <w:rPr>
                <w:lang w:val="en-GB"/>
              </w:rPr>
              <w:t>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72060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72060" w:rsidRDefault="004810AF" w:rsidP="001A05F4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72060" w:rsidRPr="001A05F4" w:rsidRDefault="004810AF" w:rsidP="001A05F4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2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3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4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5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6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7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8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9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10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11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12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DD7646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Channel 13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DD7646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Channel 14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DD7646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Channel 15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DD7646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Channel 16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DD7646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Default="00A847EB" w:rsidP="00DD7646">
            <w:pPr>
              <w:rPr>
                <w:lang w:val="en-GB"/>
              </w:rPr>
            </w:pPr>
            <w:r>
              <w:rPr>
                <w:lang w:val="en-GB"/>
              </w:rPr>
              <w:t>F0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</w:p>
        </w:tc>
      </w:tr>
      <w:tr w:rsidR="00DD7646" w:rsidRPr="00FF79C5" w:rsidTr="0047743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DD7646" w:rsidRPr="000E098A" w:rsidRDefault="00DD7646" w:rsidP="00DD764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Song 05</w:t>
            </w:r>
          </w:p>
        </w:tc>
      </w:tr>
      <w:tr w:rsidR="00DD7646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</w:p>
        </w:tc>
      </w:tr>
      <w:tr w:rsidR="00DD7646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</w:p>
        </w:tc>
      </w:tr>
      <w:tr w:rsidR="00DD7646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Dateipfad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ab 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43 3A 2F … 2E 4D 49 44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C:/… .MID</w:t>
            </w:r>
          </w:p>
        </w:tc>
      </w:tr>
      <w:tr w:rsidR="00DD7646" w:rsidRPr="00FF79C5" w:rsidTr="00A0305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DD7646" w:rsidRPr="00FF79C5" w:rsidRDefault="00DD7646" w:rsidP="00DD7646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Standard Style 07</w:t>
            </w:r>
          </w:p>
        </w:tc>
      </w:tr>
      <w:tr w:rsidR="00DD7646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</w:tr>
      <w:tr w:rsidR="00DD7646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</w:tr>
      <w:tr w:rsidR="00DD7646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</w:tr>
      <w:tr w:rsidR="00DD7646" w:rsidRPr="0036688E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FF79C5" w:rsidRDefault="006D12A3" w:rsidP="00DD7646">
            <w:pPr>
              <w:rPr>
                <w:lang w:val="en-GB"/>
              </w:rPr>
            </w:pPr>
            <w:r>
              <w:rPr>
                <w:lang w:val="en-GB"/>
              </w:rPr>
              <w:t>Style-Part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Default="00135836" w:rsidP="00DD7646">
            <w:pPr>
              <w:rPr>
                <w:lang w:val="en-GB"/>
              </w:rPr>
            </w:pPr>
            <w:r>
              <w:rPr>
                <w:lang w:val="en-GB"/>
              </w:rPr>
              <w:t>08, 09</w:t>
            </w:r>
            <w:r w:rsidR="00B37C61">
              <w:rPr>
                <w:lang w:val="en-GB"/>
              </w:rPr>
              <w:t>, 0A</w:t>
            </w:r>
            <w:r w:rsidR="00D97290">
              <w:rPr>
                <w:lang w:val="en-GB"/>
              </w:rPr>
              <w:t>, 0B</w:t>
            </w:r>
          </w:p>
          <w:p w:rsidR="003258BC" w:rsidRDefault="003674C2" w:rsidP="00DD7646">
            <w:pPr>
              <w:rPr>
                <w:lang w:val="en-GB"/>
              </w:rPr>
            </w:pPr>
            <w:r>
              <w:rPr>
                <w:lang w:val="en-GB"/>
              </w:rPr>
              <w:t xml:space="preserve">00, </w:t>
            </w:r>
            <w:r w:rsidR="00EF1D60">
              <w:rPr>
                <w:lang w:val="en-GB"/>
              </w:rPr>
              <w:t xml:space="preserve">01, </w:t>
            </w:r>
            <w:r w:rsidR="003258BC">
              <w:rPr>
                <w:lang w:val="en-GB"/>
              </w:rPr>
              <w:t>02</w:t>
            </w:r>
          </w:p>
          <w:p w:rsidR="002055F3" w:rsidRDefault="005E6716" w:rsidP="00DD764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36688E">
              <w:rPr>
                <w:lang w:val="en-GB"/>
              </w:rPr>
              <w:t>, 11</w:t>
            </w:r>
            <w:r w:rsidR="009F057D">
              <w:rPr>
                <w:lang w:val="en-GB"/>
              </w:rPr>
              <w:t>, 12</w:t>
            </w:r>
            <w:r w:rsidR="00270FB2">
              <w:rPr>
                <w:lang w:val="en-GB"/>
              </w:rPr>
              <w:t>, 13</w:t>
            </w:r>
          </w:p>
          <w:p w:rsidR="005E6716" w:rsidRDefault="003344B0" w:rsidP="00DD7646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  <w:p w:rsidR="002055F3" w:rsidRPr="00FF79C5" w:rsidRDefault="00007A7B" w:rsidP="00DD7646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r w:rsidR="004B079E">
              <w:rPr>
                <w:lang w:val="en-GB"/>
              </w:rPr>
              <w:t>, 21, 22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97290" w:rsidRDefault="00135836" w:rsidP="00DD7646">
            <w:pPr>
              <w:rPr>
                <w:lang w:val="en-GB"/>
              </w:rPr>
            </w:pPr>
            <w:r>
              <w:rPr>
                <w:lang w:val="en-GB"/>
              </w:rPr>
              <w:t>A, B</w:t>
            </w:r>
            <w:r w:rsidR="00B37C61">
              <w:rPr>
                <w:lang w:val="en-GB"/>
              </w:rPr>
              <w:t>, C</w:t>
            </w:r>
            <w:r w:rsidR="00D97290">
              <w:rPr>
                <w:lang w:val="en-GB"/>
              </w:rPr>
              <w:t>, D</w:t>
            </w:r>
          </w:p>
          <w:p w:rsidR="003258BC" w:rsidRDefault="003674C2" w:rsidP="00DD7646">
            <w:pPr>
              <w:rPr>
                <w:lang w:val="en-GB"/>
              </w:rPr>
            </w:pPr>
            <w:r>
              <w:rPr>
                <w:lang w:val="en-GB"/>
              </w:rPr>
              <w:t>Intro</w:t>
            </w:r>
            <w:r w:rsidR="00A709E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1, </w:t>
            </w:r>
            <w:r w:rsidR="00EF1D60">
              <w:rPr>
                <w:lang w:val="en-GB"/>
              </w:rPr>
              <w:t>Intro 2,</w:t>
            </w:r>
            <w:r w:rsidR="003258BC">
              <w:rPr>
                <w:lang w:val="en-GB"/>
              </w:rPr>
              <w:t xml:space="preserve"> Intro 3</w:t>
            </w:r>
          </w:p>
          <w:p w:rsidR="002055F3" w:rsidRDefault="005E6716" w:rsidP="00DD7646">
            <w:pPr>
              <w:rPr>
                <w:lang w:val="en-GB"/>
              </w:rPr>
            </w:pPr>
            <w:r>
              <w:rPr>
                <w:lang w:val="en-GB"/>
              </w:rPr>
              <w:t>A-Fill</w:t>
            </w:r>
            <w:r w:rsidR="0036688E">
              <w:rPr>
                <w:lang w:val="en-GB"/>
              </w:rPr>
              <w:t xml:space="preserve">, B-Fill, </w:t>
            </w:r>
            <w:r w:rsidR="009F057D">
              <w:rPr>
                <w:lang w:val="en-GB"/>
              </w:rPr>
              <w:t>C-Fill</w:t>
            </w:r>
            <w:r w:rsidR="00270FB2">
              <w:rPr>
                <w:lang w:val="en-GB"/>
              </w:rPr>
              <w:t>, D-Fill</w:t>
            </w:r>
          </w:p>
          <w:p w:rsidR="005E6716" w:rsidRDefault="003344B0" w:rsidP="00DD7646">
            <w:pPr>
              <w:rPr>
                <w:lang w:val="en-GB"/>
              </w:rPr>
            </w:pPr>
            <w:r>
              <w:rPr>
                <w:lang w:val="en-GB"/>
              </w:rPr>
              <w:t>Break</w:t>
            </w:r>
          </w:p>
          <w:p w:rsidR="00007A7B" w:rsidRPr="00FF79C5" w:rsidRDefault="00007A7B" w:rsidP="00DD7646">
            <w:pPr>
              <w:rPr>
                <w:lang w:val="en-GB"/>
              </w:rPr>
            </w:pPr>
            <w:r>
              <w:rPr>
                <w:lang w:val="en-GB"/>
              </w:rPr>
              <w:t xml:space="preserve">Ending 1, </w:t>
            </w:r>
            <w:r w:rsidR="004B079E">
              <w:rPr>
                <w:lang w:val="en-GB"/>
              </w:rPr>
              <w:t>Ending 2, Ending 3</w:t>
            </w:r>
          </w:p>
        </w:tc>
      </w:tr>
      <w:tr w:rsidR="00DD7646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FF79C5" w:rsidRDefault="00B3519A" w:rsidP="00DD7646">
            <w:pPr>
              <w:rPr>
                <w:lang w:val="en-GB"/>
              </w:rPr>
            </w:pPr>
            <w:r>
              <w:rPr>
                <w:lang w:val="en-GB"/>
              </w:rPr>
              <w:t xml:space="preserve">ACMP </w:t>
            </w:r>
            <w:r w:rsidR="00EE4D4A">
              <w:rPr>
                <w:lang w:val="en-GB"/>
              </w:rPr>
              <w:t>an / aus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Pr="00FF79C5" w:rsidRDefault="00C8326F" w:rsidP="00DD7646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FF79C5" w:rsidRDefault="00C8326F" w:rsidP="00DD7646">
            <w:pPr>
              <w:rPr>
                <w:lang w:val="en-GB"/>
              </w:rPr>
            </w:pPr>
            <w:r>
              <w:rPr>
                <w:lang w:val="en-GB"/>
              </w:rPr>
              <w:t>an / aus</w:t>
            </w:r>
          </w:p>
        </w:tc>
      </w:tr>
      <w:tr w:rsidR="00DD7646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</w:tr>
      <w:tr w:rsidR="00D84293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Style-Nummer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84293" w:rsidRPr="00FF79C5" w:rsidRDefault="00477437" w:rsidP="00D84293">
            <w:pPr>
              <w:rPr>
                <w:lang w:val="en-GB"/>
              </w:rPr>
            </w:pPr>
            <w:r>
              <w:rPr>
                <w:lang w:val="en-GB"/>
              </w:rPr>
              <w:t xml:space="preserve">36 </w:t>
            </w:r>
            <w:r w:rsidR="006C32EE">
              <w:rPr>
                <w:lang w:val="en-GB"/>
              </w:rPr>
              <w:t>(90’s Disco)</w:t>
            </w:r>
          </w:p>
        </w:tc>
      </w:tr>
      <w:tr w:rsidR="00D84293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Style-Nummer wiederholt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84293" w:rsidRPr="00FF79C5" w:rsidRDefault="00FF1FC7" w:rsidP="00D84293">
            <w:pPr>
              <w:rPr>
                <w:lang w:val="en-GB"/>
              </w:rPr>
            </w:pPr>
            <w:r>
              <w:rPr>
                <w:lang w:val="en-GB"/>
              </w:rPr>
              <w:t>Style-Part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84293" w:rsidRPr="00FF79C5" w:rsidRDefault="0039374B" w:rsidP="00D84293">
            <w:pPr>
              <w:rPr>
                <w:lang w:val="en-GB"/>
              </w:rPr>
            </w:pPr>
            <w:r>
              <w:rPr>
                <w:lang w:val="en-GB"/>
              </w:rPr>
              <w:t>08, 09, 0A, 0B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84293" w:rsidRPr="00FF79C5" w:rsidRDefault="0039374B" w:rsidP="00D84293">
            <w:pPr>
              <w:rPr>
                <w:lang w:val="en-GB"/>
              </w:rPr>
            </w:pPr>
            <w:r>
              <w:rPr>
                <w:lang w:val="en-GB"/>
              </w:rPr>
              <w:t>A, B, C, D</w:t>
            </w:r>
          </w:p>
        </w:tc>
      </w:tr>
      <w:tr w:rsidR="00D84293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Sync Start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84293" w:rsidRPr="00FF79C5" w:rsidRDefault="00724724" w:rsidP="00D84293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84293" w:rsidRPr="00FF79C5" w:rsidRDefault="00724724" w:rsidP="00D84293">
            <w:pPr>
              <w:rPr>
                <w:lang w:val="en-GB"/>
              </w:rPr>
            </w:pPr>
            <w:r>
              <w:rPr>
                <w:lang w:val="en-GB"/>
              </w:rPr>
              <w:t>ein / aus</w:t>
            </w:r>
          </w:p>
        </w:tc>
      </w:tr>
      <w:tr w:rsidR="00D84293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84293" w:rsidRPr="00FF79C5" w:rsidRDefault="00724724" w:rsidP="00D84293">
            <w:pPr>
              <w:rPr>
                <w:lang w:val="en-GB"/>
              </w:rPr>
            </w:pPr>
            <w:r>
              <w:rPr>
                <w:lang w:val="en-GB"/>
              </w:rPr>
              <w:t>Sync Stop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84293" w:rsidRPr="00FF79C5" w:rsidRDefault="00724724" w:rsidP="00D84293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84293" w:rsidRPr="00FF79C5" w:rsidRDefault="00724724" w:rsidP="00D84293">
            <w:pPr>
              <w:rPr>
                <w:lang w:val="en-GB"/>
              </w:rPr>
            </w:pPr>
            <w:r>
              <w:rPr>
                <w:lang w:val="en-GB"/>
              </w:rPr>
              <w:t>ein / aus</w:t>
            </w:r>
          </w:p>
        </w:tc>
      </w:tr>
      <w:tr w:rsidR="00D84293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D93C1B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D84293" w:rsidRPr="00A67B53" w:rsidRDefault="00D84293" w:rsidP="00D8429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Style Attributes </w:t>
            </w:r>
            <w:r w:rsidRPr="00A67B53">
              <w:rPr>
                <w:b/>
                <w:lang w:val="en-GB"/>
              </w:rPr>
              <w:t>08</w:t>
            </w:r>
          </w:p>
        </w:tc>
      </w:tr>
      <w:tr w:rsidR="00D8429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84293" w:rsidRPr="00A67B53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84293" w:rsidRPr="00A67B53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84293" w:rsidRPr="00A67B53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84293" w:rsidRPr="00A67B53" w:rsidRDefault="00D84293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590632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4A155B" w:rsidP="00D84293">
            <w:pPr>
              <w:rPr>
                <w:lang w:val="en-GB"/>
              </w:rPr>
            </w:pPr>
            <w:r>
              <w:rPr>
                <w:lang w:val="en-GB"/>
              </w:rPr>
              <w:t>Channel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696D53" w:rsidP="00D84293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1269DD" w:rsidRDefault="001269DD" w:rsidP="00D84293">
            <w:pPr>
              <w:rPr>
                <w:lang w:val="en-US"/>
              </w:rPr>
            </w:pPr>
            <w:r>
              <w:rPr>
                <w:lang w:val="en-US"/>
              </w:rPr>
              <w:t>00: All off</w:t>
            </w:r>
          </w:p>
          <w:p w:rsidR="00CB48AB" w:rsidRDefault="001269DD" w:rsidP="00D84293">
            <w:pPr>
              <w:rPr>
                <w:lang w:val="en-US"/>
              </w:rPr>
            </w:pPr>
            <w:r>
              <w:rPr>
                <w:lang w:val="en-US"/>
              </w:rPr>
              <w:t>01: 1 on</w:t>
            </w:r>
          </w:p>
          <w:p w:rsidR="00AB3326" w:rsidRDefault="001269DD" w:rsidP="00D84293">
            <w:pPr>
              <w:rPr>
                <w:lang w:val="en-US"/>
              </w:rPr>
            </w:pPr>
            <w:r>
              <w:rPr>
                <w:lang w:val="en-US"/>
              </w:rPr>
              <w:t xml:space="preserve">02: </w:t>
            </w:r>
            <w:r w:rsidR="008E0EE6">
              <w:rPr>
                <w:lang w:val="en-US"/>
              </w:rPr>
              <w:t>2 on</w:t>
            </w:r>
          </w:p>
          <w:p w:rsidR="00CC100F" w:rsidRDefault="000A3BE7" w:rsidP="00D84293">
            <w:pPr>
              <w:rPr>
                <w:lang w:val="en-US"/>
              </w:rPr>
            </w:pPr>
            <w:r>
              <w:rPr>
                <w:lang w:val="en-US"/>
              </w:rPr>
              <w:t xml:space="preserve">03: </w:t>
            </w:r>
            <w:r w:rsidR="00F5056A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r w:rsidR="00F5056A">
              <w:rPr>
                <w:lang w:val="en-US"/>
              </w:rPr>
              <w:t>1</w:t>
            </w:r>
            <w:r>
              <w:rPr>
                <w:lang w:val="en-US"/>
              </w:rPr>
              <w:t xml:space="preserve"> on</w:t>
            </w:r>
          </w:p>
          <w:p w:rsidR="007B5DDB" w:rsidRDefault="007B5DDB" w:rsidP="00D84293">
            <w:pPr>
              <w:rPr>
                <w:lang w:val="en-US"/>
              </w:rPr>
            </w:pPr>
          </w:p>
          <w:p w:rsidR="00AB3326" w:rsidRDefault="008A6320" w:rsidP="00D84293">
            <w:pPr>
              <w:rPr>
                <w:lang w:val="en-US"/>
              </w:rPr>
            </w:pPr>
            <w:r>
              <w:rPr>
                <w:lang w:val="en-US"/>
              </w:rPr>
              <w:t>04: 3 on</w:t>
            </w:r>
          </w:p>
          <w:p w:rsidR="00A547DE" w:rsidRDefault="0079446E" w:rsidP="00D84293">
            <w:pPr>
              <w:rPr>
                <w:lang w:val="en-US"/>
              </w:rPr>
            </w:pPr>
            <w:r>
              <w:rPr>
                <w:lang w:val="en-US"/>
              </w:rPr>
              <w:t>05: 3, 1 on</w:t>
            </w:r>
          </w:p>
          <w:p w:rsidR="00851036" w:rsidRPr="007B5DDB" w:rsidRDefault="00253092" w:rsidP="00D84293">
            <w:pPr>
              <w:rPr>
                <w:lang w:val="en-US"/>
              </w:rPr>
            </w:pPr>
            <w:r w:rsidRPr="007B5DDB">
              <w:rPr>
                <w:lang w:val="en-US"/>
              </w:rPr>
              <w:t xml:space="preserve">06: </w:t>
            </w:r>
            <w:r w:rsidR="0023531C" w:rsidRPr="007B5DDB">
              <w:rPr>
                <w:lang w:val="en-US"/>
              </w:rPr>
              <w:t>3, 2 on</w:t>
            </w:r>
          </w:p>
          <w:p w:rsidR="00573CC5" w:rsidRDefault="00573CC5" w:rsidP="00D84293">
            <w:pPr>
              <w:rPr>
                <w:lang w:val="en-US"/>
              </w:rPr>
            </w:pPr>
            <w:r>
              <w:rPr>
                <w:lang w:val="en-US"/>
              </w:rPr>
              <w:t>07: 3, 1, 2 on</w:t>
            </w:r>
          </w:p>
          <w:p w:rsidR="004758F4" w:rsidRDefault="004758F4" w:rsidP="00D84293">
            <w:pPr>
              <w:rPr>
                <w:lang w:val="en-US"/>
              </w:rPr>
            </w:pPr>
          </w:p>
          <w:p w:rsidR="0041729E" w:rsidRPr="00851449" w:rsidRDefault="00883E2F" w:rsidP="00D84293">
            <w:pPr>
              <w:rPr>
                <w:lang w:val="en-US"/>
              </w:rPr>
            </w:pPr>
            <w:r w:rsidRPr="00851449">
              <w:rPr>
                <w:lang w:val="en-US"/>
              </w:rPr>
              <w:t>08: 4 on</w:t>
            </w:r>
          </w:p>
          <w:p w:rsidR="00581E8B" w:rsidRPr="00851449" w:rsidRDefault="00581E8B" w:rsidP="00D84293">
            <w:pPr>
              <w:rPr>
                <w:lang w:val="en-US"/>
              </w:rPr>
            </w:pPr>
            <w:r w:rsidRPr="00851449">
              <w:rPr>
                <w:lang w:val="en-US"/>
              </w:rPr>
              <w:t>09: 4, 1</w:t>
            </w:r>
            <w:r w:rsidR="00EF1AED" w:rsidRPr="00851449">
              <w:rPr>
                <w:lang w:val="en-US"/>
              </w:rPr>
              <w:t xml:space="preserve"> </w:t>
            </w:r>
            <w:r w:rsidRPr="00851449">
              <w:rPr>
                <w:lang w:val="en-US"/>
              </w:rPr>
              <w:t>on</w:t>
            </w:r>
          </w:p>
          <w:p w:rsidR="00253092" w:rsidRPr="00851449" w:rsidRDefault="00253092" w:rsidP="00D84293">
            <w:pPr>
              <w:rPr>
                <w:lang w:val="en-US"/>
              </w:rPr>
            </w:pPr>
            <w:r w:rsidRPr="00851449">
              <w:rPr>
                <w:lang w:val="en-US"/>
              </w:rPr>
              <w:t>0A:</w:t>
            </w:r>
            <w:r w:rsidR="000145E4" w:rsidRPr="00851449">
              <w:rPr>
                <w:lang w:val="en-US"/>
              </w:rPr>
              <w:t xml:space="preserve"> 4, 2 on</w:t>
            </w:r>
          </w:p>
          <w:p w:rsidR="00253092" w:rsidRPr="00851449" w:rsidRDefault="00253092" w:rsidP="00D84293">
            <w:pPr>
              <w:rPr>
                <w:lang w:val="en-US"/>
              </w:rPr>
            </w:pPr>
            <w:r w:rsidRPr="00851449">
              <w:rPr>
                <w:lang w:val="en-US"/>
              </w:rPr>
              <w:t>0B:</w:t>
            </w:r>
            <w:r w:rsidR="00316460" w:rsidRPr="00851449">
              <w:rPr>
                <w:lang w:val="en-US"/>
              </w:rPr>
              <w:t xml:space="preserve"> </w:t>
            </w:r>
            <w:r w:rsidR="00806957" w:rsidRPr="00851449">
              <w:rPr>
                <w:lang w:val="en-US"/>
              </w:rPr>
              <w:t>4, 1, 2 on</w:t>
            </w:r>
          </w:p>
          <w:p w:rsidR="00253092" w:rsidRPr="00851449" w:rsidRDefault="00253092" w:rsidP="00D84293">
            <w:pPr>
              <w:rPr>
                <w:lang w:val="en-US"/>
              </w:rPr>
            </w:pPr>
            <w:r w:rsidRPr="00851449">
              <w:rPr>
                <w:lang w:val="en-US"/>
              </w:rPr>
              <w:t>0C:</w:t>
            </w:r>
            <w:r w:rsidR="00316460" w:rsidRPr="00851449">
              <w:rPr>
                <w:lang w:val="en-US"/>
              </w:rPr>
              <w:t xml:space="preserve"> 4, </w:t>
            </w:r>
            <w:r w:rsidR="00806957" w:rsidRPr="00851449">
              <w:rPr>
                <w:lang w:val="en-US"/>
              </w:rPr>
              <w:t>3 on</w:t>
            </w:r>
          </w:p>
          <w:p w:rsidR="00253092" w:rsidRPr="00851449" w:rsidRDefault="00253092" w:rsidP="00D84293">
            <w:pPr>
              <w:rPr>
                <w:lang w:val="en-US"/>
              </w:rPr>
            </w:pPr>
            <w:r w:rsidRPr="00851449">
              <w:rPr>
                <w:lang w:val="en-US"/>
              </w:rPr>
              <w:t>0D:</w:t>
            </w:r>
            <w:r w:rsidR="003312A2" w:rsidRPr="00851449">
              <w:rPr>
                <w:lang w:val="en-US"/>
              </w:rPr>
              <w:t xml:space="preserve"> </w:t>
            </w:r>
            <w:r w:rsidR="00316460" w:rsidRPr="00851449">
              <w:rPr>
                <w:lang w:val="en-US"/>
              </w:rPr>
              <w:t>4, 1, 3 on</w:t>
            </w:r>
          </w:p>
          <w:p w:rsidR="00174FC8" w:rsidRPr="00851449" w:rsidRDefault="00174FC8" w:rsidP="00D84293">
            <w:pPr>
              <w:rPr>
                <w:lang w:val="en-US"/>
              </w:rPr>
            </w:pPr>
            <w:r w:rsidRPr="00851449">
              <w:rPr>
                <w:lang w:val="en-US"/>
              </w:rPr>
              <w:t xml:space="preserve">0E: </w:t>
            </w:r>
            <w:r w:rsidR="00876045" w:rsidRPr="00851449">
              <w:rPr>
                <w:lang w:val="en-US"/>
              </w:rPr>
              <w:t>4, 2, 3 on</w:t>
            </w:r>
          </w:p>
          <w:p w:rsidR="00253092" w:rsidRPr="00851449" w:rsidRDefault="00253092" w:rsidP="00D84293">
            <w:pPr>
              <w:rPr>
                <w:lang w:val="en-US"/>
              </w:rPr>
            </w:pPr>
            <w:r w:rsidRPr="00851449">
              <w:rPr>
                <w:lang w:val="en-US"/>
              </w:rPr>
              <w:t xml:space="preserve">0F: </w:t>
            </w:r>
            <w:r w:rsidR="003312A2" w:rsidRPr="00851449">
              <w:rPr>
                <w:lang w:val="en-US"/>
              </w:rPr>
              <w:t>4, 1, 2, 3 on</w:t>
            </w:r>
          </w:p>
          <w:p w:rsidR="009261BF" w:rsidRDefault="009261BF" w:rsidP="00D84293">
            <w:pPr>
              <w:rPr>
                <w:lang w:val="en-US"/>
              </w:rPr>
            </w:pPr>
          </w:p>
          <w:p w:rsidR="00CD2B11" w:rsidRDefault="00CD2B11" w:rsidP="00D84293">
            <w:pPr>
              <w:rPr>
                <w:lang w:val="en-US"/>
              </w:rPr>
            </w:pPr>
            <w:r>
              <w:rPr>
                <w:lang w:val="en-US"/>
              </w:rPr>
              <w:t>10: 5 on</w:t>
            </w:r>
          </w:p>
          <w:p w:rsidR="00EF1AED" w:rsidRDefault="00EF1AED" w:rsidP="00D84293">
            <w:pPr>
              <w:rPr>
                <w:lang w:val="en-US"/>
              </w:rPr>
            </w:pPr>
            <w:r>
              <w:rPr>
                <w:lang w:val="en-US"/>
              </w:rPr>
              <w:t>11: 5, 1 on</w:t>
            </w:r>
          </w:p>
          <w:p w:rsidR="00464EDF" w:rsidRPr="00AF14E2" w:rsidRDefault="007E7025" w:rsidP="00D84293">
            <w:pPr>
              <w:rPr>
                <w:lang w:val="en-US"/>
              </w:rPr>
            </w:pPr>
            <w:r w:rsidRPr="00AF14E2">
              <w:rPr>
                <w:lang w:val="en-US"/>
              </w:rPr>
              <w:t>12: 5, 2 on</w:t>
            </w:r>
          </w:p>
          <w:p w:rsidR="007E7025" w:rsidRPr="00D445E3" w:rsidRDefault="007E7025" w:rsidP="00D84293">
            <w:pPr>
              <w:rPr>
                <w:lang w:val="en-US"/>
              </w:rPr>
            </w:pPr>
            <w:r w:rsidRPr="00D445E3">
              <w:rPr>
                <w:lang w:val="en-US"/>
              </w:rPr>
              <w:t>13: 5, 1, 2 on</w:t>
            </w:r>
          </w:p>
          <w:p w:rsidR="007E7025" w:rsidRPr="00D445E3" w:rsidRDefault="007E7025" w:rsidP="00D84293">
            <w:pPr>
              <w:rPr>
                <w:lang w:val="en-US"/>
              </w:rPr>
            </w:pPr>
            <w:r w:rsidRPr="00D445E3">
              <w:rPr>
                <w:lang w:val="en-US"/>
              </w:rPr>
              <w:t>14: 5, 3 on</w:t>
            </w:r>
          </w:p>
          <w:p w:rsidR="007E7025" w:rsidRPr="00ED0760" w:rsidRDefault="007E7025" w:rsidP="00D84293">
            <w:pPr>
              <w:rPr>
                <w:lang w:val="en-US"/>
              </w:rPr>
            </w:pPr>
            <w:r w:rsidRPr="00ED0760">
              <w:rPr>
                <w:lang w:val="en-US"/>
              </w:rPr>
              <w:t>15: 5, 1, 3 on</w:t>
            </w:r>
          </w:p>
          <w:p w:rsidR="007E7025" w:rsidRPr="00480C15" w:rsidRDefault="007E7025" w:rsidP="00D84293">
            <w:pPr>
              <w:rPr>
                <w:lang w:val="en-US"/>
              </w:rPr>
            </w:pPr>
            <w:r w:rsidRPr="00480C15">
              <w:rPr>
                <w:lang w:val="en-US"/>
              </w:rPr>
              <w:t>16: 5, 2, 3 on</w:t>
            </w:r>
          </w:p>
          <w:p w:rsidR="007E7025" w:rsidRPr="00A710E7" w:rsidRDefault="007E7025" w:rsidP="00D84293">
            <w:pPr>
              <w:rPr>
                <w:lang w:val="en-US"/>
              </w:rPr>
            </w:pPr>
            <w:r w:rsidRPr="00A710E7">
              <w:rPr>
                <w:lang w:val="en-US"/>
              </w:rPr>
              <w:lastRenderedPageBreak/>
              <w:t>17: 5, 1, 2, 3 on</w:t>
            </w:r>
          </w:p>
          <w:p w:rsidR="00437B92" w:rsidRPr="00A43D7D" w:rsidRDefault="00437B92" w:rsidP="00D84293">
            <w:pPr>
              <w:rPr>
                <w:lang w:val="en-US"/>
              </w:rPr>
            </w:pPr>
            <w:r w:rsidRPr="00A43D7D">
              <w:rPr>
                <w:lang w:val="en-US"/>
              </w:rPr>
              <w:t>18: 5</w:t>
            </w:r>
            <w:r w:rsidR="000743CB" w:rsidRPr="00A43D7D">
              <w:rPr>
                <w:lang w:val="en-US"/>
              </w:rPr>
              <w:t>, 4 on</w:t>
            </w:r>
          </w:p>
          <w:p w:rsidR="000743CB" w:rsidRPr="00A43D7D" w:rsidRDefault="000743CB" w:rsidP="00D84293">
            <w:pPr>
              <w:rPr>
                <w:lang w:val="en-US"/>
              </w:rPr>
            </w:pPr>
            <w:r w:rsidRPr="00A43D7D">
              <w:rPr>
                <w:lang w:val="en-US"/>
              </w:rPr>
              <w:t xml:space="preserve">19: </w:t>
            </w:r>
            <w:r w:rsidR="00E111C3" w:rsidRPr="00A43D7D">
              <w:rPr>
                <w:lang w:val="en-US"/>
              </w:rPr>
              <w:t>5, 1, 4 on</w:t>
            </w:r>
          </w:p>
          <w:p w:rsidR="00E111C3" w:rsidRDefault="00E111C3" w:rsidP="00D84293">
            <w:pPr>
              <w:rPr>
                <w:lang w:val="en-US"/>
              </w:rPr>
            </w:pPr>
            <w:r w:rsidRPr="009138ED">
              <w:rPr>
                <w:lang w:val="en-US"/>
              </w:rPr>
              <w:t>1A: 5, 2, 4 on</w:t>
            </w:r>
          </w:p>
          <w:p w:rsidR="00507640" w:rsidRDefault="00507640" w:rsidP="00D84293">
            <w:r w:rsidRPr="00507640">
              <w:t>1B</w:t>
            </w:r>
            <w:r>
              <w:t>: 5, 1, 2</w:t>
            </w:r>
            <w:r w:rsidR="00333914">
              <w:t xml:space="preserve">, </w:t>
            </w:r>
            <w:r>
              <w:t>4 on</w:t>
            </w:r>
          </w:p>
          <w:p w:rsidR="00507640" w:rsidRPr="00507640" w:rsidRDefault="00507640" w:rsidP="00D84293">
            <w:r>
              <w:t>1C: 5, 3, 4 on</w:t>
            </w:r>
          </w:p>
          <w:p w:rsidR="00E111C3" w:rsidRPr="001343DB" w:rsidRDefault="00E111C3" w:rsidP="00D84293">
            <w:pPr>
              <w:rPr>
                <w:lang w:val="en-US"/>
              </w:rPr>
            </w:pPr>
            <w:r w:rsidRPr="001343DB">
              <w:rPr>
                <w:lang w:val="en-US"/>
              </w:rPr>
              <w:t>1D:</w:t>
            </w:r>
            <w:r w:rsidR="005379C9" w:rsidRPr="001343DB">
              <w:rPr>
                <w:lang w:val="en-US"/>
              </w:rPr>
              <w:t xml:space="preserve"> 5, 1, 3, 4 on</w:t>
            </w:r>
          </w:p>
          <w:p w:rsidR="005379C9" w:rsidRPr="00FC516D" w:rsidRDefault="00E111C3" w:rsidP="00D84293">
            <w:pPr>
              <w:rPr>
                <w:lang w:val="en-US"/>
              </w:rPr>
            </w:pPr>
            <w:r w:rsidRPr="00FC516D">
              <w:rPr>
                <w:lang w:val="en-US"/>
              </w:rPr>
              <w:t>1E:</w:t>
            </w:r>
            <w:r w:rsidR="005379C9" w:rsidRPr="00FC516D">
              <w:rPr>
                <w:lang w:val="en-US"/>
              </w:rPr>
              <w:t xml:space="preserve"> 5, 2, 3, 4 on</w:t>
            </w:r>
          </w:p>
          <w:p w:rsidR="004758F4" w:rsidRPr="00FC516D" w:rsidRDefault="00E111C3" w:rsidP="00D84293">
            <w:pPr>
              <w:rPr>
                <w:lang w:val="en-US"/>
              </w:rPr>
            </w:pPr>
            <w:r w:rsidRPr="00FC516D">
              <w:rPr>
                <w:lang w:val="en-US"/>
              </w:rPr>
              <w:t>1F:</w:t>
            </w:r>
            <w:r w:rsidR="005379C9" w:rsidRPr="00FC516D">
              <w:rPr>
                <w:lang w:val="en-US"/>
              </w:rPr>
              <w:t xml:space="preserve"> 5, 1, 2, 3, 4 on</w:t>
            </w:r>
          </w:p>
          <w:p w:rsidR="00AB3326" w:rsidRDefault="00AB3326" w:rsidP="00D84293">
            <w:pPr>
              <w:rPr>
                <w:lang w:val="en-US"/>
              </w:rPr>
            </w:pPr>
          </w:p>
          <w:p w:rsidR="00AB3326" w:rsidRDefault="005E3405" w:rsidP="00D84293">
            <w:pPr>
              <w:rPr>
                <w:lang w:val="en-US"/>
              </w:rPr>
            </w:pPr>
            <w:r>
              <w:rPr>
                <w:lang w:val="en-US"/>
              </w:rPr>
              <w:t>20: 6 on</w:t>
            </w:r>
          </w:p>
          <w:p w:rsidR="00A601A2" w:rsidRDefault="00A601A2" w:rsidP="00D84293">
            <w:pPr>
              <w:rPr>
                <w:lang w:val="en-US"/>
              </w:rPr>
            </w:pPr>
            <w:r>
              <w:rPr>
                <w:lang w:val="en-US"/>
              </w:rPr>
              <w:t>21: 6, 1 on</w:t>
            </w:r>
          </w:p>
          <w:p w:rsidR="00AB3326" w:rsidRDefault="00AB3326" w:rsidP="00D84293">
            <w:pPr>
              <w:rPr>
                <w:lang w:val="en-US"/>
              </w:rPr>
            </w:pPr>
          </w:p>
          <w:p w:rsidR="004C4A2C" w:rsidRDefault="0005764A" w:rsidP="00D842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C4A2C">
              <w:rPr>
                <w:lang w:val="en-US"/>
              </w:rPr>
              <w:t>0: 7 on</w:t>
            </w:r>
          </w:p>
          <w:p w:rsidR="005B5BBF" w:rsidRDefault="005B5BBF" w:rsidP="00D84293">
            <w:pPr>
              <w:rPr>
                <w:lang w:val="en-US"/>
              </w:rPr>
            </w:pPr>
            <w:r>
              <w:rPr>
                <w:lang w:val="en-US"/>
              </w:rPr>
              <w:t>41: 7, 1 on</w:t>
            </w:r>
          </w:p>
          <w:p w:rsidR="00BF2810" w:rsidRDefault="00BF2810" w:rsidP="00D84293">
            <w:pPr>
              <w:rPr>
                <w:lang w:val="en-US"/>
              </w:rPr>
            </w:pPr>
            <w:r>
              <w:rPr>
                <w:lang w:val="en-US"/>
              </w:rPr>
              <w:t>45: 7, 3 on</w:t>
            </w:r>
          </w:p>
          <w:p w:rsidR="00AB3326" w:rsidRDefault="00AB3326" w:rsidP="00D84293">
            <w:pPr>
              <w:rPr>
                <w:lang w:val="en-US"/>
              </w:rPr>
            </w:pPr>
          </w:p>
          <w:p w:rsidR="00C9403C" w:rsidRDefault="00DC1196" w:rsidP="00D84293">
            <w:pPr>
              <w:rPr>
                <w:lang w:val="en-US"/>
              </w:rPr>
            </w:pPr>
            <w:r>
              <w:rPr>
                <w:lang w:val="en-US"/>
              </w:rPr>
              <w:t>80: 8 on</w:t>
            </w:r>
          </w:p>
          <w:p w:rsidR="000242FD" w:rsidRDefault="000242FD" w:rsidP="00D84293">
            <w:pPr>
              <w:rPr>
                <w:lang w:val="en-US"/>
              </w:rPr>
            </w:pPr>
            <w:r>
              <w:rPr>
                <w:lang w:val="en-US"/>
              </w:rPr>
              <w:t>81: 8, 1 on</w:t>
            </w:r>
          </w:p>
          <w:p w:rsidR="00DD7E0A" w:rsidRDefault="00DD7E0A" w:rsidP="00D84293">
            <w:pPr>
              <w:rPr>
                <w:lang w:val="en-US"/>
              </w:rPr>
            </w:pPr>
            <w:r>
              <w:rPr>
                <w:lang w:val="en-US"/>
              </w:rPr>
              <w:t>82: 8, 2 on</w:t>
            </w:r>
          </w:p>
          <w:p w:rsidR="00C9403C" w:rsidRDefault="00C9403C" w:rsidP="00D84293">
            <w:pPr>
              <w:rPr>
                <w:lang w:val="en-US"/>
              </w:rPr>
            </w:pPr>
            <w:r>
              <w:rPr>
                <w:lang w:val="en-US"/>
              </w:rPr>
              <w:t xml:space="preserve">85: 8, </w:t>
            </w:r>
            <w:r w:rsidR="006D007D">
              <w:rPr>
                <w:lang w:val="en-US"/>
              </w:rPr>
              <w:t>1, 3 on</w:t>
            </w:r>
          </w:p>
          <w:p w:rsidR="00B40F9F" w:rsidRDefault="00B40F9F" w:rsidP="00D84293">
            <w:pPr>
              <w:rPr>
                <w:lang w:val="en-US"/>
              </w:rPr>
            </w:pPr>
            <w:r>
              <w:rPr>
                <w:lang w:val="en-US"/>
              </w:rPr>
              <w:t>A0: 8, 6 on</w:t>
            </w:r>
          </w:p>
          <w:p w:rsidR="001269DD" w:rsidRDefault="001269DD" w:rsidP="00D84293">
            <w:pPr>
              <w:rPr>
                <w:lang w:val="en-US"/>
              </w:rPr>
            </w:pPr>
          </w:p>
          <w:p w:rsidR="003058A7" w:rsidRPr="00590632" w:rsidRDefault="003058A7" w:rsidP="003058A7">
            <w:pPr>
              <w:rPr>
                <w:lang w:val="en-US"/>
              </w:rPr>
            </w:pPr>
            <w:r w:rsidRPr="00590632">
              <w:rPr>
                <w:lang w:val="en-US"/>
              </w:rPr>
              <w:t>FE: Rhytmus 1 off</w:t>
            </w:r>
          </w:p>
          <w:p w:rsidR="003058A7" w:rsidRPr="00590632" w:rsidRDefault="003058A7" w:rsidP="003058A7">
            <w:pPr>
              <w:rPr>
                <w:lang w:val="en-US"/>
              </w:rPr>
            </w:pPr>
            <w:r w:rsidRPr="00590632">
              <w:rPr>
                <w:lang w:val="en-US"/>
              </w:rPr>
              <w:t>FD: Rhythmus 2 o</w:t>
            </w:r>
            <w:r>
              <w:rPr>
                <w:lang w:val="en-US"/>
              </w:rPr>
              <w:t>ff</w:t>
            </w:r>
          </w:p>
          <w:p w:rsidR="003058A7" w:rsidRPr="00590632" w:rsidRDefault="003058A7" w:rsidP="003058A7">
            <w:pPr>
              <w:rPr>
                <w:lang w:val="en-US"/>
              </w:rPr>
            </w:pPr>
            <w:r w:rsidRPr="00590632">
              <w:rPr>
                <w:lang w:val="en-US"/>
              </w:rPr>
              <w:t>FB: Bass o</w:t>
            </w:r>
            <w:r>
              <w:rPr>
                <w:lang w:val="en-US"/>
              </w:rPr>
              <w:t>ff</w:t>
            </w:r>
          </w:p>
          <w:p w:rsidR="003058A7" w:rsidRDefault="003058A7" w:rsidP="003058A7">
            <w:pPr>
              <w:rPr>
                <w:lang w:val="en-US"/>
              </w:rPr>
            </w:pPr>
            <w:r w:rsidRPr="00590632">
              <w:rPr>
                <w:lang w:val="en-US"/>
              </w:rPr>
              <w:t xml:space="preserve">7F: Phrase 2 </w:t>
            </w:r>
            <w:r>
              <w:rPr>
                <w:lang w:val="en-US"/>
              </w:rPr>
              <w:t>off</w:t>
            </w:r>
          </w:p>
          <w:p w:rsidR="003058A7" w:rsidRDefault="003058A7" w:rsidP="003058A7">
            <w:pPr>
              <w:rPr>
                <w:lang w:val="en-US"/>
              </w:rPr>
            </w:pPr>
            <w:r>
              <w:rPr>
                <w:lang w:val="en-US"/>
              </w:rPr>
              <w:t>FC: Rhythmus 1 and 2 off</w:t>
            </w:r>
          </w:p>
          <w:p w:rsidR="00452C6B" w:rsidRDefault="003058A7" w:rsidP="009261BF">
            <w:pPr>
              <w:rPr>
                <w:lang w:val="en-US"/>
              </w:rPr>
            </w:pPr>
            <w:r>
              <w:rPr>
                <w:lang w:val="en-US"/>
              </w:rPr>
              <w:t>F8: Rhythmus 1 and 2 and Bass off</w:t>
            </w:r>
          </w:p>
          <w:p w:rsidR="00FB3E4A" w:rsidRDefault="00FB3E4A" w:rsidP="009261BF">
            <w:pPr>
              <w:rPr>
                <w:lang w:val="en-US"/>
              </w:rPr>
            </w:pPr>
          </w:p>
          <w:p w:rsidR="00FB3E4A" w:rsidRDefault="00FB3E4A" w:rsidP="009261B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FB3E4A" w:rsidRPr="00590632" w:rsidRDefault="00FB3E4A" w:rsidP="009261BF">
            <w:pPr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590632" w:rsidRDefault="00FF46CC" w:rsidP="00D84293">
            <w:pPr>
              <w:rPr>
                <w:lang w:val="en-US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44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47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52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53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57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58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62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63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65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66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67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69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70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71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73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74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75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76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77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78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79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82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83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84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85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86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87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89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91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92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93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94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95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96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97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98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101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102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103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104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105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106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108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1D485B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1D485B" w:rsidRPr="00A67B53" w:rsidRDefault="001D485B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1D485B" w:rsidRDefault="001D485B" w:rsidP="00D84293">
            <w:pPr>
              <w:rPr>
                <w:lang w:val="en-GB"/>
              </w:rPr>
            </w:pPr>
            <w:r>
              <w:rPr>
                <w:lang w:val="en-GB"/>
              </w:rPr>
              <w:t>119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1D485B" w:rsidRPr="00A67B53" w:rsidRDefault="001D485B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1D485B" w:rsidRPr="00A67B53" w:rsidRDefault="001D485B" w:rsidP="00D84293">
            <w:pPr>
              <w:rPr>
                <w:lang w:val="en-GB"/>
              </w:rPr>
            </w:pPr>
          </w:p>
        </w:tc>
      </w:tr>
      <w:tr w:rsidR="001D485B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1D485B" w:rsidRPr="00A67B53" w:rsidRDefault="001D485B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1D485B" w:rsidRDefault="001D485B" w:rsidP="00D84293">
            <w:pPr>
              <w:rPr>
                <w:lang w:val="en-GB"/>
              </w:rPr>
            </w:pPr>
            <w:r>
              <w:rPr>
                <w:lang w:val="en-GB"/>
              </w:rPr>
              <w:t>120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1D485B" w:rsidRPr="00A67B53" w:rsidRDefault="001D485B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1D485B" w:rsidRPr="00A67B53" w:rsidRDefault="001D485B" w:rsidP="00D84293">
            <w:pPr>
              <w:rPr>
                <w:lang w:val="en-GB"/>
              </w:rPr>
            </w:pPr>
          </w:p>
        </w:tc>
      </w:tr>
      <w:tr w:rsidR="001D485B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1D485B" w:rsidRPr="00A67B53" w:rsidRDefault="001D485B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1D485B" w:rsidRDefault="001D485B" w:rsidP="00D84293">
            <w:pPr>
              <w:rPr>
                <w:lang w:val="en-GB"/>
              </w:rPr>
            </w:pPr>
            <w:r>
              <w:rPr>
                <w:lang w:val="en-GB"/>
              </w:rPr>
              <w:t>121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1D485B" w:rsidRPr="00A67B53" w:rsidRDefault="001D485B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1D485B" w:rsidRPr="00A67B53" w:rsidRDefault="001D485B" w:rsidP="00D84293">
            <w:pPr>
              <w:rPr>
                <w:lang w:val="en-GB"/>
              </w:rPr>
            </w:pPr>
          </w:p>
        </w:tc>
      </w:tr>
      <w:tr w:rsidR="001D485B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1D485B" w:rsidRPr="00A67B53" w:rsidRDefault="001D485B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1D485B" w:rsidRDefault="001D485B" w:rsidP="00D84293">
            <w:pPr>
              <w:rPr>
                <w:lang w:val="en-GB"/>
              </w:rPr>
            </w:pPr>
            <w:r>
              <w:rPr>
                <w:lang w:val="en-GB"/>
              </w:rPr>
              <w:t>122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1D485B" w:rsidRPr="00A67B53" w:rsidRDefault="001D485B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1D485B" w:rsidRPr="00A67B53" w:rsidRDefault="001D485B" w:rsidP="00D84293">
            <w:pPr>
              <w:rPr>
                <w:lang w:val="en-GB"/>
              </w:rPr>
            </w:pPr>
          </w:p>
        </w:tc>
      </w:tr>
      <w:tr w:rsidR="001D485B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1D485B" w:rsidRPr="00A67B53" w:rsidRDefault="001D485B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1D485B" w:rsidRDefault="001D485B" w:rsidP="00D84293">
            <w:pPr>
              <w:rPr>
                <w:lang w:val="en-GB"/>
              </w:rPr>
            </w:pPr>
            <w:r>
              <w:rPr>
                <w:lang w:val="en-GB"/>
              </w:rPr>
              <w:t>123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1D485B" w:rsidRPr="00A67B53" w:rsidRDefault="001D485B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1D485B" w:rsidRPr="00A67B53" w:rsidRDefault="001D485B" w:rsidP="00D84293">
            <w:pPr>
              <w:rPr>
                <w:lang w:val="en-GB"/>
              </w:rPr>
            </w:pPr>
          </w:p>
        </w:tc>
      </w:tr>
      <w:tr w:rsidR="001D485B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1D485B" w:rsidRPr="00A67B53" w:rsidRDefault="001D485B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1D485B" w:rsidRDefault="001D485B" w:rsidP="00D84293">
            <w:pPr>
              <w:rPr>
                <w:lang w:val="en-GB"/>
              </w:rPr>
            </w:pPr>
            <w:r>
              <w:rPr>
                <w:lang w:val="en-GB"/>
              </w:rPr>
              <w:t>124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1D485B" w:rsidRPr="00A67B53" w:rsidRDefault="001D485B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1D485B" w:rsidRPr="00A67B53" w:rsidRDefault="001D485B" w:rsidP="00D84293">
            <w:pPr>
              <w:rPr>
                <w:lang w:val="en-GB"/>
              </w:rPr>
            </w:pPr>
          </w:p>
        </w:tc>
      </w:tr>
      <w:tr w:rsidR="001D485B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1D485B" w:rsidRPr="00A67B53" w:rsidRDefault="001D485B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1D485B" w:rsidRDefault="001D485B" w:rsidP="00D84293">
            <w:pPr>
              <w:rPr>
                <w:lang w:val="en-GB"/>
              </w:rPr>
            </w:pPr>
            <w:r>
              <w:rPr>
                <w:lang w:val="en-GB"/>
              </w:rPr>
              <w:t>125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1D485B" w:rsidRPr="00A67B53" w:rsidRDefault="001D485B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1D485B" w:rsidRPr="00A67B53" w:rsidRDefault="001D485B" w:rsidP="00D84293">
            <w:pPr>
              <w:rPr>
                <w:lang w:val="en-GB"/>
              </w:rPr>
            </w:pPr>
          </w:p>
        </w:tc>
      </w:tr>
      <w:tr w:rsidR="00D84293" w:rsidRPr="00FF79C5" w:rsidTr="00807BDC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D84293" w:rsidRPr="00807BDC" w:rsidRDefault="00D84293" w:rsidP="00D8429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Voice global 0A</w:t>
            </w:r>
          </w:p>
        </w:tc>
      </w:tr>
      <w:tr w:rsidR="00D8429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84293" w:rsidRPr="00A67B53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84293" w:rsidRPr="00A67B53" w:rsidRDefault="00D84293" w:rsidP="00D84293">
            <w:pPr>
              <w:rPr>
                <w:lang w:val="en-GB"/>
              </w:rPr>
            </w:pPr>
          </w:p>
        </w:tc>
        <w:tc>
          <w:tcPr>
            <w:tcW w:w="2719" w:type="dxa"/>
            <w:shd w:val="clear" w:color="auto" w:fill="auto"/>
            <w:vAlign w:val="center"/>
          </w:tcPr>
          <w:p w:rsidR="00D84293" w:rsidRPr="00A67B53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84293" w:rsidRPr="00A67B53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D93C1B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D84293" w:rsidRPr="00FF79C5" w:rsidRDefault="00D84293" w:rsidP="00D84293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Voices 0B / 0F / 17 (13 Left)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Aktiviert?</w:t>
            </w: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 / 7F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aus / ein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MSB</w:t>
            </w: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LSB</w:t>
            </w: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73 (Dez: 115)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Programm</w:t>
            </w: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4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00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Portamento Time</w:t>
            </w: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Volume</w:t>
            </w: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Panpot</w:t>
            </w: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  und 01 / 40 / 7F</w:t>
            </w:r>
          </w:p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D84293" w:rsidRPr="00B3077E" w:rsidRDefault="00D84293" w:rsidP="00D84293">
            <w:r w:rsidRPr="00B3077E">
              <w:t>links / mittig / rechts</w:t>
            </w:r>
          </w:p>
          <w:p w:rsidR="00D84293" w:rsidRPr="00B3077E" w:rsidRDefault="00D84293" w:rsidP="00D84293">
            <w:r w:rsidRPr="00B3077E">
              <w:t>L63 - R63 (L63 = L64)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Mono</w:t>
            </w: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9/10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 / 7F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aus / an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Harmonic Content</w:t>
            </w: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lastRenderedPageBreak/>
              <w:t>Brightness</w:t>
            </w: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Reverb</w:t>
            </w: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Chorus</w:t>
            </w: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16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17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18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19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EQ Low</w:t>
            </w: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20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21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EQ High</w:t>
            </w: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22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23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24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25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Pitch Bend Range</w:t>
            </w: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26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 – 0</w:t>
            </w:r>
            <w:r w:rsidRPr="00FF79C5">
              <w:rPr>
                <w:color w:val="FF0000"/>
                <w:lang w:val="en-GB"/>
              </w:rPr>
              <w:t>C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0 - 12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Tuning</w:t>
            </w: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27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28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29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30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Octave</w:t>
            </w: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31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3E (62) / 3F (63) / 40 (64) / 41 (65) / 42 (66) 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-2 / -1 / 0 / 1 / 2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32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33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34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35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36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37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38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39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41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42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BD2163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D84293" w:rsidRPr="00FF79C5" w:rsidRDefault="00D84293" w:rsidP="00D84293">
            <w:pPr>
              <w:jc w:val="center"/>
              <w:rPr>
                <w:lang w:val="en-GB"/>
              </w:rPr>
            </w:pPr>
            <w:r w:rsidRPr="00FF79C5">
              <w:rPr>
                <w:lang w:val="en-GB"/>
              </w:rPr>
              <w:t>Basic 1B Reverb</w:t>
            </w:r>
          </w:p>
        </w:tc>
      </w:tr>
      <w:tr w:rsidR="00D84293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D84293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 bei Änderung allgemein</w:t>
            </w:r>
          </w:p>
          <w:p w:rsidR="00D84293" w:rsidRDefault="00D84293" w:rsidP="00D84293">
            <w:r w:rsidRPr="00135147">
              <w:t>00 bei Song Volumeänderung (von 52 au</w:t>
            </w:r>
            <w:r>
              <w:t>f 51 und von 52 auf 0 und von 52 auf 127)</w:t>
            </w:r>
          </w:p>
          <w:p w:rsidR="00D84293" w:rsidRPr="00135147" w:rsidRDefault="00D84293" w:rsidP="00D84293">
            <w:r>
              <w:t>00 bei Song Channeländerung</w:t>
            </w:r>
          </w:p>
        </w:tc>
      </w:tr>
      <w:tr w:rsidR="00D84293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D84293" w:rsidRPr="00135147" w:rsidRDefault="00D84293" w:rsidP="00D84293"/>
        </w:tc>
        <w:tc>
          <w:tcPr>
            <w:tcW w:w="716" w:type="dxa"/>
            <w:shd w:val="clear" w:color="auto" w:fill="FFF2CC" w:themeFill="accent4" w:themeFillTint="33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FB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D84293" w:rsidRDefault="00D84293" w:rsidP="00D84293">
            <w:r w:rsidRPr="00B3077E">
              <w:t>FF wenn anderer Reverb</w:t>
            </w:r>
          </w:p>
          <w:p w:rsidR="00D84293" w:rsidRPr="00B3077E" w:rsidRDefault="00D84293" w:rsidP="00D84293">
            <w:r>
              <w:t>FD wenn nur Song abgespeichert wird</w:t>
            </w:r>
          </w:p>
          <w:p w:rsidR="00D84293" w:rsidRDefault="00D84293" w:rsidP="00D84293">
            <w:r w:rsidRPr="00B3077E">
              <w:t>02 bei Änderung allgemein</w:t>
            </w:r>
          </w:p>
          <w:p w:rsidR="00D84293" w:rsidRDefault="00D84293" w:rsidP="00D84293">
            <w:r>
              <w:t>04 bei Song Volumeänderung (von 52 auf 51 und von 52 auf 0 und von 52 auf 127)</w:t>
            </w:r>
          </w:p>
          <w:p w:rsidR="00D84293" w:rsidRDefault="00D84293" w:rsidP="00D84293">
            <w:r>
              <w:t>04 bei Song Channeländerung</w:t>
            </w:r>
          </w:p>
          <w:p w:rsidR="00B1601C" w:rsidRPr="00B3077E" w:rsidRDefault="00B1601C" w:rsidP="00D84293">
            <w:r>
              <w:t>02 bei Style-Part Änderung (von A nach B)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B3077E" w:rsidRDefault="00D84293" w:rsidP="00D84293"/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5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MSB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6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LSB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BD2163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D84293" w:rsidRPr="00FF79C5" w:rsidRDefault="00D84293" w:rsidP="00D84293">
            <w:pPr>
              <w:jc w:val="center"/>
              <w:rPr>
                <w:lang w:val="en-GB"/>
              </w:rPr>
            </w:pPr>
            <w:r w:rsidRPr="00FF79C5">
              <w:rPr>
                <w:lang w:val="en-GB"/>
              </w:rPr>
              <w:t>Basic 1C Chorus</w:t>
            </w:r>
          </w:p>
        </w:tc>
      </w:tr>
      <w:tr w:rsidR="00D84293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D84293" w:rsidRPr="00B3077E" w:rsidRDefault="00D84293" w:rsidP="00D84293">
            <w:r w:rsidRPr="00B3077E">
              <w:t>00 bei Änderung allgemein</w:t>
            </w:r>
          </w:p>
          <w:p w:rsidR="00D84293" w:rsidRDefault="00D84293" w:rsidP="00D84293">
            <w:r w:rsidRPr="00B3077E">
              <w:t>00 wenn anderer Reverb</w:t>
            </w:r>
          </w:p>
          <w:p w:rsidR="00D84293" w:rsidRDefault="00D84293" w:rsidP="00D84293">
            <w:r>
              <w:t>00 bei Song Volumeänderung (von 52 auf 51 und von 52 auf 0 und von 52 auf 127)</w:t>
            </w:r>
          </w:p>
          <w:p w:rsidR="00D84293" w:rsidRPr="00B3077E" w:rsidRDefault="00D84293" w:rsidP="00D84293">
            <w:r>
              <w:t>00 bei Song Channeländerung</w:t>
            </w:r>
          </w:p>
        </w:tc>
      </w:tr>
      <w:tr w:rsidR="00D84293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D84293" w:rsidRPr="00B3077E" w:rsidRDefault="00D84293" w:rsidP="00D84293"/>
        </w:tc>
        <w:tc>
          <w:tcPr>
            <w:tcW w:w="716" w:type="dxa"/>
            <w:shd w:val="clear" w:color="auto" w:fill="FFF2CC" w:themeFill="accent4" w:themeFillTint="33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FB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D84293" w:rsidRPr="00B3077E" w:rsidRDefault="00D84293" w:rsidP="00D84293">
            <w:r w:rsidRPr="00B3077E">
              <w:t>02 bei Änderung allgemein</w:t>
            </w:r>
          </w:p>
          <w:p w:rsidR="00D84293" w:rsidRPr="00B3077E" w:rsidRDefault="00D84293" w:rsidP="00D84293">
            <w:r w:rsidRPr="00B3077E">
              <w:t>02 wenn anderer Reverb</w:t>
            </w:r>
          </w:p>
          <w:p w:rsidR="00D84293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FF wenn anderer Chorus</w:t>
            </w:r>
          </w:p>
          <w:p w:rsidR="00D84293" w:rsidRDefault="00D84293" w:rsidP="00D84293">
            <w:r w:rsidRPr="00063F19">
              <w:t>04 wenn Song Volumeänderung (von 52 auf 51</w:t>
            </w:r>
            <w:r>
              <w:t xml:space="preserve"> und von 52 auf 0 und von 52 auf 127)</w:t>
            </w:r>
          </w:p>
          <w:p w:rsidR="00D84293" w:rsidRDefault="00D84293" w:rsidP="00D84293">
            <w:r>
              <w:t>04 bei Song Channeländerung</w:t>
            </w:r>
          </w:p>
          <w:p w:rsidR="00163D6E" w:rsidRPr="00063F19" w:rsidRDefault="00163D6E" w:rsidP="00D84293">
            <w:r>
              <w:t>02 bei Style-Part Änderung (von A nach B)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063F19" w:rsidRDefault="00D84293" w:rsidP="00D84293"/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b/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5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41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MSB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b/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6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00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LSB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1A64DF" w:rsidRPr="00FF79C5" w:rsidTr="00A65B0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A64DF" w:rsidRPr="001A64DF" w:rsidRDefault="001A64DF" w:rsidP="00D84293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Basic 1D</w:t>
            </w:r>
          </w:p>
        </w:tc>
      </w:tr>
      <w:tr w:rsidR="001A64D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A64DF" w:rsidRPr="001A64DF" w:rsidRDefault="001A64DF" w:rsidP="001A64D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A64DF" w:rsidRPr="001A64DF" w:rsidRDefault="001A64DF" w:rsidP="001A64D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1A64DF" w:rsidRPr="001A64DF" w:rsidRDefault="00797FFA" w:rsidP="001A64D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A64DF" w:rsidRPr="001A64DF" w:rsidRDefault="001A64DF" w:rsidP="001A64DF">
            <w:pPr>
              <w:rPr>
                <w:lang w:val="en-GB"/>
              </w:rPr>
            </w:pPr>
          </w:p>
        </w:tc>
      </w:tr>
      <w:tr w:rsidR="001A64D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A64DF" w:rsidRPr="001A64DF" w:rsidRDefault="001A64DF" w:rsidP="001A64D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A64DF" w:rsidRPr="001A64DF" w:rsidRDefault="001A64DF" w:rsidP="001A64D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1A64DF" w:rsidRPr="001A64DF" w:rsidRDefault="00797FFA" w:rsidP="001A64DF">
            <w:pPr>
              <w:rPr>
                <w:lang w:val="en-GB"/>
              </w:rPr>
            </w:pPr>
            <w:r>
              <w:rPr>
                <w:lang w:val="en-GB"/>
              </w:rPr>
              <w:t>FD</w:t>
            </w:r>
          </w:p>
        </w:tc>
        <w:tc>
          <w:tcPr>
            <w:tcW w:w="3111" w:type="dxa"/>
            <w:shd w:val="clear" w:color="auto" w:fill="auto"/>
          </w:tcPr>
          <w:p w:rsidR="001A64DF" w:rsidRPr="00797FFA" w:rsidRDefault="00797FFA" w:rsidP="001A64DF">
            <w:r w:rsidRPr="00797FFA">
              <w:t>FB wenn Style-Part Ä</w:t>
            </w:r>
            <w:r>
              <w:t>nderung (von A nach B)</w:t>
            </w:r>
          </w:p>
        </w:tc>
      </w:tr>
      <w:tr w:rsidR="001A64D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A64DF" w:rsidRPr="00797FFA" w:rsidRDefault="001A64DF" w:rsidP="001A64DF"/>
        </w:tc>
        <w:tc>
          <w:tcPr>
            <w:tcW w:w="716" w:type="dxa"/>
            <w:shd w:val="clear" w:color="auto" w:fill="auto"/>
          </w:tcPr>
          <w:p w:rsidR="001A64DF" w:rsidRPr="001A64DF" w:rsidRDefault="001A64DF" w:rsidP="001A64D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1A64DF" w:rsidRPr="001A64DF" w:rsidRDefault="00797FFA" w:rsidP="001A64D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A64DF" w:rsidRPr="001A64DF" w:rsidRDefault="001A64DF" w:rsidP="001A64DF">
            <w:pPr>
              <w:rPr>
                <w:lang w:val="en-GB"/>
              </w:rPr>
            </w:pPr>
          </w:p>
        </w:tc>
      </w:tr>
      <w:tr w:rsidR="001A64D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A64DF" w:rsidRPr="001A64DF" w:rsidRDefault="001A64DF" w:rsidP="001A64D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A64DF" w:rsidRPr="001A64DF" w:rsidRDefault="001A64DF" w:rsidP="001A64D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1A64DF" w:rsidRPr="001A64DF" w:rsidRDefault="00797FFA" w:rsidP="001A64D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A64DF" w:rsidRPr="001A64DF" w:rsidRDefault="001A64DF" w:rsidP="001A64DF">
            <w:pPr>
              <w:rPr>
                <w:lang w:val="en-GB"/>
              </w:rPr>
            </w:pPr>
          </w:p>
        </w:tc>
      </w:tr>
      <w:tr w:rsidR="001A64D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A64DF" w:rsidRPr="001A64DF" w:rsidRDefault="001A64DF" w:rsidP="001A64D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A64DF" w:rsidRPr="001A64DF" w:rsidRDefault="001A64DF" w:rsidP="001A64D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1A64DF" w:rsidRPr="001A64DF" w:rsidRDefault="00797FFA" w:rsidP="001A64D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A64DF" w:rsidRPr="001A64DF" w:rsidRDefault="001A64DF" w:rsidP="001A64DF">
            <w:pPr>
              <w:rPr>
                <w:lang w:val="en-GB"/>
              </w:rPr>
            </w:pPr>
          </w:p>
        </w:tc>
      </w:tr>
      <w:tr w:rsidR="001A64D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A64DF" w:rsidRPr="001A64DF" w:rsidRDefault="001A64DF" w:rsidP="001A64D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A64DF" w:rsidRPr="001A64DF" w:rsidRDefault="001A64DF" w:rsidP="001A64D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1A64DF" w:rsidRPr="001A64DF" w:rsidRDefault="00797FFA" w:rsidP="001A64DF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</w:tcPr>
          <w:p w:rsidR="001A64DF" w:rsidRPr="001A64DF" w:rsidRDefault="001A64DF" w:rsidP="001A64DF">
            <w:pPr>
              <w:rPr>
                <w:lang w:val="en-GB"/>
              </w:rPr>
            </w:pPr>
          </w:p>
        </w:tc>
      </w:tr>
      <w:tr w:rsidR="002A4DE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2A4DE5" w:rsidRPr="001A64DF" w:rsidRDefault="002A4DE5" w:rsidP="001A64D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2A4DE5" w:rsidRDefault="002A4DE5" w:rsidP="001A64D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2A4DE5" w:rsidRPr="001A64DF" w:rsidRDefault="00797FFA" w:rsidP="001A64D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2A4DE5" w:rsidRPr="001A64DF" w:rsidRDefault="002A4DE5" w:rsidP="001A64DF">
            <w:pPr>
              <w:rPr>
                <w:lang w:val="en-GB"/>
              </w:rPr>
            </w:pPr>
          </w:p>
        </w:tc>
      </w:tr>
      <w:tr w:rsidR="002A4DE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2A4DE5" w:rsidRPr="001A64DF" w:rsidRDefault="002A4DE5" w:rsidP="001A64D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2A4DE5" w:rsidRDefault="002A4DE5" w:rsidP="001A64D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2A4DE5" w:rsidRPr="001A64DF" w:rsidRDefault="00797FFA" w:rsidP="001A64D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2A4DE5" w:rsidRPr="001A64DF" w:rsidRDefault="002A4DE5" w:rsidP="001A64DF">
            <w:pPr>
              <w:rPr>
                <w:lang w:val="en-GB"/>
              </w:rPr>
            </w:pPr>
          </w:p>
        </w:tc>
      </w:tr>
      <w:tr w:rsidR="002A4DE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2A4DE5" w:rsidRPr="001A64DF" w:rsidRDefault="002A4DE5" w:rsidP="001A64D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2A4DE5" w:rsidRDefault="002A4DE5" w:rsidP="001A64D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2A4DE5" w:rsidRPr="001A64DF" w:rsidRDefault="00797FFA" w:rsidP="001A64DF">
            <w:pPr>
              <w:rPr>
                <w:lang w:val="en-GB"/>
              </w:rPr>
            </w:pPr>
            <w:r>
              <w:rPr>
                <w:lang w:val="en-GB"/>
              </w:rPr>
              <w:t>62</w:t>
            </w:r>
          </w:p>
        </w:tc>
        <w:tc>
          <w:tcPr>
            <w:tcW w:w="3111" w:type="dxa"/>
            <w:shd w:val="clear" w:color="auto" w:fill="auto"/>
          </w:tcPr>
          <w:p w:rsidR="002A4DE5" w:rsidRPr="001A64DF" w:rsidRDefault="002A4DE5" w:rsidP="001A64DF">
            <w:pPr>
              <w:rPr>
                <w:lang w:val="en-GB"/>
              </w:rPr>
            </w:pPr>
          </w:p>
        </w:tc>
      </w:tr>
      <w:tr w:rsidR="002A4DE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2A4DE5" w:rsidRPr="001A64DF" w:rsidRDefault="002A4DE5" w:rsidP="001A64D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2A4DE5" w:rsidRDefault="002A4DE5" w:rsidP="001A64D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2A4DE5" w:rsidRPr="001A64DF" w:rsidRDefault="00797FFA" w:rsidP="001A64D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3111" w:type="dxa"/>
            <w:shd w:val="clear" w:color="auto" w:fill="auto"/>
          </w:tcPr>
          <w:p w:rsidR="002A4DE5" w:rsidRPr="001A64DF" w:rsidRDefault="002A4DE5" w:rsidP="001A64DF">
            <w:pPr>
              <w:rPr>
                <w:lang w:val="en-GB"/>
              </w:rPr>
            </w:pPr>
          </w:p>
        </w:tc>
      </w:tr>
      <w:tr w:rsidR="002A4DE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2A4DE5" w:rsidRPr="001A64DF" w:rsidRDefault="002A4DE5" w:rsidP="001A64D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2A4DE5" w:rsidRDefault="002A4DE5" w:rsidP="001A64D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2A4DE5" w:rsidRPr="001A64DF" w:rsidRDefault="00797FFA" w:rsidP="001A64D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2A4DE5" w:rsidRPr="001A64DF" w:rsidRDefault="002A4DE5" w:rsidP="001A64DF">
            <w:pPr>
              <w:rPr>
                <w:lang w:val="en-GB"/>
              </w:rPr>
            </w:pPr>
          </w:p>
        </w:tc>
      </w:tr>
      <w:tr w:rsidR="002A4DE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2A4DE5" w:rsidRPr="001A64DF" w:rsidRDefault="002A4DE5" w:rsidP="001A64D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2A4DE5" w:rsidRDefault="002A4DE5" w:rsidP="001A64D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2A4DE5" w:rsidRPr="001A64DF" w:rsidRDefault="00797FFA" w:rsidP="001A64DF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2A4DE5" w:rsidRPr="001A64DF" w:rsidRDefault="002A4DE5" w:rsidP="001A64DF">
            <w:pPr>
              <w:rPr>
                <w:lang w:val="en-GB"/>
              </w:rPr>
            </w:pPr>
          </w:p>
        </w:tc>
      </w:tr>
      <w:tr w:rsidR="002A4DE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2A4DE5" w:rsidRPr="001A64DF" w:rsidRDefault="002A4DE5" w:rsidP="001A64D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2A4DE5" w:rsidRDefault="002A4DE5" w:rsidP="001A64D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2A4DE5" w:rsidRPr="001A64DF" w:rsidRDefault="00797FFA" w:rsidP="001A64D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2A4DE5" w:rsidRPr="001A64DF" w:rsidRDefault="002A4DE5" w:rsidP="001A64DF">
            <w:pPr>
              <w:rPr>
                <w:lang w:val="en-GB"/>
              </w:rPr>
            </w:pPr>
          </w:p>
        </w:tc>
      </w:tr>
      <w:tr w:rsidR="002A4DE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2A4DE5" w:rsidRPr="001A64DF" w:rsidRDefault="002A4DE5" w:rsidP="001A64D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2A4DE5" w:rsidRDefault="002A4DE5" w:rsidP="001A64D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2A4DE5" w:rsidRPr="001A64DF" w:rsidRDefault="00797FFA" w:rsidP="001A64D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2A4DE5" w:rsidRPr="001A64DF" w:rsidRDefault="002A4DE5" w:rsidP="001A64DF">
            <w:pPr>
              <w:rPr>
                <w:lang w:val="en-GB"/>
              </w:rPr>
            </w:pPr>
          </w:p>
        </w:tc>
      </w:tr>
      <w:tr w:rsidR="002A4DE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2A4DE5" w:rsidRPr="001A64DF" w:rsidRDefault="002A4DE5" w:rsidP="001A64D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2A4DE5" w:rsidRDefault="002A4DE5" w:rsidP="001A64D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</w:tcPr>
          <w:p w:rsidR="002A4DE5" w:rsidRPr="001A64DF" w:rsidRDefault="00797FFA" w:rsidP="001A64DF">
            <w:pPr>
              <w:rPr>
                <w:lang w:val="en-GB"/>
              </w:rPr>
            </w:pPr>
            <w:r>
              <w:rPr>
                <w:lang w:val="en-GB"/>
              </w:rPr>
              <w:t>2C</w:t>
            </w:r>
          </w:p>
        </w:tc>
        <w:tc>
          <w:tcPr>
            <w:tcW w:w="3111" w:type="dxa"/>
            <w:shd w:val="clear" w:color="auto" w:fill="auto"/>
          </w:tcPr>
          <w:p w:rsidR="002A4DE5" w:rsidRPr="00283CA9" w:rsidRDefault="00283CA9" w:rsidP="001A64DF">
            <w:r>
              <w:t>1C</w:t>
            </w:r>
            <w:r w:rsidRPr="00797FFA">
              <w:t xml:space="preserve"> wenn Style-Part Ä</w:t>
            </w:r>
            <w:r>
              <w:t>nderung (von A nach B)</w:t>
            </w:r>
          </w:p>
        </w:tc>
      </w:tr>
      <w:tr w:rsidR="00D84293" w:rsidRPr="00FF79C5" w:rsidTr="00A65B0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D84293" w:rsidRPr="001A64DF" w:rsidRDefault="00D84293" w:rsidP="00D84293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20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</w:tcPr>
          <w:p w:rsidR="00D84293" w:rsidRPr="002A6F19" w:rsidRDefault="00D84293" w:rsidP="00D84293">
            <w:r w:rsidRPr="002A6F19">
              <w:t>00 wenn nur Song abgespeichert oder auch nicht?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2A6F19" w:rsidRDefault="00D84293" w:rsidP="00D84293"/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</w:tcPr>
          <w:p w:rsidR="00D84293" w:rsidRDefault="00D84293" w:rsidP="00D84293">
            <w:r w:rsidRPr="00D20DFC">
              <w:t>3E wenn Song Volumeänderung</w:t>
            </w:r>
            <w:r>
              <w:t xml:space="preserve"> </w:t>
            </w:r>
            <w:r w:rsidRPr="00D20DFC">
              <w:t>(v</w:t>
            </w:r>
            <w:r>
              <w:t>on 52 auf 51)</w:t>
            </w:r>
          </w:p>
          <w:p w:rsidR="00D84293" w:rsidRPr="00D20DFC" w:rsidRDefault="00D84293" w:rsidP="00D84293">
            <w:r>
              <w:t>0A wenn Song Volumeänderung (von 52 auf 127)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D20DFC" w:rsidRDefault="00D84293" w:rsidP="00D84293"/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63</w:t>
            </w:r>
          </w:p>
        </w:tc>
        <w:tc>
          <w:tcPr>
            <w:tcW w:w="3111" w:type="dxa"/>
          </w:tcPr>
          <w:p w:rsidR="00D84293" w:rsidRDefault="00D84293" w:rsidP="00D84293">
            <w:r w:rsidRPr="00836A47">
              <w:t>FF wenn Song Volumeänderung</w:t>
            </w:r>
            <w:r>
              <w:t xml:space="preserve"> (von 52 auf 51)</w:t>
            </w:r>
          </w:p>
          <w:p w:rsidR="00D84293" w:rsidRPr="00836A47" w:rsidRDefault="00D84293" w:rsidP="00D84293">
            <w:r>
              <w:lastRenderedPageBreak/>
              <w:t>62 wenn Song Volumeänderung (von 52 auf 127)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836A47" w:rsidRDefault="00D84293" w:rsidP="00D84293"/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3111" w:type="dxa"/>
          </w:tcPr>
          <w:p w:rsidR="00D84293" w:rsidRDefault="00D84293" w:rsidP="00D84293">
            <w:r w:rsidRPr="00063F19">
              <w:t>11 wenn Song Volumeänderung (von 52 auf 51)</w:t>
            </w:r>
          </w:p>
          <w:p w:rsidR="00D84293" w:rsidRPr="00063F19" w:rsidRDefault="00D84293" w:rsidP="00D84293">
            <w:r>
              <w:t>1A wenn Song Volumeänderung (von 52 auf 127)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063F19" w:rsidRDefault="00D84293" w:rsidP="00D84293"/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03</w:t>
            </w:r>
          </w:p>
        </w:tc>
        <w:tc>
          <w:tcPr>
            <w:tcW w:w="3111" w:type="dxa"/>
          </w:tcPr>
          <w:p w:rsidR="00D84293" w:rsidRPr="00A50189" w:rsidRDefault="00D84293" w:rsidP="00D84293">
            <w:r w:rsidRPr="00A50189">
              <w:t>7F wenn Song Volumeänderung (von 5</w:t>
            </w:r>
            <w:r>
              <w:t>2 auf 51)</w:t>
            </w:r>
          </w:p>
          <w:p w:rsidR="00D84293" w:rsidRDefault="00D84293" w:rsidP="00D84293">
            <w:r w:rsidRPr="00A50189">
              <w:t>(von 52 auf 51)</w:t>
            </w:r>
          </w:p>
          <w:p w:rsidR="00D84293" w:rsidRPr="00A50189" w:rsidRDefault="00D84293" w:rsidP="00D84293">
            <w:r>
              <w:t>00 wenn Song Volumeänderung (von 52 auf 127)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A50189" w:rsidRDefault="00D84293" w:rsidP="00D84293"/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</w:tcPr>
          <w:p w:rsidR="00D84293" w:rsidRPr="00B3077E" w:rsidRDefault="00D84293" w:rsidP="00D84293">
            <w:r w:rsidRPr="00B3077E">
              <w:t>FF bei Änderung allgemein</w:t>
            </w:r>
          </w:p>
          <w:p w:rsidR="00D84293" w:rsidRDefault="00D84293" w:rsidP="00D84293">
            <w:r w:rsidRPr="00B3077E">
              <w:t>bei Änderung des Tempos</w:t>
            </w:r>
          </w:p>
          <w:p w:rsidR="00D84293" w:rsidRDefault="00D84293" w:rsidP="00D84293">
            <w:r>
              <w:t>FD wenn nur Song abgespeichert</w:t>
            </w:r>
          </w:p>
          <w:p w:rsidR="00D84293" w:rsidRDefault="00D84293" w:rsidP="00D84293">
            <w:r>
              <w:t>F9 wenn Song Volumeänderung (von 52 auf 51)</w:t>
            </w:r>
          </w:p>
          <w:p w:rsidR="00D84293" w:rsidRPr="00B3077E" w:rsidRDefault="00D84293" w:rsidP="00D84293">
            <w:r>
              <w:t>FF wenn Song Volumeänderung (von 52 auf 127)</w:t>
            </w:r>
          </w:p>
        </w:tc>
      </w:tr>
      <w:tr w:rsidR="00D84293" w:rsidRPr="00FF79C5" w:rsidTr="00E111E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D84293" w:rsidRPr="001A64DF" w:rsidRDefault="00D84293" w:rsidP="00D84293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21</w:t>
            </w:r>
          </w:p>
        </w:tc>
      </w:tr>
      <w:tr w:rsidR="00D8429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09</w:t>
            </w:r>
          </w:p>
        </w:tc>
        <w:tc>
          <w:tcPr>
            <w:tcW w:w="3111" w:type="dxa"/>
            <w:shd w:val="clear" w:color="auto" w:fill="auto"/>
          </w:tcPr>
          <w:p w:rsidR="00D84293" w:rsidRPr="00C31016" w:rsidRDefault="00D84293" w:rsidP="00D84293">
            <w:r w:rsidRPr="00C31016">
              <w:t>0D wenn Song Volumeänderung (v</w:t>
            </w:r>
            <w:r>
              <w:t>on 52 auf 127)</w:t>
            </w:r>
          </w:p>
        </w:tc>
      </w:tr>
      <w:tr w:rsidR="00D8429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D84293" w:rsidRPr="00C31016" w:rsidRDefault="00D84293" w:rsidP="00D84293"/>
        </w:tc>
        <w:tc>
          <w:tcPr>
            <w:tcW w:w="716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3111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D84293" w:rsidRPr="00626792" w:rsidRDefault="00D84293" w:rsidP="00D84293">
            <w:r w:rsidRPr="00626792">
              <w:t>10 wenn Song Volumeänderung (von 52 a</w:t>
            </w:r>
            <w:r>
              <w:t>uf 127)</w:t>
            </w:r>
          </w:p>
        </w:tc>
      </w:tr>
      <w:tr w:rsidR="00D8429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D84293" w:rsidRPr="00626792" w:rsidRDefault="00D84293" w:rsidP="00D84293"/>
        </w:tc>
        <w:tc>
          <w:tcPr>
            <w:tcW w:w="716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  <w:shd w:val="clear" w:color="auto" w:fill="auto"/>
          </w:tcPr>
          <w:p w:rsidR="00D84293" w:rsidRPr="00B3077E" w:rsidRDefault="00D84293" w:rsidP="00D84293">
            <w:r w:rsidRPr="00B3077E">
              <w:t>FF bei Änderung allgemein</w:t>
            </w:r>
          </w:p>
          <w:p w:rsidR="00D84293" w:rsidRPr="00B3077E" w:rsidRDefault="00D84293" w:rsidP="00D84293">
            <w:r w:rsidRPr="00B3077E">
              <w:t>bei Änderung des Tempos</w:t>
            </w:r>
          </w:p>
        </w:tc>
      </w:tr>
      <w:tr w:rsidR="00D84293" w:rsidRPr="00FF79C5" w:rsidTr="00E111E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D84293" w:rsidRPr="001A64DF" w:rsidRDefault="00D84293" w:rsidP="00D84293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22</w:t>
            </w: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42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02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4303">
        <w:trPr>
          <w:trHeight w:val="288"/>
        </w:trPr>
        <w:tc>
          <w:tcPr>
            <w:tcW w:w="2514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F259B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FF bei Änderung allgemein</w:t>
            </w:r>
          </w:p>
        </w:tc>
      </w:tr>
      <w:tr w:rsidR="00D84293" w:rsidRPr="00FF79C5" w:rsidTr="000B59DA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D84293" w:rsidRPr="001A64DF" w:rsidRDefault="00D84293" w:rsidP="00D84293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Tempo 29</w:t>
            </w:r>
          </w:p>
        </w:tc>
      </w:tr>
      <w:tr w:rsidR="00D8429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D84293" w:rsidRPr="00FF79C5" w:rsidRDefault="00D84293" w:rsidP="00D84293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Tempo ?</w:t>
            </w:r>
          </w:p>
        </w:tc>
        <w:tc>
          <w:tcPr>
            <w:tcW w:w="716" w:type="dxa"/>
            <w:shd w:val="clear" w:color="auto" w:fill="auto"/>
          </w:tcPr>
          <w:p w:rsidR="00D84293" w:rsidRPr="00FF79C5" w:rsidRDefault="00D84293" w:rsidP="00D84293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1 / 2</w:t>
            </w:r>
          </w:p>
        </w:tc>
        <w:tc>
          <w:tcPr>
            <w:tcW w:w="2719" w:type="dxa"/>
            <w:shd w:val="clear" w:color="auto" w:fill="auto"/>
          </w:tcPr>
          <w:p w:rsidR="00D84293" w:rsidRPr="00FF79C5" w:rsidRDefault="00D84293" w:rsidP="00D84293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D84293" w:rsidRPr="00FF79C5" w:rsidRDefault="00D84293" w:rsidP="00D84293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5- 500</w:t>
            </w:r>
          </w:p>
        </w:tc>
      </w:tr>
      <w:tr w:rsidR="00D8429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D84293" w:rsidRPr="00FF79C5" w:rsidRDefault="00D84293" w:rsidP="00D84293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Tempo Song</w:t>
            </w:r>
          </w:p>
        </w:tc>
        <w:tc>
          <w:tcPr>
            <w:tcW w:w="716" w:type="dxa"/>
            <w:shd w:val="clear" w:color="auto" w:fill="auto"/>
          </w:tcPr>
          <w:p w:rsidR="00D84293" w:rsidRPr="00FF79C5" w:rsidRDefault="00D84293" w:rsidP="00D84293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3 / 4</w:t>
            </w:r>
          </w:p>
        </w:tc>
        <w:tc>
          <w:tcPr>
            <w:tcW w:w="2719" w:type="dxa"/>
            <w:shd w:val="clear" w:color="auto" w:fill="auto"/>
          </w:tcPr>
          <w:p w:rsidR="00D84293" w:rsidRPr="00FF79C5" w:rsidRDefault="00D84293" w:rsidP="00D84293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D84293" w:rsidRPr="00FF79C5" w:rsidRDefault="00D84293" w:rsidP="00D84293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5 - 500</w:t>
            </w:r>
          </w:p>
        </w:tc>
      </w:tr>
      <w:tr w:rsidR="00D8429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Tempo Style</w:t>
            </w:r>
          </w:p>
        </w:tc>
        <w:tc>
          <w:tcPr>
            <w:tcW w:w="716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5 / 6</w:t>
            </w:r>
          </w:p>
        </w:tc>
        <w:tc>
          <w:tcPr>
            <w:tcW w:w="2719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5-500</w:t>
            </w:r>
          </w:p>
        </w:tc>
      </w:tr>
      <w:tr w:rsidR="00D8429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00 / 7F</w:t>
            </w:r>
          </w:p>
        </w:tc>
        <w:tc>
          <w:tcPr>
            <w:tcW w:w="3111" w:type="dxa"/>
            <w:shd w:val="clear" w:color="auto" w:fill="auto"/>
          </w:tcPr>
          <w:p w:rsidR="00D84293" w:rsidRPr="00B3077E" w:rsidRDefault="00D84293" w:rsidP="00D84293">
            <w:r w:rsidRPr="00B3077E">
              <w:t>aus / ein</w:t>
            </w:r>
          </w:p>
          <w:p w:rsidR="00D84293" w:rsidRPr="00B3077E" w:rsidRDefault="00D84293" w:rsidP="00D84293">
            <w:r w:rsidRPr="00B3077E">
              <w:t>Vermutung: nur ein, wenn Tempo Song nicht gleich Tempo Style</w:t>
            </w:r>
          </w:p>
        </w:tc>
      </w:tr>
      <w:tr w:rsidR="0067095A" w:rsidRPr="00FF79C5" w:rsidTr="00FF46C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67095A" w:rsidRPr="0067095A" w:rsidRDefault="0067095A" w:rsidP="0067095A">
            <w:pPr>
              <w:jc w:val="center"/>
              <w:rPr>
                <w:b/>
              </w:rPr>
            </w:pPr>
            <w:r>
              <w:rPr>
                <w:b/>
              </w:rPr>
              <w:t>Basic 3E</w:t>
            </w:r>
          </w:p>
        </w:tc>
      </w:tr>
      <w:tr w:rsidR="0067095A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67095A" w:rsidRPr="00FF79C5" w:rsidRDefault="0067095A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67095A" w:rsidRPr="00FF79C5" w:rsidRDefault="0067095A" w:rsidP="00D8429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67095A" w:rsidRPr="00FF79C5" w:rsidRDefault="001D6C33" w:rsidP="00D8429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67095A" w:rsidRPr="00B3077E" w:rsidRDefault="0067095A" w:rsidP="00D84293"/>
        </w:tc>
      </w:tr>
      <w:tr w:rsidR="0067095A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67095A" w:rsidRPr="00FF79C5" w:rsidRDefault="0067095A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67095A" w:rsidRDefault="0067095A" w:rsidP="00D8429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67095A" w:rsidRPr="00FF79C5" w:rsidRDefault="00215F5E" w:rsidP="00D8429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67095A" w:rsidRPr="00B3077E" w:rsidRDefault="00215F5E" w:rsidP="00D84293">
            <w:r>
              <w:t>7F</w:t>
            </w:r>
            <w:r w:rsidRPr="00797FFA">
              <w:t xml:space="preserve"> wenn Style-Part Ä</w:t>
            </w:r>
            <w:r>
              <w:t>nderung (von A nach B)</w:t>
            </w:r>
          </w:p>
        </w:tc>
      </w:tr>
      <w:tr w:rsidR="0067095A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67095A" w:rsidRPr="00215F5E" w:rsidRDefault="0067095A" w:rsidP="00D84293"/>
        </w:tc>
        <w:tc>
          <w:tcPr>
            <w:tcW w:w="716" w:type="dxa"/>
            <w:shd w:val="clear" w:color="auto" w:fill="auto"/>
          </w:tcPr>
          <w:p w:rsidR="0067095A" w:rsidRDefault="0067095A" w:rsidP="00D8429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67095A" w:rsidRPr="00FF79C5" w:rsidRDefault="001D6C33" w:rsidP="00D8429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67095A" w:rsidRPr="00B3077E" w:rsidRDefault="0067095A" w:rsidP="00D84293"/>
        </w:tc>
      </w:tr>
      <w:tr w:rsidR="0067095A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67095A" w:rsidRPr="00FF79C5" w:rsidRDefault="0067095A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67095A" w:rsidRDefault="0067095A" w:rsidP="00D8429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67095A" w:rsidRPr="00FF79C5" w:rsidRDefault="001D6C33" w:rsidP="00D8429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67095A" w:rsidRPr="00B3077E" w:rsidRDefault="0067095A" w:rsidP="00D84293"/>
        </w:tc>
      </w:tr>
      <w:tr w:rsidR="0067095A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67095A" w:rsidRPr="00FF79C5" w:rsidRDefault="0067095A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67095A" w:rsidRDefault="0067095A" w:rsidP="00D8429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67095A" w:rsidRPr="00FF79C5" w:rsidRDefault="001D6C33" w:rsidP="00D8429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67095A" w:rsidRPr="00B3077E" w:rsidRDefault="0067095A" w:rsidP="00D84293"/>
        </w:tc>
      </w:tr>
      <w:tr w:rsidR="0067095A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67095A" w:rsidRPr="00FF79C5" w:rsidRDefault="0067095A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67095A" w:rsidRDefault="0067095A" w:rsidP="00D8429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67095A" w:rsidRPr="00FF79C5" w:rsidRDefault="00BD05F2" w:rsidP="00D8429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67095A" w:rsidRPr="00B3077E" w:rsidRDefault="00A2095F" w:rsidP="00D84293">
            <w:r>
              <w:t>03 wenn Style-Part Änderung (von A nach B)</w:t>
            </w:r>
          </w:p>
        </w:tc>
      </w:tr>
      <w:tr w:rsidR="00BD05F2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BD05F2" w:rsidRPr="00A2095F" w:rsidRDefault="00BD05F2" w:rsidP="00BD05F2"/>
        </w:tc>
        <w:tc>
          <w:tcPr>
            <w:tcW w:w="716" w:type="dxa"/>
            <w:shd w:val="clear" w:color="auto" w:fill="auto"/>
          </w:tcPr>
          <w:p w:rsidR="00BD05F2" w:rsidRDefault="00BD05F2" w:rsidP="00BD05F2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BD05F2" w:rsidRPr="00FF79C5" w:rsidRDefault="00BD05F2" w:rsidP="00BD05F2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BD05F2" w:rsidRPr="00B3077E" w:rsidRDefault="00BD05F2" w:rsidP="00BD05F2"/>
        </w:tc>
      </w:tr>
      <w:tr w:rsidR="00BD05F2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BD05F2" w:rsidRPr="00FF79C5" w:rsidRDefault="00BD05F2" w:rsidP="00BD05F2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BD05F2" w:rsidRDefault="00BD05F2" w:rsidP="00BD05F2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BD05F2" w:rsidRPr="00FF79C5" w:rsidRDefault="00BD05F2" w:rsidP="00BD05F2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BD05F2" w:rsidRPr="00B3077E" w:rsidRDefault="00BD05F2" w:rsidP="00BD05F2"/>
        </w:tc>
      </w:tr>
      <w:tr w:rsidR="00BD05F2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BD05F2" w:rsidRPr="00FF79C5" w:rsidRDefault="00BD05F2" w:rsidP="00BD05F2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BD05F2" w:rsidRDefault="00BD05F2" w:rsidP="00BD05F2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BD05F2" w:rsidRPr="00FF79C5" w:rsidRDefault="00BD05F2" w:rsidP="00BD05F2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BD05F2" w:rsidRPr="00B3077E" w:rsidRDefault="00462A55" w:rsidP="00BD05F2">
            <w:r>
              <w:t>62 wenn Style-Part Änderung (von A nach B)</w:t>
            </w:r>
          </w:p>
        </w:tc>
      </w:tr>
      <w:tr w:rsidR="00BD05F2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BD05F2" w:rsidRPr="00462A55" w:rsidRDefault="00BD05F2" w:rsidP="00BD05F2"/>
        </w:tc>
        <w:tc>
          <w:tcPr>
            <w:tcW w:w="716" w:type="dxa"/>
            <w:shd w:val="clear" w:color="auto" w:fill="auto"/>
          </w:tcPr>
          <w:p w:rsidR="00BD05F2" w:rsidRDefault="00BD05F2" w:rsidP="00BD05F2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BD05F2" w:rsidRPr="00FF79C5" w:rsidRDefault="00BD05F2" w:rsidP="00BD05F2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BD05F2" w:rsidRPr="00B3077E" w:rsidRDefault="000042DC" w:rsidP="00BD05F2">
            <w:r>
              <w:t>11 wenn Style-Part Änderung (von A nach B)</w:t>
            </w:r>
          </w:p>
        </w:tc>
      </w:tr>
      <w:tr w:rsidR="00BD05F2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BD05F2" w:rsidRPr="000042DC" w:rsidRDefault="00BD05F2" w:rsidP="00BD05F2"/>
        </w:tc>
        <w:tc>
          <w:tcPr>
            <w:tcW w:w="716" w:type="dxa"/>
            <w:shd w:val="clear" w:color="auto" w:fill="auto"/>
          </w:tcPr>
          <w:p w:rsidR="00BD05F2" w:rsidRDefault="00BD05F2" w:rsidP="00BD05F2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BD05F2" w:rsidRPr="00FF79C5" w:rsidRDefault="00BD05F2" w:rsidP="00BD05F2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BD05F2" w:rsidRPr="00B3077E" w:rsidRDefault="00BD05F2" w:rsidP="00BD05F2"/>
        </w:tc>
      </w:tr>
      <w:tr w:rsidR="00BD05F2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BD05F2" w:rsidRPr="00FF79C5" w:rsidRDefault="00BD05F2" w:rsidP="00BD05F2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BD05F2" w:rsidRDefault="00BD05F2" w:rsidP="00BD05F2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BD05F2" w:rsidRPr="00FF79C5" w:rsidRDefault="00BD05F2" w:rsidP="00BD05F2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BD05F2" w:rsidRPr="00B3077E" w:rsidRDefault="00BD05F2" w:rsidP="00BD05F2"/>
        </w:tc>
      </w:tr>
      <w:tr w:rsidR="00BD05F2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BD05F2" w:rsidRPr="00FF79C5" w:rsidRDefault="00BD05F2" w:rsidP="00BD05F2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BD05F2" w:rsidRDefault="00BD05F2" w:rsidP="00BD05F2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BD05F2" w:rsidRPr="00FF79C5" w:rsidRDefault="00BD05F2" w:rsidP="00BD05F2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BD05F2" w:rsidRPr="00B3077E" w:rsidRDefault="007D5917" w:rsidP="00BD05F2">
            <w:r>
              <w:t>1B wenn Style-Part Änderung (von A nach B)</w:t>
            </w:r>
          </w:p>
        </w:tc>
      </w:tr>
      <w:tr w:rsidR="00BD05F2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BD05F2" w:rsidRPr="007D5917" w:rsidRDefault="00BD05F2" w:rsidP="00BD05F2"/>
        </w:tc>
        <w:tc>
          <w:tcPr>
            <w:tcW w:w="716" w:type="dxa"/>
            <w:shd w:val="clear" w:color="auto" w:fill="auto"/>
          </w:tcPr>
          <w:p w:rsidR="00BD05F2" w:rsidRDefault="00BD05F2" w:rsidP="00BD05F2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BD05F2" w:rsidRPr="00FF79C5" w:rsidRDefault="00BD05F2" w:rsidP="00BD05F2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BD05F2" w:rsidRPr="00B3077E" w:rsidRDefault="00BD05F2" w:rsidP="00BD05F2"/>
        </w:tc>
      </w:tr>
      <w:tr w:rsidR="00BD05F2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BD05F2" w:rsidRPr="00FF79C5" w:rsidRDefault="00BD05F2" w:rsidP="00BD05F2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BD05F2" w:rsidRDefault="00BD05F2" w:rsidP="00BD05F2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</w:tcPr>
          <w:p w:rsidR="00BD05F2" w:rsidRPr="00FF79C5" w:rsidRDefault="00BD05F2" w:rsidP="00BD05F2">
            <w:pPr>
              <w:rPr>
                <w:lang w:val="en-GB"/>
              </w:rPr>
            </w:pPr>
            <w:r>
              <w:rPr>
                <w:lang w:val="en-GB"/>
              </w:rPr>
              <w:t>F9</w:t>
            </w:r>
          </w:p>
        </w:tc>
        <w:tc>
          <w:tcPr>
            <w:tcW w:w="3111" w:type="dxa"/>
            <w:shd w:val="clear" w:color="auto" w:fill="auto"/>
          </w:tcPr>
          <w:p w:rsidR="00BD05F2" w:rsidRPr="00B3077E" w:rsidRDefault="00FF78A9" w:rsidP="00BD05F2">
            <w:r>
              <w:t>FB wenn Style-Part Änderung (von A nach B)</w:t>
            </w:r>
          </w:p>
        </w:tc>
      </w:tr>
    </w:tbl>
    <w:p w:rsidR="005F5F4D" w:rsidRPr="00B3077E" w:rsidRDefault="005F5F4D" w:rsidP="005F5F4D"/>
    <w:p w:rsidR="005F5F4D" w:rsidRPr="00B3077E" w:rsidRDefault="005F5F4D" w:rsidP="00E21432">
      <w:pPr>
        <w:rPr>
          <w:b/>
        </w:rPr>
      </w:pPr>
      <w:r w:rsidRPr="00B3077E">
        <w:rPr>
          <w:b/>
        </w:rPr>
        <w:t>scheint immer bei Änderung einzutreten</w:t>
      </w:r>
    </w:p>
    <w:p w:rsidR="009759CA" w:rsidRDefault="00D85E3B" w:rsidP="00E21432">
      <w:r w:rsidRPr="00B3077E">
        <w:t xml:space="preserve">Pos. </w:t>
      </w:r>
      <w:r w:rsidR="00BD2163" w:rsidRPr="00B3077E">
        <w:t>537 von FF auf 00</w:t>
      </w:r>
      <w:r w:rsidR="00BD2163" w:rsidRPr="00B3077E">
        <w:br/>
        <w:t xml:space="preserve">538 von </w:t>
      </w:r>
      <w:r w:rsidR="009759CA" w:rsidRPr="00B3077E">
        <w:t>FB auf 02</w:t>
      </w:r>
      <w:r w:rsidR="009759CA" w:rsidRPr="00B3077E">
        <w:br/>
        <w:t>550 von FF auf 00</w:t>
      </w:r>
      <w:r w:rsidR="009759CA" w:rsidRPr="00B3077E">
        <w:br/>
        <w:t>551 von FB auf 02</w:t>
      </w:r>
      <w:r w:rsidR="009759CA" w:rsidRPr="00B3077E">
        <w:br/>
        <w:t>682 von FA auf FF</w:t>
      </w:r>
    </w:p>
    <w:p w:rsidR="00933C9A" w:rsidRDefault="00933C9A" w:rsidP="00933C9A">
      <w:pPr>
        <w:pStyle w:val="berschrift1"/>
      </w:pPr>
      <w:r>
        <w:t>Setting-Groups und GPm-Blöcke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20"/>
        <w:gridCol w:w="723"/>
        <w:gridCol w:w="766"/>
        <w:gridCol w:w="733"/>
        <w:gridCol w:w="741"/>
        <w:gridCol w:w="806"/>
        <w:gridCol w:w="859"/>
        <w:gridCol w:w="766"/>
        <w:gridCol w:w="786"/>
        <w:gridCol w:w="725"/>
        <w:gridCol w:w="649"/>
        <w:gridCol w:w="786"/>
      </w:tblGrid>
      <w:tr w:rsidR="00AB0C2C" w:rsidTr="0024305A">
        <w:trPr>
          <w:tblHeader/>
        </w:trPr>
        <w:tc>
          <w:tcPr>
            <w:tcW w:w="720" w:type="dxa"/>
          </w:tcPr>
          <w:p w:rsidR="00AB0C2C" w:rsidRDefault="00AB0C2C" w:rsidP="00933C9A">
            <w:r>
              <w:t>GPm</w:t>
            </w:r>
          </w:p>
        </w:tc>
        <w:tc>
          <w:tcPr>
            <w:tcW w:w="723" w:type="dxa"/>
          </w:tcPr>
          <w:p w:rsidR="00AB0C2C" w:rsidRDefault="00AB0C2C" w:rsidP="00933C9A">
            <w:r>
              <w:t>Style</w:t>
            </w:r>
          </w:p>
        </w:tc>
        <w:tc>
          <w:tcPr>
            <w:tcW w:w="766" w:type="dxa"/>
          </w:tcPr>
          <w:p w:rsidR="00AB0C2C" w:rsidRDefault="00AB0C2C" w:rsidP="00933C9A">
            <w:r>
              <w:t>Voice</w:t>
            </w:r>
          </w:p>
        </w:tc>
        <w:tc>
          <w:tcPr>
            <w:tcW w:w="733" w:type="dxa"/>
          </w:tcPr>
          <w:p w:rsidR="00AB0C2C" w:rsidRDefault="00AB0C2C" w:rsidP="00933C9A">
            <w:r>
              <w:t>Tune Tr.</w:t>
            </w:r>
          </w:p>
        </w:tc>
        <w:tc>
          <w:tcPr>
            <w:tcW w:w="741" w:type="dxa"/>
          </w:tcPr>
          <w:p w:rsidR="00AB0C2C" w:rsidRDefault="00AB0C2C" w:rsidP="00933C9A">
            <w:r>
              <w:t>Scale</w:t>
            </w:r>
          </w:p>
        </w:tc>
        <w:tc>
          <w:tcPr>
            <w:tcW w:w="806" w:type="dxa"/>
          </w:tcPr>
          <w:p w:rsidR="00AB0C2C" w:rsidRDefault="00AB0C2C" w:rsidP="00933C9A">
            <w:r>
              <w:t>Harm.</w:t>
            </w:r>
          </w:p>
        </w:tc>
        <w:tc>
          <w:tcPr>
            <w:tcW w:w="859" w:type="dxa"/>
          </w:tcPr>
          <w:p w:rsidR="00AB0C2C" w:rsidRDefault="00AB0C2C" w:rsidP="00933C9A">
            <w:r>
              <w:t>Tempo</w:t>
            </w:r>
          </w:p>
        </w:tc>
        <w:tc>
          <w:tcPr>
            <w:tcW w:w="766" w:type="dxa"/>
          </w:tcPr>
          <w:p w:rsidR="00AB0C2C" w:rsidRDefault="00AB0C2C" w:rsidP="00933C9A">
            <w:r>
              <w:t>Pedal</w:t>
            </w:r>
          </w:p>
        </w:tc>
        <w:tc>
          <w:tcPr>
            <w:tcW w:w="786" w:type="dxa"/>
          </w:tcPr>
          <w:p w:rsidR="00AB0C2C" w:rsidRDefault="00AB0C2C" w:rsidP="00933C9A">
            <w:r>
              <w:t>MPad</w:t>
            </w:r>
          </w:p>
        </w:tc>
        <w:tc>
          <w:tcPr>
            <w:tcW w:w="725" w:type="dxa"/>
          </w:tcPr>
          <w:p w:rsidR="00AB0C2C" w:rsidRDefault="00AB0C2C" w:rsidP="00933C9A">
            <w:r>
              <w:t>Song</w:t>
            </w:r>
          </w:p>
        </w:tc>
        <w:tc>
          <w:tcPr>
            <w:tcW w:w="649" w:type="dxa"/>
          </w:tcPr>
          <w:p w:rsidR="00AB0C2C" w:rsidRDefault="00AB0C2C" w:rsidP="00933C9A">
            <w:r>
              <w:t>MicS</w:t>
            </w:r>
          </w:p>
        </w:tc>
        <w:tc>
          <w:tcPr>
            <w:tcW w:w="786" w:type="dxa"/>
          </w:tcPr>
          <w:p w:rsidR="00AB0C2C" w:rsidRDefault="00AB0C2C" w:rsidP="00933C9A">
            <w:r>
              <w:t>LineO.</w:t>
            </w: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01</w:t>
            </w:r>
          </w:p>
        </w:tc>
        <w:tc>
          <w:tcPr>
            <w:tcW w:w="723" w:type="dxa"/>
          </w:tcPr>
          <w:p w:rsidR="00AB0C2C" w:rsidRDefault="00152F3C" w:rsidP="00AB0C2C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  <w:r>
              <w:t>X</w:t>
            </w: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02</w:t>
            </w:r>
          </w:p>
        </w:tc>
        <w:tc>
          <w:tcPr>
            <w:tcW w:w="723" w:type="dxa"/>
          </w:tcPr>
          <w:p w:rsidR="00AB0C2C" w:rsidRDefault="00152F3C" w:rsidP="00AB0C2C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  <w:r>
              <w:t>X</w:t>
            </w: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03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  <w:r>
              <w:t>X</w:t>
            </w: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04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  <w:r>
              <w:t>X</w:t>
            </w: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05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  <w:r>
              <w:t>X</w:t>
            </w: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lastRenderedPageBreak/>
              <w:t>06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07</w:t>
            </w:r>
          </w:p>
        </w:tc>
        <w:tc>
          <w:tcPr>
            <w:tcW w:w="723" w:type="dxa"/>
          </w:tcPr>
          <w:p w:rsidR="00AB0C2C" w:rsidRDefault="00152F3C" w:rsidP="00AB0C2C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08</w:t>
            </w:r>
          </w:p>
        </w:tc>
        <w:tc>
          <w:tcPr>
            <w:tcW w:w="723" w:type="dxa"/>
          </w:tcPr>
          <w:p w:rsidR="00AB0C2C" w:rsidRDefault="00152F3C" w:rsidP="00AB0C2C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09</w:t>
            </w:r>
          </w:p>
        </w:tc>
        <w:tc>
          <w:tcPr>
            <w:tcW w:w="723" w:type="dxa"/>
          </w:tcPr>
          <w:p w:rsidR="00AB0C2C" w:rsidRDefault="00E9626F" w:rsidP="00AB0C2C">
            <w:pPr>
              <w:jc w:val="center"/>
            </w:pPr>
            <w:r>
              <w:t>X?</w:t>
            </w: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0A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0B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0C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0D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0E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0F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10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11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12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13</w:t>
            </w:r>
          </w:p>
        </w:tc>
        <w:tc>
          <w:tcPr>
            <w:tcW w:w="723" w:type="dxa"/>
          </w:tcPr>
          <w:p w:rsidR="00AB0C2C" w:rsidRDefault="005C3AA0" w:rsidP="00AB0C2C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14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15</w:t>
            </w:r>
          </w:p>
        </w:tc>
        <w:tc>
          <w:tcPr>
            <w:tcW w:w="723" w:type="dxa"/>
          </w:tcPr>
          <w:p w:rsidR="00AB0C2C" w:rsidRDefault="00152F3C" w:rsidP="00AB0C2C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16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17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18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19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1A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1B</w:t>
            </w:r>
          </w:p>
        </w:tc>
        <w:tc>
          <w:tcPr>
            <w:tcW w:w="723" w:type="dxa"/>
          </w:tcPr>
          <w:p w:rsidR="00AB0C2C" w:rsidRDefault="00152F3C" w:rsidP="00AB0C2C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  <w:r>
              <w:t>X</w:t>
            </w: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1C</w:t>
            </w:r>
          </w:p>
        </w:tc>
        <w:tc>
          <w:tcPr>
            <w:tcW w:w="723" w:type="dxa"/>
          </w:tcPr>
          <w:p w:rsidR="00AB0C2C" w:rsidRDefault="00152F3C" w:rsidP="00AB0C2C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  <w:r>
              <w:t>X</w:t>
            </w: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1D</w:t>
            </w:r>
          </w:p>
        </w:tc>
        <w:tc>
          <w:tcPr>
            <w:tcW w:w="723" w:type="dxa"/>
          </w:tcPr>
          <w:p w:rsidR="00AB0C2C" w:rsidRDefault="00152F3C" w:rsidP="00AB0C2C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  <w:r>
              <w:t>X</w:t>
            </w: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1E</w:t>
            </w:r>
          </w:p>
        </w:tc>
        <w:tc>
          <w:tcPr>
            <w:tcW w:w="723" w:type="dxa"/>
          </w:tcPr>
          <w:p w:rsidR="00AB0C2C" w:rsidRDefault="00152F3C" w:rsidP="00AB0C2C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  <w:r>
              <w:t>X</w:t>
            </w: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1F</w:t>
            </w:r>
          </w:p>
        </w:tc>
        <w:tc>
          <w:tcPr>
            <w:tcW w:w="723" w:type="dxa"/>
          </w:tcPr>
          <w:p w:rsidR="00AB0C2C" w:rsidRDefault="00E73250" w:rsidP="00AB0C2C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  <w:r>
              <w:t>X</w:t>
            </w: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20</w:t>
            </w:r>
          </w:p>
        </w:tc>
        <w:tc>
          <w:tcPr>
            <w:tcW w:w="723" w:type="dxa"/>
          </w:tcPr>
          <w:p w:rsidR="00AB0C2C" w:rsidRDefault="00E73250" w:rsidP="00AB0C2C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  <w:r>
              <w:t>X</w:t>
            </w: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21</w:t>
            </w:r>
          </w:p>
        </w:tc>
        <w:tc>
          <w:tcPr>
            <w:tcW w:w="723" w:type="dxa"/>
          </w:tcPr>
          <w:p w:rsidR="00AB0C2C" w:rsidRDefault="00E73250" w:rsidP="00AB0C2C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  <w:r>
              <w:t>X</w:t>
            </w: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22</w:t>
            </w:r>
          </w:p>
        </w:tc>
        <w:tc>
          <w:tcPr>
            <w:tcW w:w="723" w:type="dxa"/>
          </w:tcPr>
          <w:p w:rsidR="00AB0C2C" w:rsidRDefault="00E73250" w:rsidP="00AB0C2C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  <w:r>
              <w:t>X</w:t>
            </w: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23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24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25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26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27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28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29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2A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2B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2C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2D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2E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2F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30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31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32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33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34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35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36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37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38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39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3A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lastRenderedPageBreak/>
              <w:t>3B</w:t>
            </w:r>
          </w:p>
        </w:tc>
        <w:tc>
          <w:tcPr>
            <w:tcW w:w="72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3C</w:t>
            </w:r>
          </w:p>
        </w:tc>
        <w:tc>
          <w:tcPr>
            <w:tcW w:w="723" w:type="dxa"/>
          </w:tcPr>
          <w:p w:rsidR="00AB0C2C" w:rsidRDefault="0024305A" w:rsidP="00AB0C2C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  <w:r>
              <w:t>X</w:t>
            </w: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3D</w:t>
            </w:r>
          </w:p>
        </w:tc>
        <w:tc>
          <w:tcPr>
            <w:tcW w:w="723" w:type="dxa"/>
          </w:tcPr>
          <w:p w:rsidR="00AB0C2C" w:rsidRDefault="0024305A" w:rsidP="00AB0C2C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  <w:r>
              <w:t>X</w:t>
            </w: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  <w:tr w:rsidR="00AB0C2C" w:rsidTr="0024305A">
        <w:tc>
          <w:tcPr>
            <w:tcW w:w="720" w:type="dxa"/>
          </w:tcPr>
          <w:p w:rsidR="00AB0C2C" w:rsidRDefault="00AB0C2C" w:rsidP="00933C9A">
            <w:r>
              <w:t>3E</w:t>
            </w:r>
          </w:p>
        </w:tc>
        <w:tc>
          <w:tcPr>
            <w:tcW w:w="723" w:type="dxa"/>
          </w:tcPr>
          <w:p w:rsidR="00AB0C2C" w:rsidRDefault="0024305A" w:rsidP="00AB0C2C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33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41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0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85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6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25" w:type="dxa"/>
          </w:tcPr>
          <w:p w:rsidR="00AB0C2C" w:rsidRDefault="00AB0C2C" w:rsidP="00AB0C2C">
            <w:pPr>
              <w:jc w:val="center"/>
            </w:pPr>
            <w:r>
              <w:t>X</w:t>
            </w:r>
          </w:p>
        </w:tc>
        <w:tc>
          <w:tcPr>
            <w:tcW w:w="649" w:type="dxa"/>
          </w:tcPr>
          <w:p w:rsidR="00AB0C2C" w:rsidRDefault="00AB0C2C" w:rsidP="00AB0C2C">
            <w:pPr>
              <w:jc w:val="center"/>
            </w:pPr>
          </w:p>
        </w:tc>
        <w:tc>
          <w:tcPr>
            <w:tcW w:w="786" w:type="dxa"/>
          </w:tcPr>
          <w:p w:rsidR="00AB0C2C" w:rsidRDefault="00AB0C2C" w:rsidP="00AB0C2C">
            <w:pPr>
              <w:jc w:val="center"/>
            </w:pPr>
          </w:p>
        </w:tc>
      </w:tr>
    </w:tbl>
    <w:p w:rsidR="00685BC2" w:rsidRDefault="00A841FC" w:rsidP="00A841FC">
      <w:r>
        <w:br w:type="page"/>
      </w:r>
      <w:bookmarkStart w:id="0" w:name="_GoBack"/>
      <w:bookmarkEnd w:id="0"/>
      <w:r w:rsidR="00685BC2">
        <w:lastRenderedPageBreak/>
        <w:br w:type="page"/>
      </w:r>
    </w:p>
    <w:p w:rsidR="00A841FC" w:rsidRDefault="00A841FC" w:rsidP="00A841FC"/>
    <w:p w:rsidR="00933C9A" w:rsidRDefault="00497F1E" w:rsidP="00497F1E">
      <w:pPr>
        <w:pStyle w:val="berschrift1"/>
      </w:pPr>
      <w:r>
        <w:t>Style Channel Numbers</w:t>
      </w:r>
    </w:p>
    <w:tbl>
      <w:tblPr>
        <w:tblStyle w:val="Tabellenraster"/>
        <w:tblW w:w="3271" w:type="dxa"/>
        <w:tblLook w:val="04A0" w:firstRow="1" w:lastRow="0" w:firstColumn="1" w:lastColumn="0" w:noHBand="0" w:noVBand="1"/>
      </w:tblPr>
      <w:tblGrid>
        <w:gridCol w:w="567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7F7EFE" w:rsidTr="00A841FC">
        <w:trPr>
          <w:trHeight w:val="227"/>
          <w:tblHeader/>
        </w:trPr>
        <w:tc>
          <w:tcPr>
            <w:tcW w:w="567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1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2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3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4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5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6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7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8</w:t>
            </w: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00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90671C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EA3472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EA3472" w:rsidRDefault="008C766D" w:rsidP="00EA3472">
            <w:pPr>
              <w:jc w:val="center"/>
              <w:rPr>
                <w:b/>
              </w:rPr>
            </w:pPr>
            <w:r>
              <w:rPr>
                <w:b/>
              </w:rPr>
              <w:t>RHY 1 (Channel 1)</w:t>
            </w: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01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90671C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EA3472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90671C" w:rsidRDefault="008C766D" w:rsidP="007F7EFE">
            <w:pPr>
              <w:jc w:val="center"/>
              <w:rPr>
                <w:b/>
              </w:rPr>
            </w:pPr>
            <w:r>
              <w:rPr>
                <w:b/>
              </w:rPr>
              <w:t>RHY 2 (Channel 2)</w:t>
            </w: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02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03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EA3472" w:rsidTr="00EA3472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EA3472" w:rsidRDefault="006C5573" w:rsidP="007F7EFE">
            <w:pPr>
              <w:jc w:val="center"/>
              <w:rPr>
                <w:b/>
              </w:rPr>
            </w:pPr>
            <w:r>
              <w:rPr>
                <w:b/>
              </w:rPr>
              <w:t>Bass (Channel 3)</w:t>
            </w: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04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05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06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07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EA3472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4120A" w:rsidP="007F7EFE">
            <w:pPr>
              <w:jc w:val="center"/>
              <w:rPr>
                <w:b/>
              </w:rPr>
            </w:pPr>
            <w:r>
              <w:rPr>
                <w:b/>
              </w:rPr>
              <w:t>CHD 1 (</w:t>
            </w:r>
            <w:r w:rsidR="00EA3472">
              <w:rPr>
                <w:b/>
              </w:rPr>
              <w:t>Channel 4</w:t>
            </w:r>
            <w:r>
              <w:rPr>
                <w:b/>
              </w:rPr>
              <w:t>)</w:t>
            </w: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08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09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0A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0B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0C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0D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0E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0F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EA3472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4120A" w:rsidP="007F7EFE">
            <w:pPr>
              <w:jc w:val="center"/>
              <w:rPr>
                <w:b/>
              </w:rPr>
            </w:pPr>
            <w:r>
              <w:rPr>
                <w:b/>
              </w:rPr>
              <w:t>CHD2 (</w:t>
            </w:r>
            <w:r w:rsidR="00EA3472">
              <w:rPr>
                <w:b/>
              </w:rPr>
              <w:t>Channel 5</w:t>
            </w:r>
            <w:r>
              <w:rPr>
                <w:b/>
              </w:rPr>
              <w:t>)</w:t>
            </w: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10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Pr="008F46E0" w:rsidRDefault="007F7EFE" w:rsidP="007F7EFE">
            <w:pPr>
              <w:jc w:val="center"/>
            </w:pPr>
            <w:r>
              <w:t>11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12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13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14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15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16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17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18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19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1A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1B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1C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1D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1E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1F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EA3472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PAD (</w:t>
            </w:r>
            <w:r w:rsidR="00EA3472">
              <w:rPr>
                <w:b/>
              </w:rPr>
              <w:t>Channel 6</w:t>
            </w:r>
            <w:r>
              <w:rPr>
                <w:b/>
              </w:rPr>
              <w:t>)</w:t>
            </w: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20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21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22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23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24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25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26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27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28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29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2A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lastRenderedPageBreak/>
              <w:t>2B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2C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2D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2E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2F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30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Pr="00883ADA" w:rsidRDefault="007F7EFE" w:rsidP="007F7EFE">
            <w:pPr>
              <w:jc w:val="center"/>
            </w:pPr>
            <w:r w:rsidRPr="00883ADA">
              <w:t>31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32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33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34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35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36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37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38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39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3A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3B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3C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3D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3E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3F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EA3472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PHR 1 (</w:t>
            </w:r>
            <w:r w:rsidR="00EA3472">
              <w:rPr>
                <w:b/>
              </w:rPr>
              <w:t>Channel 7</w:t>
            </w:r>
            <w:r>
              <w:rPr>
                <w:b/>
              </w:rPr>
              <w:t>)</w:t>
            </w: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40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41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42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43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44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45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46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47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48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49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4A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4B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4C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4D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4E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4F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Pr="008F46E0" w:rsidRDefault="007F7EFE" w:rsidP="007F7EFE">
            <w:pPr>
              <w:jc w:val="center"/>
            </w:pPr>
            <w:r>
              <w:t>50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51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52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53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54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55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56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57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58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59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5A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5B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5C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5D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5E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5F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lastRenderedPageBreak/>
              <w:t>60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61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62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63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64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65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66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67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68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69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6A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6B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6C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6D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6E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6F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Pr="0086632C" w:rsidRDefault="007F7EFE" w:rsidP="007F7EFE">
            <w:pPr>
              <w:jc w:val="center"/>
            </w:pPr>
            <w:r w:rsidRPr="0086632C">
              <w:t>70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71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72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73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74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75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76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77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78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79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7A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7B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7C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7D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7E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EA3472">
        <w:trPr>
          <w:trHeight w:val="227"/>
        </w:trPr>
        <w:tc>
          <w:tcPr>
            <w:tcW w:w="567" w:type="dxa"/>
          </w:tcPr>
          <w:p w:rsidR="007F7EFE" w:rsidRDefault="007F7EFE" w:rsidP="007F7EFE">
            <w:pPr>
              <w:jc w:val="center"/>
            </w:pPr>
            <w:r>
              <w:t>7F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EA3472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PHR 2 (</w:t>
            </w:r>
            <w:r w:rsidR="00EA3472">
              <w:rPr>
                <w:b/>
              </w:rPr>
              <w:t>Channel 8</w:t>
            </w:r>
            <w:r>
              <w:rPr>
                <w:b/>
              </w:rPr>
              <w:t>)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7F7EFE">
            <w:pPr>
              <w:jc w:val="center"/>
            </w:pPr>
            <w:r>
              <w:t>80</w:t>
            </w: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7F7EFE">
            <w:pPr>
              <w:jc w:val="center"/>
              <w:rPr>
                <w:b/>
              </w:rPr>
            </w:pP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81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82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83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84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85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86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87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88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89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8A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8B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8C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8D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8E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8F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Pr="008F46E0" w:rsidRDefault="00032A52" w:rsidP="00032A52">
            <w:pPr>
              <w:jc w:val="center"/>
            </w:pPr>
            <w:r>
              <w:t>90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91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92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93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94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lastRenderedPageBreak/>
              <w:t>95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96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97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98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99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9A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9B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9C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9D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9E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9F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A0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A1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A2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A3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A4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A5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A6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A7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A8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A9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AA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AB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AC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AD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AE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AF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Pr="00883ADA" w:rsidRDefault="00032A52" w:rsidP="00032A52">
            <w:pPr>
              <w:jc w:val="center"/>
            </w:pPr>
            <w:r>
              <w:t>B0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B1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B2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B3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B4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B5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B6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B7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B8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B9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BA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BB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BC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BD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BE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BF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C0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C1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C2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C3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C4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C5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C6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C7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C8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C9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CA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lastRenderedPageBreak/>
              <w:t>CB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CC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CD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CE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Pr="008F46E0" w:rsidRDefault="00032A52" w:rsidP="00032A52">
            <w:pPr>
              <w:jc w:val="center"/>
            </w:pPr>
            <w:r>
              <w:t>CF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D0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D1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D2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D3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D4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D5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D6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D7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D8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D9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DA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DB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DC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DD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DE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032A52" w:rsidRPr="00142D6E" w:rsidRDefault="00032A52" w:rsidP="00032A52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DF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E0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E1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E2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E3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E4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E5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E6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E7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E8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E9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EA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EB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EC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ED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EE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Pr="00FA5678" w:rsidRDefault="00032A52" w:rsidP="00032A52">
            <w:pPr>
              <w:jc w:val="center"/>
            </w:pPr>
            <w:r>
              <w:t>EF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F0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F1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F2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F3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F4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F5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F6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F7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F8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F9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FA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FB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FC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FD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EA3472">
        <w:trPr>
          <w:trHeight w:val="227"/>
        </w:trPr>
        <w:tc>
          <w:tcPr>
            <w:tcW w:w="567" w:type="dxa"/>
          </w:tcPr>
          <w:p w:rsidR="00032A52" w:rsidRDefault="00032A52" w:rsidP="00032A52">
            <w:pPr>
              <w:jc w:val="center"/>
            </w:pPr>
            <w:r>
              <w:t>FE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363C3C" w:rsidRDefault="00032A52" w:rsidP="00032A52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7F7EFE" w:rsidRPr="007F7EFE" w:rsidRDefault="007F7EFE" w:rsidP="007F7EFE"/>
    <w:tbl>
      <w:tblPr>
        <w:tblStyle w:val="Tabellenrast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567"/>
        <w:gridCol w:w="1892"/>
      </w:tblGrid>
      <w:tr w:rsidR="004B4DF6" w:rsidTr="004B4DF6">
        <w:tc>
          <w:tcPr>
            <w:tcW w:w="454" w:type="dxa"/>
            <w:shd w:val="clear" w:color="auto" w:fill="FFF2CC" w:themeFill="accent4" w:themeFillTint="33"/>
          </w:tcPr>
          <w:p w:rsidR="004B4DF6" w:rsidRPr="00025418" w:rsidRDefault="004B4DF6" w:rsidP="00025418">
            <w:pPr>
              <w:jc w:val="center"/>
              <w:rPr>
                <w:b/>
              </w:rPr>
            </w:pPr>
            <w:r w:rsidRPr="00025418">
              <w:rPr>
                <w:b/>
              </w:rPr>
              <w:lastRenderedPageBreak/>
              <w:t>8</w:t>
            </w: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025418" w:rsidRDefault="004B4DF6" w:rsidP="00025418">
            <w:pPr>
              <w:jc w:val="center"/>
              <w:rPr>
                <w:b/>
              </w:rPr>
            </w:pPr>
            <w:r w:rsidRPr="00025418">
              <w:rPr>
                <w:b/>
              </w:rPr>
              <w:t>7</w:t>
            </w: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025418" w:rsidRDefault="004B4DF6" w:rsidP="00025418">
            <w:pPr>
              <w:jc w:val="center"/>
              <w:rPr>
                <w:b/>
              </w:rPr>
            </w:pPr>
            <w:r w:rsidRPr="00025418">
              <w:rPr>
                <w:b/>
              </w:rPr>
              <w:t>6</w:t>
            </w: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025418" w:rsidRDefault="004B4DF6" w:rsidP="00025418">
            <w:pPr>
              <w:jc w:val="center"/>
              <w:rPr>
                <w:b/>
              </w:rPr>
            </w:pPr>
            <w:r w:rsidRPr="00025418">
              <w:rPr>
                <w:b/>
              </w:rPr>
              <w:t>5</w:t>
            </w: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025418" w:rsidRDefault="004B4DF6" w:rsidP="00025418">
            <w:pPr>
              <w:jc w:val="center"/>
              <w:rPr>
                <w:b/>
              </w:rPr>
            </w:pPr>
            <w:r w:rsidRPr="00025418">
              <w:rPr>
                <w:b/>
              </w:rPr>
              <w:t>4</w:t>
            </w: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025418" w:rsidRDefault="004B4DF6" w:rsidP="00025418">
            <w:pPr>
              <w:jc w:val="center"/>
              <w:rPr>
                <w:b/>
              </w:rPr>
            </w:pPr>
            <w:r w:rsidRPr="00025418">
              <w:rPr>
                <w:b/>
              </w:rPr>
              <w:t>3</w:t>
            </w: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025418" w:rsidRDefault="004B4DF6" w:rsidP="00025418">
            <w:pPr>
              <w:jc w:val="center"/>
              <w:rPr>
                <w:b/>
              </w:rPr>
            </w:pPr>
            <w:r w:rsidRPr="00025418">
              <w:rPr>
                <w:b/>
              </w:rPr>
              <w:t>2</w:t>
            </w: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025418" w:rsidRDefault="004B4DF6" w:rsidP="00025418">
            <w:pPr>
              <w:jc w:val="center"/>
              <w:rPr>
                <w:b/>
              </w:rPr>
            </w:pPr>
            <w:r w:rsidRPr="00025418">
              <w:rPr>
                <w:b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:rsidR="004B4DF6" w:rsidRPr="00025418" w:rsidRDefault="004B4DF6" w:rsidP="00025418">
            <w:pPr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  <w:tc>
          <w:tcPr>
            <w:tcW w:w="1892" w:type="dxa"/>
            <w:shd w:val="clear" w:color="auto" w:fill="auto"/>
          </w:tcPr>
          <w:p w:rsidR="004B4DF6" w:rsidRDefault="00B42628" w:rsidP="00025418">
            <w:pPr>
              <w:jc w:val="center"/>
              <w:rPr>
                <w:b/>
              </w:rPr>
            </w:pPr>
            <w:r>
              <w:rPr>
                <w:b/>
              </w:rPr>
              <w:t>Channel</w:t>
            </w:r>
          </w:p>
        </w:tc>
      </w:tr>
      <w:tr w:rsidR="004B4DF6" w:rsidTr="004B4DF6">
        <w:tc>
          <w:tcPr>
            <w:tcW w:w="454" w:type="dxa"/>
            <w:shd w:val="clear" w:color="auto" w:fill="FBE4D5" w:themeFill="accent2" w:themeFillTint="33"/>
          </w:tcPr>
          <w:p w:rsidR="004B4DF6" w:rsidRPr="0090671C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567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  <w:r>
              <w:t>00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BF40CD">
        <w:tc>
          <w:tcPr>
            <w:tcW w:w="454" w:type="dxa"/>
            <w:shd w:val="clear" w:color="auto" w:fill="FBE4D5" w:themeFill="accent2" w:themeFillTint="33"/>
          </w:tcPr>
          <w:p w:rsidR="004B4DF6" w:rsidRPr="0090671C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  <w:r>
              <w:t>01</w:t>
            </w:r>
          </w:p>
        </w:tc>
        <w:tc>
          <w:tcPr>
            <w:tcW w:w="1892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  <w:r>
              <w:t>Channel 1</w:t>
            </w:r>
          </w:p>
        </w:tc>
      </w:tr>
      <w:tr w:rsidR="004B4DF6" w:rsidTr="00BF40CD"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  <w:r>
              <w:t>02</w:t>
            </w:r>
          </w:p>
        </w:tc>
        <w:tc>
          <w:tcPr>
            <w:tcW w:w="1892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  <w:r>
              <w:t>Channel 2</w:t>
            </w: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03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BF40CD"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  <w:r>
              <w:t>04</w:t>
            </w:r>
          </w:p>
        </w:tc>
        <w:tc>
          <w:tcPr>
            <w:tcW w:w="1892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  <w:r>
              <w:t>Channel 3</w:t>
            </w: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05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06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07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BF40CD">
        <w:tc>
          <w:tcPr>
            <w:tcW w:w="454" w:type="dxa"/>
            <w:shd w:val="clear" w:color="auto" w:fill="FBE4D5" w:themeFill="accent2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  <w:r>
              <w:t>08</w:t>
            </w:r>
          </w:p>
        </w:tc>
        <w:tc>
          <w:tcPr>
            <w:tcW w:w="1892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  <w:r>
              <w:t>Channel 4</w:t>
            </w: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09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0A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0B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0C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0D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0E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0F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BF40CD">
        <w:tc>
          <w:tcPr>
            <w:tcW w:w="454" w:type="dxa"/>
            <w:shd w:val="clear" w:color="auto" w:fill="FBE4D5" w:themeFill="accent2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  <w:r>
              <w:t>10</w:t>
            </w:r>
          </w:p>
        </w:tc>
        <w:tc>
          <w:tcPr>
            <w:tcW w:w="1892" w:type="dxa"/>
            <w:shd w:val="clear" w:color="auto" w:fill="FBE4D5" w:themeFill="accent2" w:themeFillTint="33"/>
          </w:tcPr>
          <w:p w:rsidR="004B4DF6" w:rsidRDefault="001A1BBA" w:rsidP="0090671C">
            <w:pPr>
              <w:jc w:val="center"/>
            </w:pPr>
            <w:r>
              <w:t>Channel 5</w:t>
            </w: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8F46E0" w:rsidRDefault="004B4DF6" w:rsidP="0090671C">
            <w:pPr>
              <w:jc w:val="center"/>
            </w:pPr>
            <w:r w:rsidRPr="008F46E0">
              <w:t>X</w:t>
            </w:r>
          </w:p>
        </w:tc>
        <w:tc>
          <w:tcPr>
            <w:tcW w:w="567" w:type="dxa"/>
          </w:tcPr>
          <w:p w:rsidR="004B4DF6" w:rsidRPr="008F46E0" w:rsidRDefault="004B4DF6" w:rsidP="0090671C">
            <w:pPr>
              <w:jc w:val="center"/>
            </w:pPr>
            <w:r>
              <w:t>11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8F46E0" w:rsidRDefault="004B4DF6" w:rsidP="0090671C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12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8F46E0" w:rsidRDefault="004B4DF6" w:rsidP="0090671C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13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8F46E0" w:rsidRDefault="004B4DF6" w:rsidP="0090671C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14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8F46E0" w:rsidRDefault="004B4DF6" w:rsidP="0090671C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15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8F46E0" w:rsidRDefault="004B4DF6" w:rsidP="0090671C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16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8F46E0" w:rsidRDefault="004B4DF6" w:rsidP="0090671C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17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8F46E0" w:rsidRDefault="004B4DF6" w:rsidP="0090671C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18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8F46E0" w:rsidRDefault="004B4DF6" w:rsidP="0090671C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19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8F46E0" w:rsidRDefault="004B4DF6" w:rsidP="0090671C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1A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8F46E0" w:rsidRDefault="004B4DF6" w:rsidP="0090671C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1B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8F46E0" w:rsidRDefault="004B4DF6" w:rsidP="0090671C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1C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8F46E0" w:rsidRDefault="004B4DF6" w:rsidP="0090671C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1D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8F46E0" w:rsidRDefault="004B4DF6" w:rsidP="0090671C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1E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7B25C4" w:rsidRDefault="004B4DF6" w:rsidP="0090671C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8F46E0" w:rsidRDefault="004B4DF6" w:rsidP="0090671C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1F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BF40CD">
        <w:tc>
          <w:tcPr>
            <w:tcW w:w="454" w:type="dxa"/>
            <w:shd w:val="clear" w:color="auto" w:fill="FBE4D5" w:themeFill="accent2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  <w:shd w:val="clear" w:color="auto" w:fill="FBE4D5" w:themeFill="accent2" w:themeFillTint="33"/>
          </w:tcPr>
          <w:p w:rsidR="004B4DF6" w:rsidRDefault="004B4DF6" w:rsidP="0090671C">
            <w:pPr>
              <w:jc w:val="center"/>
            </w:pPr>
            <w:r>
              <w:t>20</w:t>
            </w:r>
          </w:p>
        </w:tc>
        <w:tc>
          <w:tcPr>
            <w:tcW w:w="1892" w:type="dxa"/>
            <w:shd w:val="clear" w:color="auto" w:fill="FBE4D5" w:themeFill="accent2" w:themeFillTint="33"/>
          </w:tcPr>
          <w:p w:rsidR="004B4DF6" w:rsidRDefault="001A1BBA" w:rsidP="0090671C">
            <w:pPr>
              <w:jc w:val="center"/>
            </w:pPr>
            <w:r>
              <w:t>Channel 6</w:t>
            </w: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21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22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23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24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25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26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27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28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29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2A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2B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2C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2D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2E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2F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30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567" w:type="dxa"/>
          </w:tcPr>
          <w:p w:rsidR="004B4DF6" w:rsidRPr="00883ADA" w:rsidRDefault="004B4DF6" w:rsidP="0090671C">
            <w:pPr>
              <w:jc w:val="center"/>
            </w:pPr>
            <w:r w:rsidRPr="00883ADA">
              <w:t>31</w:t>
            </w:r>
          </w:p>
        </w:tc>
        <w:tc>
          <w:tcPr>
            <w:tcW w:w="1892" w:type="dxa"/>
            <w:shd w:val="clear" w:color="auto" w:fill="auto"/>
          </w:tcPr>
          <w:p w:rsidR="004B4DF6" w:rsidRPr="00883ADA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32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33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34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35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36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37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38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39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3A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3B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3C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3D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3E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4B4DF6" w:rsidTr="004B4DF6">
        <w:tc>
          <w:tcPr>
            <w:tcW w:w="454" w:type="dxa"/>
            <w:shd w:val="clear" w:color="auto" w:fill="auto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4B4DF6" w:rsidRDefault="004B4DF6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4B4DF6" w:rsidRPr="00142D6E" w:rsidRDefault="004B4DF6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4B4DF6" w:rsidRPr="009D0A61" w:rsidRDefault="004B4DF6" w:rsidP="0090671C">
            <w:pPr>
              <w:jc w:val="center"/>
            </w:pPr>
            <w:r w:rsidRPr="009D0A61">
              <w:t>X</w:t>
            </w:r>
          </w:p>
        </w:tc>
        <w:tc>
          <w:tcPr>
            <w:tcW w:w="567" w:type="dxa"/>
          </w:tcPr>
          <w:p w:rsidR="004B4DF6" w:rsidRDefault="004B4DF6" w:rsidP="0090671C">
            <w:pPr>
              <w:jc w:val="center"/>
            </w:pPr>
            <w:r>
              <w:t>3F</w:t>
            </w:r>
          </w:p>
        </w:tc>
        <w:tc>
          <w:tcPr>
            <w:tcW w:w="1892" w:type="dxa"/>
            <w:shd w:val="clear" w:color="auto" w:fill="auto"/>
          </w:tcPr>
          <w:p w:rsidR="004B4DF6" w:rsidRDefault="004B4DF6" w:rsidP="0090671C">
            <w:pPr>
              <w:jc w:val="center"/>
            </w:pPr>
          </w:p>
        </w:tc>
      </w:tr>
      <w:tr w:rsidR="00BE5E11" w:rsidTr="00BF40CD">
        <w:tc>
          <w:tcPr>
            <w:tcW w:w="454" w:type="dxa"/>
            <w:shd w:val="clear" w:color="auto" w:fill="FBE4D5" w:themeFill="accent2" w:themeFillTint="33"/>
          </w:tcPr>
          <w:p w:rsidR="00BE5E11" w:rsidRPr="00142D6E" w:rsidRDefault="00BE5E11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BE5E11" w:rsidRDefault="00BE5E11" w:rsidP="009067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FBE4D5" w:themeFill="accent2" w:themeFillTint="33"/>
          </w:tcPr>
          <w:p w:rsidR="00BE5E11" w:rsidRPr="00142D6E" w:rsidRDefault="00BE5E11" w:rsidP="0090671C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BE5E11" w:rsidRDefault="00BE5E11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BE5E11" w:rsidRDefault="00BE5E11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BE5E11" w:rsidRDefault="00BE5E11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BE5E11" w:rsidRDefault="00BE5E11" w:rsidP="0090671C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BE5E11" w:rsidRDefault="00BE5E11" w:rsidP="0090671C">
            <w:pPr>
              <w:jc w:val="center"/>
            </w:pPr>
          </w:p>
        </w:tc>
        <w:tc>
          <w:tcPr>
            <w:tcW w:w="567" w:type="dxa"/>
            <w:shd w:val="clear" w:color="auto" w:fill="FBE4D5" w:themeFill="accent2" w:themeFillTint="33"/>
          </w:tcPr>
          <w:p w:rsidR="00BE5E11" w:rsidRDefault="00BE5E11" w:rsidP="0090671C">
            <w:pPr>
              <w:jc w:val="center"/>
            </w:pPr>
            <w:r>
              <w:t>40</w:t>
            </w:r>
          </w:p>
        </w:tc>
        <w:tc>
          <w:tcPr>
            <w:tcW w:w="1892" w:type="dxa"/>
            <w:shd w:val="clear" w:color="auto" w:fill="FBE4D5" w:themeFill="accent2" w:themeFillTint="33"/>
          </w:tcPr>
          <w:p w:rsidR="00BE5E11" w:rsidRDefault="00BE5E11" w:rsidP="0090671C">
            <w:pPr>
              <w:jc w:val="center"/>
            </w:pPr>
            <w:r>
              <w:t>Channel 7</w:t>
            </w:r>
          </w:p>
        </w:tc>
      </w:tr>
      <w:tr w:rsidR="001550B7" w:rsidTr="00BE5E11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41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42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43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44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45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46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47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48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49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4A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4B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4C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4D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4E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4F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Pr="008F46E0" w:rsidRDefault="001550B7" w:rsidP="001550B7">
            <w:pPr>
              <w:jc w:val="center"/>
            </w:pPr>
            <w:r>
              <w:t>50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51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52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53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54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55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56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57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58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59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5A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5B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5C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5D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5E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5F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60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61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62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63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64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65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66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67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68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69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6A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6B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6C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6D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6E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6F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Pr="0086632C" w:rsidRDefault="001550B7" w:rsidP="001550B7">
            <w:pPr>
              <w:jc w:val="center"/>
            </w:pPr>
            <w:r w:rsidRPr="0086632C">
              <w:t>70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71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72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73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74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75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76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77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78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79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7A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7B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7C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7D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7E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7F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9C195A">
        <w:tc>
          <w:tcPr>
            <w:tcW w:w="454" w:type="dxa"/>
            <w:shd w:val="clear" w:color="auto" w:fill="FBE4D5" w:themeFill="accent2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FBE4D5" w:themeFill="accent2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FBE4D5" w:themeFill="accent2" w:themeFillTint="33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:rsidR="001550B7" w:rsidRDefault="001550B7" w:rsidP="001550B7">
            <w:pPr>
              <w:jc w:val="center"/>
            </w:pPr>
            <w:r>
              <w:t>80</w:t>
            </w:r>
          </w:p>
        </w:tc>
        <w:tc>
          <w:tcPr>
            <w:tcW w:w="1892" w:type="dxa"/>
            <w:shd w:val="clear" w:color="auto" w:fill="FBE4D5" w:themeFill="accent2" w:themeFillTint="33"/>
          </w:tcPr>
          <w:p w:rsidR="001550B7" w:rsidRDefault="001550B7" w:rsidP="001550B7">
            <w:pPr>
              <w:jc w:val="center"/>
            </w:pPr>
            <w:r>
              <w:t>Channel 8</w:t>
            </w: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81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82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83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84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85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86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87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88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89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8A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8B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8C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8D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8E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8F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567" w:type="dxa"/>
          </w:tcPr>
          <w:p w:rsidR="001550B7" w:rsidRPr="008F46E0" w:rsidRDefault="001550B7" w:rsidP="001550B7">
            <w:pPr>
              <w:jc w:val="center"/>
            </w:pPr>
            <w:r>
              <w:t>90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91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92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93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94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95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96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97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98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99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9A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9B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9C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9D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7B25C4" w:rsidRDefault="001550B7" w:rsidP="001550B7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9E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9F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A0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A1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A2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A3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A4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A5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A6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A7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A8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A9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AA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AB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AC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AD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AE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AF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567" w:type="dxa"/>
          </w:tcPr>
          <w:p w:rsidR="001550B7" w:rsidRPr="00883ADA" w:rsidRDefault="001550B7" w:rsidP="001550B7">
            <w:pPr>
              <w:jc w:val="center"/>
            </w:pPr>
            <w:r>
              <w:t>B0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B1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B2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B3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B4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B5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B6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B7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B8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B9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BA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BB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BC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BD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9D0A61" w:rsidRDefault="001550B7" w:rsidP="001550B7">
            <w:pPr>
              <w:jc w:val="center"/>
            </w:pPr>
            <w:r w:rsidRPr="009D0A61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BE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BF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C0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C1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C2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C3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C4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C5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C6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C7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C8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C9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CA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CB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CC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CD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CE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567" w:type="dxa"/>
          </w:tcPr>
          <w:p w:rsidR="001550B7" w:rsidRPr="008F46E0" w:rsidRDefault="001550B7" w:rsidP="001550B7">
            <w:pPr>
              <w:jc w:val="center"/>
            </w:pPr>
            <w:r>
              <w:t>CF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D0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D1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D2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D3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D4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D5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D6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D7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D8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D9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DA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DB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DC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142D6E" w:rsidRDefault="001550B7" w:rsidP="001550B7">
            <w:pPr>
              <w:jc w:val="center"/>
              <w:rPr>
                <w:b/>
              </w:rPr>
            </w:pP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</w:pPr>
            <w:r w:rsidRPr="008F46E0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DD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DE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DF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E0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E1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  <w: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E2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E3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E4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E5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E6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E7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E8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E9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EA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EB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EC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ED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EE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Pr="00FA5678" w:rsidRDefault="001550B7" w:rsidP="001550B7">
            <w:pPr>
              <w:jc w:val="center"/>
            </w:pPr>
            <w:r>
              <w:t>EF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F0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F1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F2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F3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F4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F5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F6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F7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F8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F9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FA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FB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FC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  <w:tr w:rsidR="001550B7" w:rsidTr="004B4DF6">
        <w:tc>
          <w:tcPr>
            <w:tcW w:w="454" w:type="dxa"/>
            <w:shd w:val="clear" w:color="auto" w:fill="FFF2CC" w:themeFill="accent4" w:themeFillTint="33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8F46E0" w:rsidRDefault="001550B7" w:rsidP="001550B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454" w:type="dxa"/>
            <w:shd w:val="clear" w:color="auto" w:fill="auto"/>
          </w:tcPr>
          <w:p w:rsidR="001550B7" w:rsidRPr="00363C3C" w:rsidRDefault="001550B7" w:rsidP="001550B7">
            <w:pPr>
              <w:jc w:val="center"/>
            </w:pPr>
            <w:r w:rsidRPr="00363C3C">
              <w:t>X</w:t>
            </w:r>
          </w:p>
        </w:tc>
        <w:tc>
          <w:tcPr>
            <w:tcW w:w="567" w:type="dxa"/>
          </w:tcPr>
          <w:p w:rsidR="001550B7" w:rsidRDefault="001550B7" w:rsidP="001550B7">
            <w:pPr>
              <w:jc w:val="center"/>
            </w:pPr>
            <w:r>
              <w:t>FD</w:t>
            </w:r>
          </w:p>
        </w:tc>
        <w:tc>
          <w:tcPr>
            <w:tcW w:w="1892" w:type="dxa"/>
            <w:shd w:val="clear" w:color="auto" w:fill="auto"/>
          </w:tcPr>
          <w:p w:rsidR="001550B7" w:rsidRDefault="001550B7" w:rsidP="001550B7">
            <w:pPr>
              <w:jc w:val="center"/>
            </w:pPr>
          </w:p>
        </w:tc>
      </w:tr>
    </w:tbl>
    <w:p w:rsidR="00497F1E" w:rsidRPr="00497F1E" w:rsidRDefault="00497F1E" w:rsidP="00497F1E"/>
    <w:sectPr w:rsidR="00497F1E" w:rsidRPr="00497F1E" w:rsidSect="00FF3470">
      <w:headerReference w:type="default" r:id="rId13"/>
      <w:pgSz w:w="11906" w:h="16838"/>
      <w:pgMar w:top="567" w:right="1418" w:bottom="567" w:left="1418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220" w:rsidRDefault="00D11220" w:rsidP="00EB6FC9">
      <w:pPr>
        <w:spacing w:after="0" w:line="240" w:lineRule="auto"/>
      </w:pPr>
      <w:r>
        <w:separator/>
      </w:r>
    </w:p>
  </w:endnote>
  <w:endnote w:type="continuationSeparator" w:id="0">
    <w:p w:rsidR="00D11220" w:rsidRDefault="00D11220" w:rsidP="00EB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220" w:rsidRDefault="00D11220" w:rsidP="00EB6FC9">
      <w:pPr>
        <w:spacing w:after="0" w:line="240" w:lineRule="auto"/>
      </w:pPr>
      <w:r>
        <w:separator/>
      </w:r>
    </w:p>
  </w:footnote>
  <w:footnote w:type="continuationSeparator" w:id="0">
    <w:p w:rsidR="00D11220" w:rsidRDefault="00D11220" w:rsidP="00EB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B8F" w:rsidRPr="00EB6FC9" w:rsidRDefault="008D0B8F">
    <w:pPr>
      <w:pStyle w:val="Kopfzeile"/>
      <w:rPr>
        <w:sz w:val="32"/>
      </w:rPr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6240145</wp:posOffset>
              </wp:positionH>
              <wp:positionV relativeFrom="paragraph">
                <wp:posOffset>-178616</wp:posOffset>
              </wp:positionV>
              <wp:extent cx="243444" cy="243444"/>
              <wp:effectExtent l="0" t="0" r="4445" b="4445"/>
              <wp:wrapNone/>
              <wp:docPr id="1" name="Gruppieren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3444" cy="243444"/>
                        <a:chOff x="0" y="0"/>
                        <a:chExt cx="243444" cy="243444"/>
                      </a:xfrm>
                    </wpg:grpSpPr>
                    <wps:wsp>
                      <wps:cNvPr id="3" name="Ellipse 3"/>
                      <wps:cNvSpPr/>
                      <wps:spPr>
                        <a:xfrm>
                          <a:off x="0" y="0"/>
                          <a:ext cx="243444" cy="243444"/>
                        </a:xfrm>
                        <a:prstGeom prst="ellipse">
                          <a:avLst/>
                        </a:prstGeom>
                        <a:solidFill>
                          <a:srgbClr val="DAE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B8F" w:rsidRPr="002A3A25" w:rsidRDefault="008D0B8F" w:rsidP="002A3A2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Name"/>
                      <wps:cNvSpPr txBox="1"/>
                      <wps:spPr>
                        <a:xfrm>
                          <a:off x="36285" y="36286"/>
                          <a:ext cx="172192" cy="1619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0B8F" w:rsidRPr="002A3A25" w:rsidRDefault="008D0B8F" w:rsidP="002A3A2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instrText xml:space="preserve"> PAGE   \* MERGEFORMAT </w:instrText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 w:rsidR="005857F8">
                              <w:rPr>
                                <w:b/>
                                <w:noProof/>
                                <w:sz w:val="20"/>
                              </w:rPr>
                              <w:t>23</w:t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pieren 1" o:spid="_x0000_s1027" style="position:absolute;margin-left:491.35pt;margin-top:-14.05pt;width:19.15pt;height:19.15pt;z-index:251689984" coordsize="243444,24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">
              <v:oval id="Ellipse 3" o:spid="_x0000_s1028" style="position:absolute;width:243444;height:24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" fillcolor="#dae3f3" stroked="f" strokeweight="1pt">
                <v:stroke joinstyle="miter"/>
                <v:textbox>
                  <w:txbxContent>
                    <w:p w:rsidR="008D0B8F" w:rsidRPr="002A3A25" w:rsidRDefault="008D0B8F" w:rsidP="002A3A25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Name" o:spid="_x0000_s1029" type="#_x0000_t202" style="position:absolute;left:36285;top:36286;width:172192;height:16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ojxQAAANoAAAAPAAAAZHJzL2Rvd25yZXYueG1sRI9fa8JA&#10;EMTfC/0Oxxb6Vi9KK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AiqPojxQAAANoAAAAP&#10;AAAAAAAAAAAAAAAAAAcCAABkcnMvZG93bnJldi54bWxQSwUGAAAAAAMAAwC3AAAA+QIAAAAA&#10;" filled="f" stroked="f" strokeweight=".5pt">
                <v:textbox inset="0,0,0,0">
                  <w:txbxContent>
                    <w:p w:rsidR="008D0B8F" w:rsidRPr="002A3A25" w:rsidRDefault="008D0B8F" w:rsidP="002A3A2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2A3A25">
                        <w:rPr>
                          <w:b/>
                          <w:sz w:val="20"/>
                        </w:rPr>
                        <w:fldChar w:fldCharType="begin"/>
                      </w:r>
                      <w:r w:rsidRPr="002A3A25">
                        <w:rPr>
                          <w:b/>
                          <w:sz w:val="20"/>
                        </w:rPr>
                        <w:instrText xml:space="preserve"> PAGE   \* MERGEFORMAT </w:instrText>
                      </w:r>
                      <w:r w:rsidRPr="002A3A25">
                        <w:rPr>
                          <w:b/>
                          <w:sz w:val="20"/>
                        </w:rPr>
                        <w:fldChar w:fldCharType="separate"/>
                      </w:r>
                      <w:r w:rsidR="005857F8">
                        <w:rPr>
                          <w:b/>
                          <w:noProof/>
                          <w:sz w:val="20"/>
                        </w:rPr>
                        <w:t>23</w:t>
                      </w:r>
                      <w:r w:rsidRPr="002A3A25">
                        <w:rPr>
                          <w:b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margin">
                <wp:posOffset>-810895</wp:posOffset>
              </wp:positionH>
              <wp:positionV relativeFrom="paragraph">
                <wp:posOffset>-184785</wp:posOffset>
              </wp:positionV>
              <wp:extent cx="2668905" cy="279400"/>
              <wp:effectExtent l="0" t="0" r="0" b="6350"/>
              <wp:wrapNone/>
              <wp:docPr id="2" name="Rechteck: abgerundete Ecke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8905" cy="279400"/>
                      </a:xfrm>
                      <a:prstGeom prst="roundRect">
                        <a:avLst>
                          <a:gd name="adj" fmla="val 28343"/>
                        </a:avLst>
                      </a:prstGeom>
                      <a:solidFill>
                        <a:srgbClr val="DAE3F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CA2BDB" id="Rechteck: abgerundete Ecken 2" o:spid="_x0000_s1026" style="position:absolute;margin-left:-63.85pt;margin-top:-14.55pt;width:210.15pt;height:22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5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" fillcolor="#dae3f3" stroked="f" strokeweight="1pt">
              <v:stroke joinstyle="miter"/>
              <w10:wrap anchorx="margin"/>
            </v:roundrect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168275</wp:posOffset>
              </wp:positionH>
              <wp:positionV relativeFrom="paragraph">
                <wp:posOffset>-182880</wp:posOffset>
              </wp:positionV>
              <wp:extent cx="937260" cy="310515"/>
              <wp:effectExtent l="0" t="0" r="0" b="0"/>
              <wp:wrapNone/>
              <wp:docPr id="183" name="Datum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7260" cy="310515"/>
                        <a:chOff x="0" y="0"/>
                        <a:chExt cx="938763" cy="310946"/>
                      </a:xfrm>
                    </wpg:grpSpPr>
                    <wps:wsp>
                      <wps:cNvPr id="176" name="Datumsfeld"/>
                      <wps:cNvSpPr txBox="1"/>
                      <wps:spPr>
                        <a:xfrm>
                          <a:off x="135894" y="10591"/>
                          <a:ext cx="802869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0B8F" w:rsidRPr="00033158" w:rsidRDefault="008D0B8F">
                            <w:pPr>
                              <w:rPr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</w:rPr>
                                <w:id w:val="447126028"/>
                                <w:placeholder>
                                  <w:docPart w:val="F2313655C4554F4B8B7B8329C33F86A1"/>
                                </w:placeholder>
                                <w:date w:fullDate="2017-12-25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sz w:val="20"/>
                                  </w:rPr>
                                  <w:t>25.12.2017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7" name="Datums-Grafik" descr="Tageskalende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" cy="2324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Datum" o:spid="_x0000_s1030" style="position:absolute;margin-left:13.25pt;margin-top:-14.4pt;width:73.8pt;height:24.45pt;z-index:251671552;mso-width-relative:margin" coordsize="9387,3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">
              <v:shape id="Datumsfeld" o:spid="_x0000_s1031" type="#_x0000_t202" style="position:absolute;left:1358;top:105;width:8029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<v:textbox>
                  <w:txbxContent>
                    <w:p w:rsidR="000B59DA" w:rsidRPr="00033158" w:rsidRDefault="000B59DA">
                      <w:pPr>
                        <w:rPr>
                          <w:sz w:val="20"/>
                        </w:rPr>
                      </w:pPr>
                      <w:sdt>
                        <w:sdtPr>
                          <w:rPr>
                            <w:sz w:val="20"/>
                          </w:rPr>
                          <w:id w:val="447126028"/>
                          <w:placeholder>
                            <w:docPart w:val="F2313655C4554F4B8B7B8329C33F86A1"/>
                          </w:placeholder>
                          <w:date w:fullDate="2017-12-25T00:00:00Z">
                            <w:dateFormat w:val="dd.MM.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sz w:val="20"/>
                            </w:rPr>
                            <w:t>25.12.2017</w:t>
                          </w:r>
                        </w:sdtContent>
                      </w:sdt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atums-Grafik" o:spid="_x0000_s1032" type="#_x0000_t75" alt="Tageskalender" style="position:absolute;width:2324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">
                <v:imagedata r:id="rId3" o:title="Tageskalender"/>
              </v:shape>
            </v:group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1040765</wp:posOffset>
              </wp:positionH>
              <wp:positionV relativeFrom="paragraph">
                <wp:posOffset>-149860</wp:posOffset>
              </wp:positionV>
              <wp:extent cx="828040" cy="183515"/>
              <wp:effectExtent l="0" t="0" r="10160" b="6985"/>
              <wp:wrapNone/>
              <wp:docPr id="181" name="Fach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8040" cy="183515"/>
                        <a:chOff x="87071" y="0"/>
                        <a:chExt cx="829463" cy="184124"/>
                      </a:xfrm>
                    </wpg:grpSpPr>
                    <pic:pic xmlns:pic="http://schemas.openxmlformats.org/drawingml/2006/picture">
                      <pic:nvPicPr>
                        <pic:cNvPr id="179" name="Heft-Grafik" descr="Geschlossenes Buch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7071" y="0"/>
                          <a:ext cx="176530" cy="1765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0" name="Name"/>
                      <wps:cNvSpPr txBox="1"/>
                      <wps:spPr>
                        <a:xfrm>
                          <a:off x="247704" y="21669"/>
                          <a:ext cx="668830" cy="16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0B8F" w:rsidRPr="00033158" w:rsidRDefault="008D0B8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Tyros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Fach" o:spid="_x0000_s1033" style="position:absolute;margin-left:81.95pt;margin-top:-11.8pt;width:65.2pt;height:14.45pt;z-index:251679744;mso-position-horizontal-relative:margin;mso-width-relative:margin" coordorigin="870" coordsize="8294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">
              <v:shape id="Heft-Grafik" o:spid="_x0000_s1034" type="#_x0000_t75" alt="Geschlossenes Buch" style="position:absolute;left:870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">
                <v:imagedata r:id="rId6" o:title="Geschlossenes Buch"/>
              </v:shape>
              <v:shape id="Name" o:spid="_x0000_s1035" type="#_x0000_t202" style="position:absolute;left:2477;top:216;width:6688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" filled="f" stroked="f" strokeweight=".5pt">
                <v:textbox inset="0,0,0,0">
                  <w:txbxContent>
                    <w:p w:rsidR="000B59DA" w:rsidRPr="00033158" w:rsidRDefault="000B59D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Tyros 3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leftMargin">
                <wp:posOffset>119380</wp:posOffset>
              </wp:positionH>
              <wp:positionV relativeFrom="paragraph">
                <wp:posOffset>-125276</wp:posOffset>
              </wp:positionV>
              <wp:extent cx="908685" cy="161290"/>
              <wp:effectExtent l="0" t="0" r="5715" b="10160"/>
              <wp:wrapNone/>
              <wp:docPr id="6" name="Copyrigh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8685" cy="161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D0B8F" w:rsidRPr="00033158" w:rsidRDefault="008D0B8F">
                          <w:pPr>
                            <w:rPr>
                              <w:b/>
                              <w:sz w:val="20"/>
                            </w:rPr>
                          </w:pPr>
                          <w:r w:rsidRPr="00033158">
                            <w:rPr>
                              <w:b/>
                              <w:sz w:val="20"/>
                            </w:rPr>
                            <w:t>© Dominic Plein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Copyright" o:spid="_x0000_s1036" type="#_x0000_t202" style="position:absolute;margin-left:9.4pt;margin-top:-9.85pt;width:71.55pt;height:12.7pt;z-index:25168281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" filled="f" stroked="f" strokeweight=".5pt">
              <v:textbox inset="0,0,0,0">
                <w:txbxContent>
                  <w:p w:rsidR="000B59DA" w:rsidRPr="00033158" w:rsidRDefault="000B59DA">
                    <w:pPr>
                      <w:rPr>
                        <w:b/>
                        <w:sz w:val="20"/>
                      </w:rPr>
                    </w:pPr>
                    <w:r w:rsidRPr="00033158">
                      <w:rPr>
                        <w:b/>
                        <w:sz w:val="20"/>
                      </w:rPr>
                      <w:t>© Dominic Plein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4BA496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90D2F"/>
    <w:multiLevelType w:val="multilevel"/>
    <w:tmpl w:val="3FDAEB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0655471"/>
    <w:multiLevelType w:val="hybridMultilevel"/>
    <w:tmpl w:val="E1DC5328"/>
    <w:lvl w:ilvl="0" w:tplc="63AEA7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B19B6"/>
    <w:multiLevelType w:val="hybridMultilevel"/>
    <w:tmpl w:val="25A6B00C"/>
    <w:lvl w:ilvl="0" w:tplc="5C6C15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5600BEE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1A24E08"/>
    <w:multiLevelType w:val="hybridMultilevel"/>
    <w:tmpl w:val="C33412C2"/>
    <w:lvl w:ilvl="0" w:tplc="A268E1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D6FE2"/>
    <w:multiLevelType w:val="hybridMultilevel"/>
    <w:tmpl w:val="BC5E08AC"/>
    <w:lvl w:ilvl="0" w:tplc="E048B4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11DEA"/>
    <w:multiLevelType w:val="hybridMultilevel"/>
    <w:tmpl w:val="9A9E3326"/>
    <w:lvl w:ilvl="0" w:tplc="D5E44BFC">
      <w:start w:val="4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6"/>
  </w:num>
  <w:num w:numId="12">
    <w:abstractNumId w:val="1"/>
  </w:num>
  <w:num w:numId="13">
    <w:abstractNumId w:val="7"/>
  </w:num>
  <w:num w:numId="14">
    <w:abstractNumId w:val="2"/>
  </w:num>
  <w:num w:numId="15">
    <w:abstractNumId w:val="0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2"/>
    <w:rsid w:val="00002B2F"/>
    <w:rsid w:val="000042DC"/>
    <w:rsid w:val="00006A90"/>
    <w:rsid w:val="00007A7B"/>
    <w:rsid w:val="00010169"/>
    <w:rsid w:val="0001143F"/>
    <w:rsid w:val="0001210C"/>
    <w:rsid w:val="000145E4"/>
    <w:rsid w:val="00014719"/>
    <w:rsid w:val="00020D1E"/>
    <w:rsid w:val="00021F81"/>
    <w:rsid w:val="000242FD"/>
    <w:rsid w:val="00025418"/>
    <w:rsid w:val="000262CC"/>
    <w:rsid w:val="00030B12"/>
    <w:rsid w:val="00032A52"/>
    <w:rsid w:val="00033158"/>
    <w:rsid w:val="00041B42"/>
    <w:rsid w:val="00047BC4"/>
    <w:rsid w:val="00053A85"/>
    <w:rsid w:val="00056938"/>
    <w:rsid w:val="0005764A"/>
    <w:rsid w:val="00063300"/>
    <w:rsid w:val="00063596"/>
    <w:rsid w:val="00063F19"/>
    <w:rsid w:val="00064647"/>
    <w:rsid w:val="000669A3"/>
    <w:rsid w:val="000700F7"/>
    <w:rsid w:val="000743CB"/>
    <w:rsid w:val="00084762"/>
    <w:rsid w:val="00085977"/>
    <w:rsid w:val="000A213F"/>
    <w:rsid w:val="000A3BE7"/>
    <w:rsid w:val="000B03A3"/>
    <w:rsid w:val="000B0E47"/>
    <w:rsid w:val="000B109F"/>
    <w:rsid w:val="000B59DA"/>
    <w:rsid w:val="000B747B"/>
    <w:rsid w:val="000C399B"/>
    <w:rsid w:val="000C67C8"/>
    <w:rsid w:val="000D0934"/>
    <w:rsid w:val="000D579C"/>
    <w:rsid w:val="000D7995"/>
    <w:rsid w:val="000E0240"/>
    <w:rsid w:val="000E098A"/>
    <w:rsid w:val="000E593C"/>
    <w:rsid w:val="000F4DEB"/>
    <w:rsid w:val="000F733D"/>
    <w:rsid w:val="00100E13"/>
    <w:rsid w:val="00103A4D"/>
    <w:rsid w:val="001043FF"/>
    <w:rsid w:val="001163A3"/>
    <w:rsid w:val="00116BB5"/>
    <w:rsid w:val="00117367"/>
    <w:rsid w:val="00123B1C"/>
    <w:rsid w:val="00124667"/>
    <w:rsid w:val="00125D94"/>
    <w:rsid w:val="001269DD"/>
    <w:rsid w:val="001312E3"/>
    <w:rsid w:val="001343DB"/>
    <w:rsid w:val="00135147"/>
    <w:rsid w:val="00135836"/>
    <w:rsid w:val="0014128E"/>
    <w:rsid w:val="00142D6E"/>
    <w:rsid w:val="00145961"/>
    <w:rsid w:val="00145A31"/>
    <w:rsid w:val="0014728B"/>
    <w:rsid w:val="00152F3C"/>
    <w:rsid w:val="001550B7"/>
    <w:rsid w:val="00156E40"/>
    <w:rsid w:val="00157876"/>
    <w:rsid w:val="00163D6E"/>
    <w:rsid w:val="0016649A"/>
    <w:rsid w:val="001722AE"/>
    <w:rsid w:val="00174FC8"/>
    <w:rsid w:val="00176CE4"/>
    <w:rsid w:val="00181524"/>
    <w:rsid w:val="00181A99"/>
    <w:rsid w:val="001822FE"/>
    <w:rsid w:val="00193FD6"/>
    <w:rsid w:val="0019754E"/>
    <w:rsid w:val="001A05F4"/>
    <w:rsid w:val="001A1BBA"/>
    <w:rsid w:val="001A2D43"/>
    <w:rsid w:val="001A64DF"/>
    <w:rsid w:val="001B0283"/>
    <w:rsid w:val="001B05A6"/>
    <w:rsid w:val="001B1805"/>
    <w:rsid w:val="001B7DD8"/>
    <w:rsid w:val="001C0AD3"/>
    <w:rsid w:val="001C0B0D"/>
    <w:rsid w:val="001C2A41"/>
    <w:rsid w:val="001D08E6"/>
    <w:rsid w:val="001D485B"/>
    <w:rsid w:val="001D6C33"/>
    <w:rsid w:val="001E19C8"/>
    <w:rsid w:val="001E1EA0"/>
    <w:rsid w:val="001E5205"/>
    <w:rsid w:val="001E7630"/>
    <w:rsid w:val="00204130"/>
    <w:rsid w:val="00204C4F"/>
    <w:rsid w:val="002055F3"/>
    <w:rsid w:val="00205A5F"/>
    <w:rsid w:val="00207F84"/>
    <w:rsid w:val="00210B13"/>
    <w:rsid w:val="00210EFB"/>
    <w:rsid w:val="0021110C"/>
    <w:rsid w:val="00211B35"/>
    <w:rsid w:val="00215F5E"/>
    <w:rsid w:val="0022501E"/>
    <w:rsid w:val="0023012C"/>
    <w:rsid w:val="00230ED8"/>
    <w:rsid w:val="002312B8"/>
    <w:rsid w:val="00232C41"/>
    <w:rsid w:val="0023531C"/>
    <w:rsid w:val="00237E75"/>
    <w:rsid w:val="0024120A"/>
    <w:rsid w:val="00242A00"/>
    <w:rsid w:val="0024305A"/>
    <w:rsid w:val="00253092"/>
    <w:rsid w:val="00254988"/>
    <w:rsid w:val="00260200"/>
    <w:rsid w:val="002639EC"/>
    <w:rsid w:val="00270FB2"/>
    <w:rsid w:val="00273048"/>
    <w:rsid w:val="00274B05"/>
    <w:rsid w:val="00277487"/>
    <w:rsid w:val="002826EE"/>
    <w:rsid w:val="00283CA9"/>
    <w:rsid w:val="002946F1"/>
    <w:rsid w:val="0029765B"/>
    <w:rsid w:val="002A3091"/>
    <w:rsid w:val="002A3A25"/>
    <w:rsid w:val="002A4DE5"/>
    <w:rsid w:val="002A6F19"/>
    <w:rsid w:val="002B08BC"/>
    <w:rsid w:val="002B29F1"/>
    <w:rsid w:val="002B6EBD"/>
    <w:rsid w:val="002C28BC"/>
    <w:rsid w:val="002C32FC"/>
    <w:rsid w:val="002C37CE"/>
    <w:rsid w:val="002C6BF3"/>
    <w:rsid w:val="002D10E8"/>
    <w:rsid w:val="002E2C01"/>
    <w:rsid w:val="002E404B"/>
    <w:rsid w:val="002F090F"/>
    <w:rsid w:val="002F304E"/>
    <w:rsid w:val="002F4004"/>
    <w:rsid w:val="002F4491"/>
    <w:rsid w:val="0030234C"/>
    <w:rsid w:val="00302B19"/>
    <w:rsid w:val="003058A7"/>
    <w:rsid w:val="00306CF1"/>
    <w:rsid w:val="0030748D"/>
    <w:rsid w:val="00310ADB"/>
    <w:rsid w:val="00313F54"/>
    <w:rsid w:val="00315255"/>
    <w:rsid w:val="00316460"/>
    <w:rsid w:val="003258BC"/>
    <w:rsid w:val="00327073"/>
    <w:rsid w:val="003312A2"/>
    <w:rsid w:val="00333914"/>
    <w:rsid w:val="00333BDA"/>
    <w:rsid w:val="003344B0"/>
    <w:rsid w:val="00346FF9"/>
    <w:rsid w:val="00355523"/>
    <w:rsid w:val="0035751C"/>
    <w:rsid w:val="00361C86"/>
    <w:rsid w:val="00363C3C"/>
    <w:rsid w:val="0036688E"/>
    <w:rsid w:val="00366CA0"/>
    <w:rsid w:val="003674C2"/>
    <w:rsid w:val="00372703"/>
    <w:rsid w:val="00376150"/>
    <w:rsid w:val="0038005F"/>
    <w:rsid w:val="003828D5"/>
    <w:rsid w:val="00385D71"/>
    <w:rsid w:val="00390480"/>
    <w:rsid w:val="00392F18"/>
    <w:rsid w:val="0039374B"/>
    <w:rsid w:val="00393F6C"/>
    <w:rsid w:val="00397951"/>
    <w:rsid w:val="003A094D"/>
    <w:rsid w:val="003B0C12"/>
    <w:rsid w:val="003B14B3"/>
    <w:rsid w:val="003B3D88"/>
    <w:rsid w:val="003B43A1"/>
    <w:rsid w:val="003C2664"/>
    <w:rsid w:val="003D0641"/>
    <w:rsid w:val="003D1B09"/>
    <w:rsid w:val="003D23F9"/>
    <w:rsid w:val="003D4510"/>
    <w:rsid w:val="003D520E"/>
    <w:rsid w:val="003E7DB8"/>
    <w:rsid w:val="003F43F6"/>
    <w:rsid w:val="003F6627"/>
    <w:rsid w:val="00401889"/>
    <w:rsid w:val="0040251E"/>
    <w:rsid w:val="00403169"/>
    <w:rsid w:val="004038E0"/>
    <w:rsid w:val="00412FDF"/>
    <w:rsid w:val="00416803"/>
    <w:rsid w:val="0041729B"/>
    <w:rsid w:val="0041729E"/>
    <w:rsid w:val="004255AD"/>
    <w:rsid w:val="004321D6"/>
    <w:rsid w:val="004322F7"/>
    <w:rsid w:val="0043535B"/>
    <w:rsid w:val="0043542D"/>
    <w:rsid w:val="00437B92"/>
    <w:rsid w:val="00440E6E"/>
    <w:rsid w:val="00441DCC"/>
    <w:rsid w:val="00442427"/>
    <w:rsid w:val="00452C6B"/>
    <w:rsid w:val="00455F75"/>
    <w:rsid w:val="00456E81"/>
    <w:rsid w:val="0046042F"/>
    <w:rsid w:val="00462A55"/>
    <w:rsid w:val="00462DA3"/>
    <w:rsid w:val="00464EDF"/>
    <w:rsid w:val="00472060"/>
    <w:rsid w:val="004758F4"/>
    <w:rsid w:val="00477437"/>
    <w:rsid w:val="0048029E"/>
    <w:rsid w:val="00480AA0"/>
    <w:rsid w:val="00480C15"/>
    <w:rsid w:val="004810AF"/>
    <w:rsid w:val="00484A3E"/>
    <w:rsid w:val="00497F1E"/>
    <w:rsid w:val="004A0DE1"/>
    <w:rsid w:val="004A155B"/>
    <w:rsid w:val="004A44A8"/>
    <w:rsid w:val="004A5130"/>
    <w:rsid w:val="004A5577"/>
    <w:rsid w:val="004B079E"/>
    <w:rsid w:val="004B4DF6"/>
    <w:rsid w:val="004C2A3A"/>
    <w:rsid w:val="004C4A2C"/>
    <w:rsid w:val="004C6C9A"/>
    <w:rsid w:val="004D261B"/>
    <w:rsid w:val="004D5991"/>
    <w:rsid w:val="004E1EB1"/>
    <w:rsid w:val="004E2FB3"/>
    <w:rsid w:val="004E4A1D"/>
    <w:rsid w:val="004F16E8"/>
    <w:rsid w:val="004F30E7"/>
    <w:rsid w:val="00503A93"/>
    <w:rsid w:val="00507640"/>
    <w:rsid w:val="005140F5"/>
    <w:rsid w:val="005160E0"/>
    <w:rsid w:val="00520A54"/>
    <w:rsid w:val="00523B30"/>
    <w:rsid w:val="0052453E"/>
    <w:rsid w:val="00524850"/>
    <w:rsid w:val="0053210C"/>
    <w:rsid w:val="005379C9"/>
    <w:rsid w:val="00546635"/>
    <w:rsid w:val="0055143D"/>
    <w:rsid w:val="00556EBA"/>
    <w:rsid w:val="00557B5F"/>
    <w:rsid w:val="005604BF"/>
    <w:rsid w:val="0056074D"/>
    <w:rsid w:val="0056159B"/>
    <w:rsid w:val="00562597"/>
    <w:rsid w:val="00570F1F"/>
    <w:rsid w:val="00573CC5"/>
    <w:rsid w:val="00581E8B"/>
    <w:rsid w:val="005857F8"/>
    <w:rsid w:val="00590632"/>
    <w:rsid w:val="0059653D"/>
    <w:rsid w:val="0059664C"/>
    <w:rsid w:val="00596D9A"/>
    <w:rsid w:val="005B4864"/>
    <w:rsid w:val="005B5BBF"/>
    <w:rsid w:val="005C3AA0"/>
    <w:rsid w:val="005D23C1"/>
    <w:rsid w:val="005D71E2"/>
    <w:rsid w:val="005E3405"/>
    <w:rsid w:val="005E6716"/>
    <w:rsid w:val="005F2801"/>
    <w:rsid w:val="005F5F4D"/>
    <w:rsid w:val="006022F1"/>
    <w:rsid w:val="0060691A"/>
    <w:rsid w:val="006104FB"/>
    <w:rsid w:val="00612A31"/>
    <w:rsid w:val="00617E32"/>
    <w:rsid w:val="0062185D"/>
    <w:rsid w:val="00626792"/>
    <w:rsid w:val="00636117"/>
    <w:rsid w:val="00636D07"/>
    <w:rsid w:val="00640B10"/>
    <w:rsid w:val="00641702"/>
    <w:rsid w:val="00642181"/>
    <w:rsid w:val="00651757"/>
    <w:rsid w:val="00651B14"/>
    <w:rsid w:val="0065280C"/>
    <w:rsid w:val="0065521B"/>
    <w:rsid w:val="00655EA3"/>
    <w:rsid w:val="00656B3D"/>
    <w:rsid w:val="00664446"/>
    <w:rsid w:val="00665909"/>
    <w:rsid w:val="00667F0F"/>
    <w:rsid w:val="0067095A"/>
    <w:rsid w:val="00673D9A"/>
    <w:rsid w:val="00676A20"/>
    <w:rsid w:val="006829E4"/>
    <w:rsid w:val="00684F01"/>
    <w:rsid w:val="00685BC2"/>
    <w:rsid w:val="00686903"/>
    <w:rsid w:val="00696D53"/>
    <w:rsid w:val="006B06BD"/>
    <w:rsid w:val="006B43B2"/>
    <w:rsid w:val="006B4731"/>
    <w:rsid w:val="006C32EE"/>
    <w:rsid w:val="006C3AAC"/>
    <w:rsid w:val="006C5573"/>
    <w:rsid w:val="006C6A57"/>
    <w:rsid w:val="006D007D"/>
    <w:rsid w:val="006D0314"/>
    <w:rsid w:val="006D12A3"/>
    <w:rsid w:val="006D262C"/>
    <w:rsid w:val="006D3E1A"/>
    <w:rsid w:val="006D529E"/>
    <w:rsid w:val="006E530F"/>
    <w:rsid w:val="006E64F6"/>
    <w:rsid w:val="00701DE4"/>
    <w:rsid w:val="00707067"/>
    <w:rsid w:val="00715F0D"/>
    <w:rsid w:val="00716BA9"/>
    <w:rsid w:val="00722B98"/>
    <w:rsid w:val="00724724"/>
    <w:rsid w:val="00727CD6"/>
    <w:rsid w:val="00731BAE"/>
    <w:rsid w:val="00732ABC"/>
    <w:rsid w:val="00733EE9"/>
    <w:rsid w:val="00735407"/>
    <w:rsid w:val="00735A6A"/>
    <w:rsid w:val="00736275"/>
    <w:rsid w:val="00740331"/>
    <w:rsid w:val="00740476"/>
    <w:rsid w:val="007446AE"/>
    <w:rsid w:val="00746655"/>
    <w:rsid w:val="0074687F"/>
    <w:rsid w:val="00746CCD"/>
    <w:rsid w:val="00752C9E"/>
    <w:rsid w:val="0075673C"/>
    <w:rsid w:val="00761AEE"/>
    <w:rsid w:val="00762AAF"/>
    <w:rsid w:val="007637F4"/>
    <w:rsid w:val="0076386D"/>
    <w:rsid w:val="0076778D"/>
    <w:rsid w:val="0077020A"/>
    <w:rsid w:val="00773DD7"/>
    <w:rsid w:val="00775B6D"/>
    <w:rsid w:val="007800E5"/>
    <w:rsid w:val="0078329A"/>
    <w:rsid w:val="00783695"/>
    <w:rsid w:val="007850E1"/>
    <w:rsid w:val="0079446E"/>
    <w:rsid w:val="00797528"/>
    <w:rsid w:val="00797AC9"/>
    <w:rsid w:val="00797FFA"/>
    <w:rsid w:val="007A5DBB"/>
    <w:rsid w:val="007A7D1F"/>
    <w:rsid w:val="007B25C4"/>
    <w:rsid w:val="007B5DDB"/>
    <w:rsid w:val="007C09B0"/>
    <w:rsid w:val="007C3CF8"/>
    <w:rsid w:val="007C621F"/>
    <w:rsid w:val="007D3C87"/>
    <w:rsid w:val="007D5917"/>
    <w:rsid w:val="007E4D25"/>
    <w:rsid w:val="007E57FD"/>
    <w:rsid w:val="007E622C"/>
    <w:rsid w:val="007E7025"/>
    <w:rsid w:val="007F0373"/>
    <w:rsid w:val="007F05EA"/>
    <w:rsid w:val="007F7EFE"/>
    <w:rsid w:val="00806957"/>
    <w:rsid w:val="00807BDC"/>
    <w:rsid w:val="00820F89"/>
    <w:rsid w:val="00823E2E"/>
    <w:rsid w:val="008265D4"/>
    <w:rsid w:val="008351ED"/>
    <w:rsid w:val="00836526"/>
    <w:rsid w:val="00836A47"/>
    <w:rsid w:val="008373FC"/>
    <w:rsid w:val="0083785F"/>
    <w:rsid w:val="008432FF"/>
    <w:rsid w:val="00844500"/>
    <w:rsid w:val="00851036"/>
    <w:rsid w:val="00851449"/>
    <w:rsid w:val="00855FA2"/>
    <w:rsid w:val="00861F71"/>
    <w:rsid w:val="00862017"/>
    <w:rsid w:val="008624E9"/>
    <w:rsid w:val="008638A7"/>
    <w:rsid w:val="00864A6D"/>
    <w:rsid w:val="0086632C"/>
    <w:rsid w:val="008739A7"/>
    <w:rsid w:val="00876045"/>
    <w:rsid w:val="0088100C"/>
    <w:rsid w:val="00883ADA"/>
    <w:rsid w:val="00883E2F"/>
    <w:rsid w:val="008866E5"/>
    <w:rsid w:val="0089562F"/>
    <w:rsid w:val="008A6320"/>
    <w:rsid w:val="008A7B13"/>
    <w:rsid w:val="008B0867"/>
    <w:rsid w:val="008B1E12"/>
    <w:rsid w:val="008B696F"/>
    <w:rsid w:val="008C07B5"/>
    <w:rsid w:val="008C0B77"/>
    <w:rsid w:val="008C5118"/>
    <w:rsid w:val="008C766D"/>
    <w:rsid w:val="008D0B8F"/>
    <w:rsid w:val="008D2EB0"/>
    <w:rsid w:val="008D379B"/>
    <w:rsid w:val="008D3D32"/>
    <w:rsid w:val="008D59EF"/>
    <w:rsid w:val="008E01AA"/>
    <w:rsid w:val="008E0EE6"/>
    <w:rsid w:val="008E3E35"/>
    <w:rsid w:val="008E42A0"/>
    <w:rsid w:val="008E618D"/>
    <w:rsid w:val="008F2037"/>
    <w:rsid w:val="008F46E0"/>
    <w:rsid w:val="008F473D"/>
    <w:rsid w:val="008F5695"/>
    <w:rsid w:val="008F6F44"/>
    <w:rsid w:val="00903061"/>
    <w:rsid w:val="0090662C"/>
    <w:rsid w:val="0090671C"/>
    <w:rsid w:val="00910E15"/>
    <w:rsid w:val="009138ED"/>
    <w:rsid w:val="00920CEC"/>
    <w:rsid w:val="009220E8"/>
    <w:rsid w:val="00924B5D"/>
    <w:rsid w:val="009261BF"/>
    <w:rsid w:val="00926912"/>
    <w:rsid w:val="00926D20"/>
    <w:rsid w:val="009328EB"/>
    <w:rsid w:val="00933C9A"/>
    <w:rsid w:val="00947B14"/>
    <w:rsid w:val="009530FB"/>
    <w:rsid w:val="00954C93"/>
    <w:rsid w:val="0096199B"/>
    <w:rsid w:val="00963BEC"/>
    <w:rsid w:val="0097535F"/>
    <w:rsid w:val="009759CA"/>
    <w:rsid w:val="00981B7D"/>
    <w:rsid w:val="009860EA"/>
    <w:rsid w:val="0099304D"/>
    <w:rsid w:val="009A0732"/>
    <w:rsid w:val="009C195A"/>
    <w:rsid w:val="009C3B78"/>
    <w:rsid w:val="009C5ECB"/>
    <w:rsid w:val="009C6E72"/>
    <w:rsid w:val="009C747C"/>
    <w:rsid w:val="009D0A61"/>
    <w:rsid w:val="009D242A"/>
    <w:rsid w:val="009E6570"/>
    <w:rsid w:val="009E695A"/>
    <w:rsid w:val="009E7332"/>
    <w:rsid w:val="009E77C2"/>
    <w:rsid w:val="009F057D"/>
    <w:rsid w:val="00A00CD3"/>
    <w:rsid w:val="00A02989"/>
    <w:rsid w:val="00A03057"/>
    <w:rsid w:val="00A03106"/>
    <w:rsid w:val="00A03423"/>
    <w:rsid w:val="00A04303"/>
    <w:rsid w:val="00A07380"/>
    <w:rsid w:val="00A2095F"/>
    <w:rsid w:val="00A22D31"/>
    <w:rsid w:val="00A238E4"/>
    <w:rsid w:val="00A250CC"/>
    <w:rsid w:val="00A2667B"/>
    <w:rsid w:val="00A367CA"/>
    <w:rsid w:val="00A3704C"/>
    <w:rsid w:val="00A43D7D"/>
    <w:rsid w:val="00A45E41"/>
    <w:rsid w:val="00A50189"/>
    <w:rsid w:val="00A547DE"/>
    <w:rsid w:val="00A574B0"/>
    <w:rsid w:val="00A601A2"/>
    <w:rsid w:val="00A60EB4"/>
    <w:rsid w:val="00A65B0C"/>
    <w:rsid w:val="00A67B53"/>
    <w:rsid w:val="00A70372"/>
    <w:rsid w:val="00A709E8"/>
    <w:rsid w:val="00A710E7"/>
    <w:rsid w:val="00A80C16"/>
    <w:rsid w:val="00A841FC"/>
    <w:rsid w:val="00A847EB"/>
    <w:rsid w:val="00A84AB6"/>
    <w:rsid w:val="00A84F32"/>
    <w:rsid w:val="00A94E4B"/>
    <w:rsid w:val="00AA4650"/>
    <w:rsid w:val="00AB0C2C"/>
    <w:rsid w:val="00AB2B26"/>
    <w:rsid w:val="00AB3326"/>
    <w:rsid w:val="00AC0F8E"/>
    <w:rsid w:val="00AD1753"/>
    <w:rsid w:val="00AE27D3"/>
    <w:rsid w:val="00AE50E4"/>
    <w:rsid w:val="00AE7BF2"/>
    <w:rsid w:val="00AF14E2"/>
    <w:rsid w:val="00AF17DF"/>
    <w:rsid w:val="00B1448C"/>
    <w:rsid w:val="00B1601C"/>
    <w:rsid w:val="00B211B7"/>
    <w:rsid w:val="00B239A1"/>
    <w:rsid w:val="00B3077E"/>
    <w:rsid w:val="00B308FC"/>
    <w:rsid w:val="00B30D26"/>
    <w:rsid w:val="00B30F5D"/>
    <w:rsid w:val="00B3519A"/>
    <w:rsid w:val="00B37C61"/>
    <w:rsid w:val="00B40F9F"/>
    <w:rsid w:val="00B42628"/>
    <w:rsid w:val="00B46A41"/>
    <w:rsid w:val="00B51812"/>
    <w:rsid w:val="00B560DD"/>
    <w:rsid w:val="00B63549"/>
    <w:rsid w:val="00B63E01"/>
    <w:rsid w:val="00B644E4"/>
    <w:rsid w:val="00B73689"/>
    <w:rsid w:val="00B75E16"/>
    <w:rsid w:val="00B75FA3"/>
    <w:rsid w:val="00B77140"/>
    <w:rsid w:val="00B830C2"/>
    <w:rsid w:val="00B83DEF"/>
    <w:rsid w:val="00B914FA"/>
    <w:rsid w:val="00B9441E"/>
    <w:rsid w:val="00BA1FB1"/>
    <w:rsid w:val="00BA6EB0"/>
    <w:rsid w:val="00BB02B9"/>
    <w:rsid w:val="00BB1D96"/>
    <w:rsid w:val="00BB6112"/>
    <w:rsid w:val="00BC0B45"/>
    <w:rsid w:val="00BC2C26"/>
    <w:rsid w:val="00BD05F2"/>
    <w:rsid w:val="00BD0728"/>
    <w:rsid w:val="00BD147B"/>
    <w:rsid w:val="00BD2163"/>
    <w:rsid w:val="00BD21A9"/>
    <w:rsid w:val="00BD388E"/>
    <w:rsid w:val="00BD3C65"/>
    <w:rsid w:val="00BE1540"/>
    <w:rsid w:val="00BE1941"/>
    <w:rsid w:val="00BE5E11"/>
    <w:rsid w:val="00BF271D"/>
    <w:rsid w:val="00BF2810"/>
    <w:rsid w:val="00BF40CD"/>
    <w:rsid w:val="00BF6329"/>
    <w:rsid w:val="00C060C7"/>
    <w:rsid w:val="00C116F8"/>
    <w:rsid w:val="00C13217"/>
    <w:rsid w:val="00C230B9"/>
    <w:rsid w:val="00C25EB6"/>
    <w:rsid w:val="00C31016"/>
    <w:rsid w:val="00C31B19"/>
    <w:rsid w:val="00C35EE8"/>
    <w:rsid w:val="00C407E9"/>
    <w:rsid w:val="00C41D01"/>
    <w:rsid w:val="00C43389"/>
    <w:rsid w:val="00C52856"/>
    <w:rsid w:val="00C5574C"/>
    <w:rsid w:val="00C60C09"/>
    <w:rsid w:val="00C63754"/>
    <w:rsid w:val="00C65F1B"/>
    <w:rsid w:val="00C67229"/>
    <w:rsid w:val="00C72AFD"/>
    <w:rsid w:val="00C750D2"/>
    <w:rsid w:val="00C75C25"/>
    <w:rsid w:val="00C77114"/>
    <w:rsid w:val="00C830EA"/>
    <w:rsid w:val="00C8326F"/>
    <w:rsid w:val="00C90289"/>
    <w:rsid w:val="00C9248B"/>
    <w:rsid w:val="00C930F7"/>
    <w:rsid w:val="00C93A3E"/>
    <w:rsid w:val="00C9403C"/>
    <w:rsid w:val="00C95F4D"/>
    <w:rsid w:val="00CA314B"/>
    <w:rsid w:val="00CA7A85"/>
    <w:rsid w:val="00CB0035"/>
    <w:rsid w:val="00CB205B"/>
    <w:rsid w:val="00CB286F"/>
    <w:rsid w:val="00CB48AB"/>
    <w:rsid w:val="00CB53DA"/>
    <w:rsid w:val="00CB5A5A"/>
    <w:rsid w:val="00CC0E21"/>
    <w:rsid w:val="00CC100F"/>
    <w:rsid w:val="00CC4915"/>
    <w:rsid w:val="00CC4D04"/>
    <w:rsid w:val="00CC742C"/>
    <w:rsid w:val="00CD2300"/>
    <w:rsid w:val="00CD2B11"/>
    <w:rsid w:val="00CE216C"/>
    <w:rsid w:val="00CE5B02"/>
    <w:rsid w:val="00CF1383"/>
    <w:rsid w:val="00CF2156"/>
    <w:rsid w:val="00CF2449"/>
    <w:rsid w:val="00CF4595"/>
    <w:rsid w:val="00D02D48"/>
    <w:rsid w:val="00D04375"/>
    <w:rsid w:val="00D11220"/>
    <w:rsid w:val="00D12443"/>
    <w:rsid w:val="00D13DE2"/>
    <w:rsid w:val="00D14899"/>
    <w:rsid w:val="00D20368"/>
    <w:rsid w:val="00D20DFC"/>
    <w:rsid w:val="00D24C0D"/>
    <w:rsid w:val="00D355BB"/>
    <w:rsid w:val="00D41EE2"/>
    <w:rsid w:val="00D445E3"/>
    <w:rsid w:val="00D44981"/>
    <w:rsid w:val="00D47814"/>
    <w:rsid w:val="00D525E7"/>
    <w:rsid w:val="00D5418D"/>
    <w:rsid w:val="00D56904"/>
    <w:rsid w:val="00D633D7"/>
    <w:rsid w:val="00D64708"/>
    <w:rsid w:val="00D65EA4"/>
    <w:rsid w:val="00D66F86"/>
    <w:rsid w:val="00D70270"/>
    <w:rsid w:val="00D71A99"/>
    <w:rsid w:val="00D75EE1"/>
    <w:rsid w:val="00D77A4F"/>
    <w:rsid w:val="00D84293"/>
    <w:rsid w:val="00D85E3B"/>
    <w:rsid w:val="00D93C1B"/>
    <w:rsid w:val="00D95F50"/>
    <w:rsid w:val="00D97290"/>
    <w:rsid w:val="00DA2397"/>
    <w:rsid w:val="00DA4F4D"/>
    <w:rsid w:val="00DA71CA"/>
    <w:rsid w:val="00DB43BD"/>
    <w:rsid w:val="00DB4700"/>
    <w:rsid w:val="00DB6F1D"/>
    <w:rsid w:val="00DC1196"/>
    <w:rsid w:val="00DC3D32"/>
    <w:rsid w:val="00DC4E63"/>
    <w:rsid w:val="00DC5218"/>
    <w:rsid w:val="00DC7879"/>
    <w:rsid w:val="00DD024E"/>
    <w:rsid w:val="00DD57F1"/>
    <w:rsid w:val="00DD7450"/>
    <w:rsid w:val="00DD7646"/>
    <w:rsid w:val="00DD76EE"/>
    <w:rsid w:val="00DD7E0A"/>
    <w:rsid w:val="00DE08BC"/>
    <w:rsid w:val="00DE184B"/>
    <w:rsid w:val="00DE3A0B"/>
    <w:rsid w:val="00DE5C51"/>
    <w:rsid w:val="00DE60F2"/>
    <w:rsid w:val="00DF5258"/>
    <w:rsid w:val="00E014A4"/>
    <w:rsid w:val="00E111C3"/>
    <w:rsid w:val="00E111EC"/>
    <w:rsid w:val="00E13A99"/>
    <w:rsid w:val="00E167DB"/>
    <w:rsid w:val="00E21432"/>
    <w:rsid w:val="00E23672"/>
    <w:rsid w:val="00E24A2E"/>
    <w:rsid w:val="00E27E3F"/>
    <w:rsid w:val="00E53E9E"/>
    <w:rsid w:val="00E6172E"/>
    <w:rsid w:val="00E66B51"/>
    <w:rsid w:val="00E679F1"/>
    <w:rsid w:val="00E67D0E"/>
    <w:rsid w:val="00E73250"/>
    <w:rsid w:val="00E73D37"/>
    <w:rsid w:val="00E747BA"/>
    <w:rsid w:val="00E80FF6"/>
    <w:rsid w:val="00E811BC"/>
    <w:rsid w:val="00E939B5"/>
    <w:rsid w:val="00E9626F"/>
    <w:rsid w:val="00EA3472"/>
    <w:rsid w:val="00EB0C07"/>
    <w:rsid w:val="00EB1641"/>
    <w:rsid w:val="00EB6FC9"/>
    <w:rsid w:val="00EC0A99"/>
    <w:rsid w:val="00EC3477"/>
    <w:rsid w:val="00EC4E2D"/>
    <w:rsid w:val="00EC6D3D"/>
    <w:rsid w:val="00ED0760"/>
    <w:rsid w:val="00ED0BE1"/>
    <w:rsid w:val="00ED2EDB"/>
    <w:rsid w:val="00ED7754"/>
    <w:rsid w:val="00EE2432"/>
    <w:rsid w:val="00EE3BC9"/>
    <w:rsid w:val="00EE4D4A"/>
    <w:rsid w:val="00EE5DA2"/>
    <w:rsid w:val="00EF1AED"/>
    <w:rsid w:val="00EF1D60"/>
    <w:rsid w:val="00EF60DC"/>
    <w:rsid w:val="00EF7625"/>
    <w:rsid w:val="00F013AF"/>
    <w:rsid w:val="00F01D50"/>
    <w:rsid w:val="00F03112"/>
    <w:rsid w:val="00F115CF"/>
    <w:rsid w:val="00F259B2"/>
    <w:rsid w:val="00F31980"/>
    <w:rsid w:val="00F374D6"/>
    <w:rsid w:val="00F5056A"/>
    <w:rsid w:val="00F53DFC"/>
    <w:rsid w:val="00F54A27"/>
    <w:rsid w:val="00F757A2"/>
    <w:rsid w:val="00F93C91"/>
    <w:rsid w:val="00FA071A"/>
    <w:rsid w:val="00FA5678"/>
    <w:rsid w:val="00FA7D75"/>
    <w:rsid w:val="00FB3E4A"/>
    <w:rsid w:val="00FC349E"/>
    <w:rsid w:val="00FC516D"/>
    <w:rsid w:val="00FC628D"/>
    <w:rsid w:val="00FD02E8"/>
    <w:rsid w:val="00FD2DF6"/>
    <w:rsid w:val="00FD4CA8"/>
    <w:rsid w:val="00FE0026"/>
    <w:rsid w:val="00FE19BB"/>
    <w:rsid w:val="00FE667D"/>
    <w:rsid w:val="00FF1FC7"/>
    <w:rsid w:val="00FF2F6F"/>
    <w:rsid w:val="00FF3470"/>
    <w:rsid w:val="00FF3B67"/>
    <w:rsid w:val="00FF46CC"/>
    <w:rsid w:val="00FF513E"/>
    <w:rsid w:val="00FF78A9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456AF"/>
  <w15:chartTrackingRefBased/>
  <w15:docId w15:val="{839C38F3-3EE8-41B3-8A9A-62706CE3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5EB6"/>
  </w:style>
  <w:style w:type="paragraph" w:styleId="berschrift1">
    <w:name w:val="heading 1"/>
    <w:basedOn w:val="Standard"/>
    <w:next w:val="OrtderAufgabe"/>
    <w:link w:val="berschrift1Zchn"/>
    <w:uiPriority w:val="9"/>
    <w:qFormat/>
    <w:rsid w:val="0077020A"/>
    <w:pPr>
      <w:keepNext/>
      <w:keepLines/>
      <w:numPr>
        <w:numId w:val="10"/>
      </w:numPr>
      <w:pBdr>
        <w:bottom w:val="single" w:sz="4" w:space="1" w:color="595959" w:themeColor="text1" w:themeTint="A6"/>
      </w:pBdr>
      <w:tabs>
        <w:tab w:val="right" w:pos="9072"/>
      </w:tabs>
      <w:spacing w:before="48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304D"/>
    <w:pPr>
      <w:keepNext/>
      <w:keepLines/>
      <w:numPr>
        <w:ilvl w:val="1"/>
        <w:numId w:val="10"/>
      </w:numPr>
      <w:spacing w:before="24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5EB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5EB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5EB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5EB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5EB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5EB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5EB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FC9"/>
  </w:style>
  <w:style w:type="paragraph" w:styleId="Fuzeile">
    <w:name w:val="footer"/>
    <w:basedOn w:val="Standard"/>
    <w:link w:val="FuzeileZchn"/>
    <w:uiPriority w:val="99"/>
    <w:unhideWhenUsed/>
    <w:rsid w:val="00EB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6FC9"/>
  </w:style>
  <w:style w:type="paragraph" w:styleId="Titel">
    <w:name w:val="Title"/>
    <w:basedOn w:val="Standard"/>
    <w:next w:val="Standard"/>
    <w:link w:val="TitelZchn"/>
    <w:uiPriority w:val="10"/>
    <w:qFormat/>
    <w:rsid w:val="004D261B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26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02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304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5EB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5EB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5EB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5EB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5E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5E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5E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25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5EB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5EB6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C25EB6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C25EB6"/>
    <w:rPr>
      <w:i/>
      <w:iCs/>
      <w:color w:val="auto"/>
    </w:rPr>
  </w:style>
  <w:style w:type="paragraph" w:styleId="KeinLeerraum">
    <w:name w:val="No Spacing"/>
    <w:uiPriority w:val="1"/>
    <w:qFormat/>
    <w:rsid w:val="00C25EB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25EB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25EB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5EB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5EB6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C25EB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25EB6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C25EB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25EB6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C25EB6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25EB6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947B14"/>
    <w:rPr>
      <w:color w:val="808080"/>
    </w:rPr>
  </w:style>
  <w:style w:type="paragraph" w:customStyle="1" w:styleId="Aufgabe">
    <w:name w:val="Aufgabe"/>
    <w:basedOn w:val="Standard"/>
    <w:next w:val="Standard"/>
    <w:link w:val="AufgabeZchn"/>
    <w:qFormat/>
    <w:rsid w:val="00844500"/>
    <w:rPr>
      <w:i/>
      <w:sz w:val="20"/>
    </w:rPr>
  </w:style>
  <w:style w:type="paragraph" w:customStyle="1" w:styleId="Text">
    <w:name w:val="Text"/>
    <w:basedOn w:val="Standard"/>
    <w:link w:val="TextZchn"/>
    <w:qFormat/>
    <w:rsid w:val="00844500"/>
    <w:pPr>
      <w:jc w:val="both"/>
    </w:pPr>
  </w:style>
  <w:style w:type="character" w:customStyle="1" w:styleId="AufgabeZchn">
    <w:name w:val="Aufgabe Zchn"/>
    <w:basedOn w:val="Absatz-Standardschriftart"/>
    <w:link w:val="Aufgabe"/>
    <w:rsid w:val="00844500"/>
    <w:rPr>
      <w:i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2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Zchn">
    <w:name w:val="Text Zchn"/>
    <w:basedOn w:val="Absatz-Standardschriftart"/>
    <w:link w:val="Text"/>
    <w:rsid w:val="00844500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2A00"/>
    <w:rPr>
      <w:rFonts w:ascii="Segoe UI" w:hAnsi="Segoe UI" w:cs="Segoe UI"/>
      <w:sz w:val="18"/>
      <w:szCs w:val="18"/>
    </w:rPr>
  </w:style>
  <w:style w:type="paragraph" w:customStyle="1" w:styleId="OrtderAufgabe">
    <w:name w:val="Ort der Aufgabe"/>
    <w:basedOn w:val="Text"/>
    <w:next w:val="Aufgabe"/>
    <w:link w:val="OrtderAufgabeZchn"/>
    <w:rsid w:val="0077020A"/>
    <w:rPr>
      <w:i/>
      <w:sz w:val="20"/>
    </w:rPr>
  </w:style>
  <w:style w:type="character" w:customStyle="1" w:styleId="OrtderAufgabeZchn">
    <w:name w:val="Ort der Aufgabe Zchn"/>
    <w:basedOn w:val="TextZchn"/>
    <w:link w:val="OrtderAufgabe"/>
    <w:rsid w:val="0077020A"/>
    <w:rPr>
      <w:i/>
      <w:sz w:val="20"/>
    </w:rPr>
  </w:style>
  <w:style w:type="table" w:styleId="Tabellenraster">
    <w:name w:val="Table Grid"/>
    <w:basedOn w:val="NormaleTabelle"/>
    <w:uiPriority w:val="39"/>
    <w:rsid w:val="00E21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21432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D04375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crosoft%20Office%20Sonstiges%20(Einstellungen,%20Vorlagen)\Word\eigene%20Vorlagen\MSS%2011%20(new,%20hochkant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1C5ACB-ADC1-4645-8007-2557092E3CE7}" type="doc">
      <dgm:prSet loTypeId="urn:microsoft.com/office/officeart/2005/8/layout/hierarchy2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de-DE"/>
        </a:p>
      </dgm:t>
    </dgm:pt>
    <dgm:pt modelId="{649D4DC4-769C-4758-A596-03417F4E2273}">
      <dgm:prSet phldrT="[Text]"/>
      <dgm:spPr/>
      <dgm:t>
        <a:bodyPr/>
        <a:lstStyle/>
        <a:p>
          <a:r>
            <a:rPr lang="de-DE"/>
            <a:t>Registration Memory</a:t>
          </a:r>
        </a:p>
      </dgm:t>
    </dgm:pt>
    <dgm:pt modelId="{D5594FA8-4DC7-4E38-9ECD-D56D23F055EF}" type="parTrans" cxnId="{E48771C5-DB45-4FAE-9F30-7505E05B5654}">
      <dgm:prSet/>
      <dgm:spPr/>
      <dgm:t>
        <a:bodyPr/>
        <a:lstStyle/>
        <a:p>
          <a:endParaRPr lang="de-DE"/>
        </a:p>
      </dgm:t>
    </dgm:pt>
    <dgm:pt modelId="{574F2A7A-34FF-48C5-ACD7-AB380841DC2C}" type="sibTrans" cxnId="{E48771C5-DB45-4FAE-9F30-7505E05B5654}">
      <dgm:prSet/>
      <dgm:spPr/>
      <dgm:t>
        <a:bodyPr/>
        <a:lstStyle/>
        <a:p>
          <a:endParaRPr lang="de-DE"/>
        </a:p>
      </dgm:t>
    </dgm:pt>
    <dgm:pt modelId="{7ECB0F37-6F28-45B3-A21A-443957EBD6BF}" type="asst">
      <dgm:prSet phldrT="[Text]"/>
      <dgm:spPr/>
      <dgm:t>
        <a:bodyPr/>
        <a:lstStyle/>
        <a:p>
          <a:r>
            <a:rPr lang="de-DE"/>
            <a:t>SpfF Chunk (Header)</a:t>
          </a:r>
        </a:p>
      </dgm:t>
    </dgm:pt>
    <dgm:pt modelId="{082C27FC-A665-4C45-9CC7-3CF68C4956E1}" type="parTrans" cxnId="{BE9FA5E9-D490-4EA8-AF8E-C227ED2B26FA}">
      <dgm:prSet/>
      <dgm:spPr/>
      <dgm:t>
        <a:bodyPr/>
        <a:lstStyle/>
        <a:p>
          <a:endParaRPr lang="de-DE"/>
        </a:p>
      </dgm:t>
    </dgm:pt>
    <dgm:pt modelId="{9FF1F095-4F33-49A1-8D31-2FF3A627E8A1}" type="sibTrans" cxnId="{BE9FA5E9-D490-4EA8-AF8E-C227ED2B26FA}">
      <dgm:prSet/>
      <dgm:spPr/>
      <dgm:t>
        <a:bodyPr/>
        <a:lstStyle/>
        <a:p>
          <a:endParaRPr lang="de-DE"/>
        </a:p>
      </dgm:t>
    </dgm:pt>
    <dgm:pt modelId="{C9C06161-7269-4E5F-9FE3-2D50A8ECE7BB}" type="asst">
      <dgm:prSet phldrT="[Text]"/>
      <dgm:spPr/>
      <dgm:t>
        <a:bodyPr/>
        <a:lstStyle/>
        <a:p>
          <a:r>
            <a:rPr lang="de-DE"/>
            <a:t>BHd Chunks</a:t>
          </a:r>
        </a:p>
      </dgm:t>
    </dgm:pt>
    <dgm:pt modelId="{5F2D72D1-7F2E-40ED-9BCD-F50AC7C60E06}" type="parTrans" cxnId="{2EBCAB8B-9A5B-41C9-B9FE-7C254EE2A102}">
      <dgm:prSet/>
      <dgm:spPr/>
      <dgm:t>
        <a:bodyPr/>
        <a:lstStyle/>
        <a:p>
          <a:endParaRPr lang="de-DE"/>
        </a:p>
      </dgm:t>
    </dgm:pt>
    <dgm:pt modelId="{133A7A46-0592-4AC1-9E7C-08274BCFF8C7}" type="sibTrans" cxnId="{2EBCAB8B-9A5B-41C9-B9FE-7C254EE2A102}">
      <dgm:prSet/>
      <dgm:spPr/>
      <dgm:t>
        <a:bodyPr/>
        <a:lstStyle/>
        <a:p>
          <a:endParaRPr lang="de-DE"/>
        </a:p>
      </dgm:t>
    </dgm:pt>
    <dgm:pt modelId="{047726D9-5146-419C-972B-377D504FD882}" type="asst">
      <dgm:prSet phldrT="[Text]"/>
      <dgm:spPr/>
      <dgm:t>
        <a:bodyPr/>
        <a:lstStyle/>
        <a:p>
          <a:r>
            <a:rPr lang="de-DE"/>
            <a:t>Sequence Chunk</a:t>
          </a:r>
        </a:p>
      </dgm:t>
    </dgm:pt>
    <dgm:pt modelId="{3F3B2763-4D27-46D2-AD53-DB5D065BEE5A}" type="parTrans" cxnId="{76D7B23D-3FC4-4346-8CD7-5A899F2547C0}">
      <dgm:prSet/>
      <dgm:spPr/>
      <dgm:t>
        <a:bodyPr/>
        <a:lstStyle/>
        <a:p>
          <a:endParaRPr lang="de-DE"/>
        </a:p>
      </dgm:t>
    </dgm:pt>
    <dgm:pt modelId="{B6F2B954-AD93-434D-912E-DA1A1C1FC97C}" type="sibTrans" cxnId="{76D7B23D-3FC4-4346-8CD7-5A899F2547C0}">
      <dgm:prSet/>
      <dgm:spPr/>
      <dgm:t>
        <a:bodyPr/>
        <a:lstStyle/>
        <a:p>
          <a:endParaRPr lang="de-DE"/>
        </a:p>
      </dgm:t>
    </dgm:pt>
    <dgm:pt modelId="{E7FC3AA7-4578-4B76-A50D-AC675F43F4F2}" type="asst">
      <dgm:prSet phldrT="[Text]"/>
      <dgm:spPr/>
      <dgm:t>
        <a:bodyPr/>
        <a:lstStyle/>
        <a:p>
          <a:r>
            <a:rPr lang="de-DE"/>
            <a:t>Registration Chunk</a:t>
          </a:r>
        </a:p>
      </dgm:t>
    </dgm:pt>
    <dgm:pt modelId="{4E61A515-72D9-4750-849D-31FDEAF0EA98}" type="parTrans" cxnId="{CD80C8A6-A4EE-47E8-8179-B07D828FED80}">
      <dgm:prSet/>
      <dgm:spPr/>
      <dgm:t>
        <a:bodyPr/>
        <a:lstStyle/>
        <a:p>
          <a:endParaRPr lang="de-DE"/>
        </a:p>
      </dgm:t>
    </dgm:pt>
    <dgm:pt modelId="{60707634-6679-4067-A26C-C4C5B8B0506D}" type="sibTrans" cxnId="{CD80C8A6-A4EE-47E8-8179-B07D828FED80}">
      <dgm:prSet/>
      <dgm:spPr/>
      <dgm:t>
        <a:bodyPr/>
        <a:lstStyle/>
        <a:p>
          <a:endParaRPr lang="de-DE"/>
        </a:p>
      </dgm:t>
    </dgm:pt>
    <dgm:pt modelId="{69BEF4ED-73EF-4625-9330-19B360BC274B}" type="pres">
      <dgm:prSet presAssocID="{061C5ACB-ADC1-4645-8007-2557092E3CE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1A5E70A-A3E9-437D-A36F-CD206EAAEB0D}" type="pres">
      <dgm:prSet presAssocID="{649D4DC4-769C-4758-A596-03417F4E2273}" presName="root1" presStyleCnt="0"/>
      <dgm:spPr/>
    </dgm:pt>
    <dgm:pt modelId="{EA329F25-1455-4B71-AA62-1EE3817032F0}" type="pres">
      <dgm:prSet presAssocID="{649D4DC4-769C-4758-A596-03417F4E2273}" presName="LevelOneTextNode" presStyleLbl="node0" presStyleIdx="0" presStyleCnt="1">
        <dgm:presLayoutVars>
          <dgm:chPref val="3"/>
        </dgm:presLayoutVars>
      </dgm:prSet>
      <dgm:spPr/>
    </dgm:pt>
    <dgm:pt modelId="{B18AC7C2-6854-4AE4-A4D7-7A383F39195F}" type="pres">
      <dgm:prSet presAssocID="{649D4DC4-769C-4758-A596-03417F4E2273}" presName="level2hierChild" presStyleCnt="0"/>
      <dgm:spPr/>
    </dgm:pt>
    <dgm:pt modelId="{AC8C3838-3B0F-42B5-8C0A-506EA3BFAE7A}" type="pres">
      <dgm:prSet presAssocID="{082C27FC-A665-4C45-9CC7-3CF68C4956E1}" presName="conn2-1" presStyleLbl="parChTrans1D2" presStyleIdx="0" presStyleCnt="2"/>
      <dgm:spPr/>
    </dgm:pt>
    <dgm:pt modelId="{65059946-3950-4E5C-9498-030FCF139120}" type="pres">
      <dgm:prSet presAssocID="{082C27FC-A665-4C45-9CC7-3CF68C4956E1}" presName="connTx" presStyleLbl="parChTrans1D2" presStyleIdx="0" presStyleCnt="2"/>
      <dgm:spPr/>
    </dgm:pt>
    <dgm:pt modelId="{8DA3ACB6-8C6E-4DFF-9D62-673ECC77DFDD}" type="pres">
      <dgm:prSet presAssocID="{7ECB0F37-6F28-45B3-A21A-443957EBD6BF}" presName="root2" presStyleCnt="0"/>
      <dgm:spPr/>
    </dgm:pt>
    <dgm:pt modelId="{989A024A-C5E5-43A6-90D0-31D517742C0E}" type="pres">
      <dgm:prSet presAssocID="{7ECB0F37-6F28-45B3-A21A-443957EBD6BF}" presName="LevelTwoTextNode" presStyleLbl="asst1" presStyleIdx="0" presStyleCnt="4">
        <dgm:presLayoutVars>
          <dgm:chPref val="3"/>
        </dgm:presLayoutVars>
      </dgm:prSet>
      <dgm:spPr/>
    </dgm:pt>
    <dgm:pt modelId="{5267FE4F-6647-46FB-9A82-B21D2ED40403}" type="pres">
      <dgm:prSet presAssocID="{7ECB0F37-6F28-45B3-A21A-443957EBD6BF}" presName="level3hierChild" presStyleCnt="0"/>
      <dgm:spPr/>
    </dgm:pt>
    <dgm:pt modelId="{566AC597-E552-4B93-8D22-FFD85EABB89B}" type="pres">
      <dgm:prSet presAssocID="{5F2D72D1-7F2E-40ED-9BCD-F50AC7C60E06}" presName="conn2-1" presStyleLbl="parChTrans1D2" presStyleIdx="1" presStyleCnt="2"/>
      <dgm:spPr/>
    </dgm:pt>
    <dgm:pt modelId="{3EBA6196-40B8-48EE-BF06-11053C4F8D16}" type="pres">
      <dgm:prSet presAssocID="{5F2D72D1-7F2E-40ED-9BCD-F50AC7C60E06}" presName="connTx" presStyleLbl="parChTrans1D2" presStyleIdx="1" presStyleCnt="2"/>
      <dgm:spPr/>
    </dgm:pt>
    <dgm:pt modelId="{B02C831C-9C8B-4872-A994-F16C67F5A57D}" type="pres">
      <dgm:prSet presAssocID="{C9C06161-7269-4E5F-9FE3-2D50A8ECE7BB}" presName="root2" presStyleCnt="0"/>
      <dgm:spPr/>
    </dgm:pt>
    <dgm:pt modelId="{3815A4C4-B29F-4BFC-B99D-8C0232673B71}" type="pres">
      <dgm:prSet presAssocID="{C9C06161-7269-4E5F-9FE3-2D50A8ECE7BB}" presName="LevelTwoTextNode" presStyleLbl="asst1" presStyleIdx="1" presStyleCnt="4">
        <dgm:presLayoutVars>
          <dgm:chPref val="3"/>
        </dgm:presLayoutVars>
      </dgm:prSet>
      <dgm:spPr/>
    </dgm:pt>
    <dgm:pt modelId="{E7B0F089-7252-416C-AB79-29C0C0D4A2CB}" type="pres">
      <dgm:prSet presAssocID="{C9C06161-7269-4E5F-9FE3-2D50A8ECE7BB}" presName="level3hierChild" presStyleCnt="0"/>
      <dgm:spPr/>
    </dgm:pt>
    <dgm:pt modelId="{BC4A3DFB-823E-497D-8859-FF5BCC1276C4}" type="pres">
      <dgm:prSet presAssocID="{3F3B2763-4D27-46D2-AD53-DB5D065BEE5A}" presName="conn2-1" presStyleLbl="parChTrans1D3" presStyleIdx="0" presStyleCnt="2"/>
      <dgm:spPr/>
    </dgm:pt>
    <dgm:pt modelId="{494E4DB4-EBC6-4D66-9FD8-F0825093F85A}" type="pres">
      <dgm:prSet presAssocID="{3F3B2763-4D27-46D2-AD53-DB5D065BEE5A}" presName="connTx" presStyleLbl="parChTrans1D3" presStyleIdx="0" presStyleCnt="2"/>
      <dgm:spPr/>
    </dgm:pt>
    <dgm:pt modelId="{0A032769-A538-4B50-95DF-C782A78FAD1C}" type="pres">
      <dgm:prSet presAssocID="{047726D9-5146-419C-972B-377D504FD882}" presName="root2" presStyleCnt="0"/>
      <dgm:spPr/>
    </dgm:pt>
    <dgm:pt modelId="{9FF3A44C-F86B-4461-8C0A-5D0B55B02EC8}" type="pres">
      <dgm:prSet presAssocID="{047726D9-5146-419C-972B-377D504FD882}" presName="LevelTwoTextNode" presStyleLbl="asst1" presStyleIdx="2" presStyleCnt="4">
        <dgm:presLayoutVars>
          <dgm:chPref val="3"/>
        </dgm:presLayoutVars>
      </dgm:prSet>
      <dgm:spPr/>
    </dgm:pt>
    <dgm:pt modelId="{202C4E9C-7CA5-43D5-8B12-227A15F808BE}" type="pres">
      <dgm:prSet presAssocID="{047726D9-5146-419C-972B-377D504FD882}" presName="level3hierChild" presStyleCnt="0"/>
      <dgm:spPr/>
    </dgm:pt>
    <dgm:pt modelId="{C5958843-288B-489F-B1DC-66C8D36F2C4C}" type="pres">
      <dgm:prSet presAssocID="{4E61A515-72D9-4750-849D-31FDEAF0EA98}" presName="conn2-1" presStyleLbl="parChTrans1D3" presStyleIdx="1" presStyleCnt="2"/>
      <dgm:spPr/>
    </dgm:pt>
    <dgm:pt modelId="{3EA6A3B5-DB2D-4699-8726-A4E49ED0B608}" type="pres">
      <dgm:prSet presAssocID="{4E61A515-72D9-4750-849D-31FDEAF0EA98}" presName="connTx" presStyleLbl="parChTrans1D3" presStyleIdx="1" presStyleCnt="2"/>
      <dgm:spPr/>
    </dgm:pt>
    <dgm:pt modelId="{9622DDF3-D3C0-47DF-9F2D-F0F80D3A35ED}" type="pres">
      <dgm:prSet presAssocID="{E7FC3AA7-4578-4B76-A50D-AC675F43F4F2}" presName="root2" presStyleCnt="0"/>
      <dgm:spPr/>
    </dgm:pt>
    <dgm:pt modelId="{8A73DA1B-A0EE-47A8-9B07-561BDE1CB069}" type="pres">
      <dgm:prSet presAssocID="{E7FC3AA7-4578-4B76-A50D-AC675F43F4F2}" presName="LevelTwoTextNode" presStyleLbl="asst1" presStyleIdx="3" presStyleCnt="4">
        <dgm:presLayoutVars>
          <dgm:chPref val="3"/>
        </dgm:presLayoutVars>
      </dgm:prSet>
      <dgm:spPr/>
    </dgm:pt>
    <dgm:pt modelId="{2BEEC53D-766E-4CD2-9737-5764114847C5}" type="pres">
      <dgm:prSet presAssocID="{E7FC3AA7-4578-4B76-A50D-AC675F43F4F2}" presName="level3hierChild" presStyleCnt="0"/>
      <dgm:spPr/>
    </dgm:pt>
  </dgm:ptLst>
  <dgm:cxnLst>
    <dgm:cxn modelId="{EA715201-F389-45DE-8481-96DA2D692CD3}" type="presOf" srcId="{4E61A515-72D9-4750-849D-31FDEAF0EA98}" destId="{3EA6A3B5-DB2D-4699-8726-A4E49ED0B608}" srcOrd="1" destOrd="0" presId="urn:microsoft.com/office/officeart/2005/8/layout/hierarchy2"/>
    <dgm:cxn modelId="{7DE5E704-A3BC-4679-9D6B-F13B8AEF19CF}" type="presOf" srcId="{649D4DC4-769C-4758-A596-03417F4E2273}" destId="{EA329F25-1455-4B71-AA62-1EE3817032F0}" srcOrd="0" destOrd="0" presId="urn:microsoft.com/office/officeart/2005/8/layout/hierarchy2"/>
    <dgm:cxn modelId="{7F9F2521-66C6-4DBC-8EAD-0047860B63EC}" type="presOf" srcId="{4E61A515-72D9-4750-849D-31FDEAF0EA98}" destId="{C5958843-288B-489F-B1DC-66C8D36F2C4C}" srcOrd="0" destOrd="0" presId="urn:microsoft.com/office/officeart/2005/8/layout/hierarchy2"/>
    <dgm:cxn modelId="{799A0F3A-FEB2-467B-B60C-C4C12D8F7D41}" type="presOf" srcId="{5F2D72D1-7F2E-40ED-9BCD-F50AC7C60E06}" destId="{566AC597-E552-4B93-8D22-FFD85EABB89B}" srcOrd="0" destOrd="0" presId="urn:microsoft.com/office/officeart/2005/8/layout/hierarchy2"/>
    <dgm:cxn modelId="{76D7B23D-3FC4-4346-8CD7-5A899F2547C0}" srcId="{C9C06161-7269-4E5F-9FE3-2D50A8ECE7BB}" destId="{047726D9-5146-419C-972B-377D504FD882}" srcOrd="0" destOrd="0" parTransId="{3F3B2763-4D27-46D2-AD53-DB5D065BEE5A}" sibTransId="{B6F2B954-AD93-434D-912E-DA1A1C1FC97C}"/>
    <dgm:cxn modelId="{FFBDFE76-9393-47A0-91FB-000C8BEEA88F}" type="presOf" srcId="{E7FC3AA7-4578-4B76-A50D-AC675F43F4F2}" destId="{8A73DA1B-A0EE-47A8-9B07-561BDE1CB069}" srcOrd="0" destOrd="0" presId="urn:microsoft.com/office/officeart/2005/8/layout/hierarchy2"/>
    <dgm:cxn modelId="{20F31E89-7E8A-42EE-8FAD-CA8597278055}" type="presOf" srcId="{047726D9-5146-419C-972B-377D504FD882}" destId="{9FF3A44C-F86B-4461-8C0A-5D0B55B02EC8}" srcOrd="0" destOrd="0" presId="urn:microsoft.com/office/officeart/2005/8/layout/hierarchy2"/>
    <dgm:cxn modelId="{2EBCAB8B-9A5B-41C9-B9FE-7C254EE2A102}" srcId="{649D4DC4-769C-4758-A596-03417F4E2273}" destId="{C9C06161-7269-4E5F-9FE3-2D50A8ECE7BB}" srcOrd="1" destOrd="0" parTransId="{5F2D72D1-7F2E-40ED-9BCD-F50AC7C60E06}" sibTransId="{133A7A46-0592-4AC1-9E7C-08274BCFF8C7}"/>
    <dgm:cxn modelId="{CD80C8A6-A4EE-47E8-8179-B07D828FED80}" srcId="{C9C06161-7269-4E5F-9FE3-2D50A8ECE7BB}" destId="{E7FC3AA7-4578-4B76-A50D-AC675F43F4F2}" srcOrd="1" destOrd="0" parTransId="{4E61A515-72D9-4750-849D-31FDEAF0EA98}" sibTransId="{60707634-6679-4067-A26C-C4C5B8B0506D}"/>
    <dgm:cxn modelId="{0148CCAC-A328-4EE3-AD82-C8049D0A852A}" type="presOf" srcId="{082C27FC-A665-4C45-9CC7-3CF68C4956E1}" destId="{AC8C3838-3B0F-42B5-8C0A-506EA3BFAE7A}" srcOrd="0" destOrd="0" presId="urn:microsoft.com/office/officeart/2005/8/layout/hierarchy2"/>
    <dgm:cxn modelId="{68B1D1AE-1F62-4EFE-A924-BC04DE971483}" type="presOf" srcId="{7ECB0F37-6F28-45B3-A21A-443957EBD6BF}" destId="{989A024A-C5E5-43A6-90D0-31D517742C0E}" srcOrd="0" destOrd="0" presId="urn:microsoft.com/office/officeart/2005/8/layout/hierarchy2"/>
    <dgm:cxn modelId="{398DDAAF-3BB4-463D-AFBC-8DA14C63E1C5}" type="presOf" srcId="{3F3B2763-4D27-46D2-AD53-DB5D065BEE5A}" destId="{BC4A3DFB-823E-497D-8859-FF5BCC1276C4}" srcOrd="0" destOrd="0" presId="urn:microsoft.com/office/officeart/2005/8/layout/hierarchy2"/>
    <dgm:cxn modelId="{8AEAA2B0-68ED-451A-8A40-FA4A6CB382C9}" type="presOf" srcId="{3F3B2763-4D27-46D2-AD53-DB5D065BEE5A}" destId="{494E4DB4-EBC6-4D66-9FD8-F0825093F85A}" srcOrd="1" destOrd="0" presId="urn:microsoft.com/office/officeart/2005/8/layout/hierarchy2"/>
    <dgm:cxn modelId="{B85041B2-96C6-46DC-B1E7-1824A39646BA}" type="presOf" srcId="{061C5ACB-ADC1-4645-8007-2557092E3CE7}" destId="{69BEF4ED-73EF-4625-9330-19B360BC274B}" srcOrd="0" destOrd="0" presId="urn:microsoft.com/office/officeart/2005/8/layout/hierarchy2"/>
    <dgm:cxn modelId="{BBBADAB2-E11F-440A-8815-74B58DD1B4DC}" type="presOf" srcId="{082C27FC-A665-4C45-9CC7-3CF68C4956E1}" destId="{65059946-3950-4E5C-9498-030FCF139120}" srcOrd="1" destOrd="0" presId="urn:microsoft.com/office/officeart/2005/8/layout/hierarchy2"/>
    <dgm:cxn modelId="{E48771C5-DB45-4FAE-9F30-7505E05B5654}" srcId="{061C5ACB-ADC1-4645-8007-2557092E3CE7}" destId="{649D4DC4-769C-4758-A596-03417F4E2273}" srcOrd="0" destOrd="0" parTransId="{D5594FA8-4DC7-4E38-9ECD-D56D23F055EF}" sibTransId="{574F2A7A-34FF-48C5-ACD7-AB380841DC2C}"/>
    <dgm:cxn modelId="{F4E386E1-5325-4E58-87C7-E999B390C01F}" type="presOf" srcId="{C9C06161-7269-4E5F-9FE3-2D50A8ECE7BB}" destId="{3815A4C4-B29F-4BFC-B99D-8C0232673B71}" srcOrd="0" destOrd="0" presId="urn:microsoft.com/office/officeart/2005/8/layout/hierarchy2"/>
    <dgm:cxn modelId="{BE9FA5E9-D490-4EA8-AF8E-C227ED2B26FA}" srcId="{649D4DC4-769C-4758-A596-03417F4E2273}" destId="{7ECB0F37-6F28-45B3-A21A-443957EBD6BF}" srcOrd="0" destOrd="0" parTransId="{082C27FC-A665-4C45-9CC7-3CF68C4956E1}" sibTransId="{9FF1F095-4F33-49A1-8D31-2FF3A627E8A1}"/>
    <dgm:cxn modelId="{DA4C44F5-A3DE-40CD-841C-86D04BC21190}" type="presOf" srcId="{5F2D72D1-7F2E-40ED-9BCD-F50AC7C60E06}" destId="{3EBA6196-40B8-48EE-BF06-11053C4F8D16}" srcOrd="1" destOrd="0" presId="urn:microsoft.com/office/officeart/2005/8/layout/hierarchy2"/>
    <dgm:cxn modelId="{1D1DD620-9F1D-4175-AC70-857A75FF22A3}" type="presParOf" srcId="{69BEF4ED-73EF-4625-9330-19B360BC274B}" destId="{71A5E70A-A3E9-437D-A36F-CD206EAAEB0D}" srcOrd="0" destOrd="0" presId="urn:microsoft.com/office/officeart/2005/8/layout/hierarchy2"/>
    <dgm:cxn modelId="{58014432-A0E8-4DAB-B699-EEBB942A818A}" type="presParOf" srcId="{71A5E70A-A3E9-437D-A36F-CD206EAAEB0D}" destId="{EA329F25-1455-4B71-AA62-1EE3817032F0}" srcOrd="0" destOrd="0" presId="urn:microsoft.com/office/officeart/2005/8/layout/hierarchy2"/>
    <dgm:cxn modelId="{0A72CE46-94B0-4CFC-AAE1-4241C1E8E0F5}" type="presParOf" srcId="{71A5E70A-A3E9-437D-A36F-CD206EAAEB0D}" destId="{B18AC7C2-6854-4AE4-A4D7-7A383F39195F}" srcOrd="1" destOrd="0" presId="urn:microsoft.com/office/officeart/2005/8/layout/hierarchy2"/>
    <dgm:cxn modelId="{3DDAEBAE-4AEF-4DAD-ADB8-2D79D7728896}" type="presParOf" srcId="{B18AC7C2-6854-4AE4-A4D7-7A383F39195F}" destId="{AC8C3838-3B0F-42B5-8C0A-506EA3BFAE7A}" srcOrd="0" destOrd="0" presId="urn:microsoft.com/office/officeart/2005/8/layout/hierarchy2"/>
    <dgm:cxn modelId="{504AA595-536B-4E58-BED1-DD1B5351D6B1}" type="presParOf" srcId="{AC8C3838-3B0F-42B5-8C0A-506EA3BFAE7A}" destId="{65059946-3950-4E5C-9498-030FCF139120}" srcOrd="0" destOrd="0" presId="urn:microsoft.com/office/officeart/2005/8/layout/hierarchy2"/>
    <dgm:cxn modelId="{90BBC952-9E41-4EFF-8721-5939B4D5749B}" type="presParOf" srcId="{B18AC7C2-6854-4AE4-A4D7-7A383F39195F}" destId="{8DA3ACB6-8C6E-4DFF-9D62-673ECC77DFDD}" srcOrd="1" destOrd="0" presId="urn:microsoft.com/office/officeart/2005/8/layout/hierarchy2"/>
    <dgm:cxn modelId="{8EC786CA-FA02-4FAD-A915-AA70F6EE5294}" type="presParOf" srcId="{8DA3ACB6-8C6E-4DFF-9D62-673ECC77DFDD}" destId="{989A024A-C5E5-43A6-90D0-31D517742C0E}" srcOrd="0" destOrd="0" presId="urn:microsoft.com/office/officeart/2005/8/layout/hierarchy2"/>
    <dgm:cxn modelId="{A84A3918-000C-420A-BD54-0E8739C00426}" type="presParOf" srcId="{8DA3ACB6-8C6E-4DFF-9D62-673ECC77DFDD}" destId="{5267FE4F-6647-46FB-9A82-B21D2ED40403}" srcOrd="1" destOrd="0" presId="urn:microsoft.com/office/officeart/2005/8/layout/hierarchy2"/>
    <dgm:cxn modelId="{D46DDAC3-BA5C-448B-B1A8-890037786AD2}" type="presParOf" srcId="{B18AC7C2-6854-4AE4-A4D7-7A383F39195F}" destId="{566AC597-E552-4B93-8D22-FFD85EABB89B}" srcOrd="2" destOrd="0" presId="urn:microsoft.com/office/officeart/2005/8/layout/hierarchy2"/>
    <dgm:cxn modelId="{76DD6220-E012-468F-8F75-A2DF8515EAEF}" type="presParOf" srcId="{566AC597-E552-4B93-8D22-FFD85EABB89B}" destId="{3EBA6196-40B8-48EE-BF06-11053C4F8D16}" srcOrd="0" destOrd="0" presId="urn:microsoft.com/office/officeart/2005/8/layout/hierarchy2"/>
    <dgm:cxn modelId="{C0F9B3D1-2D85-48FC-ADEB-5E4E936DC02B}" type="presParOf" srcId="{B18AC7C2-6854-4AE4-A4D7-7A383F39195F}" destId="{B02C831C-9C8B-4872-A994-F16C67F5A57D}" srcOrd="3" destOrd="0" presId="urn:microsoft.com/office/officeart/2005/8/layout/hierarchy2"/>
    <dgm:cxn modelId="{7CA637B0-F901-4302-A113-3A56C476098A}" type="presParOf" srcId="{B02C831C-9C8B-4872-A994-F16C67F5A57D}" destId="{3815A4C4-B29F-4BFC-B99D-8C0232673B71}" srcOrd="0" destOrd="0" presId="urn:microsoft.com/office/officeart/2005/8/layout/hierarchy2"/>
    <dgm:cxn modelId="{E1D66BA7-9CF6-499C-B111-70163035E46F}" type="presParOf" srcId="{B02C831C-9C8B-4872-A994-F16C67F5A57D}" destId="{E7B0F089-7252-416C-AB79-29C0C0D4A2CB}" srcOrd="1" destOrd="0" presId="urn:microsoft.com/office/officeart/2005/8/layout/hierarchy2"/>
    <dgm:cxn modelId="{AE45D655-95F9-497C-8C3F-E3A3FC8F430F}" type="presParOf" srcId="{E7B0F089-7252-416C-AB79-29C0C0D4A2CB}" destId="{BC4A3DFB-823E-497D-8859-FF5BCC1276C4}" srcOrd="0" destOrd="0" presId="urn:microsoft.com/office/officeart/2005/8/layout/hierarchy2"/>
    <dgm:cxn modelId="{4FF9F88F-CD63-4A80-9CEC-400B04CB6651}" type="presParOf" srcId="{BC4A3DFB-823E-497D-8859-FF5BCC1276C4}" destId="{494E4DB4-EBC6-4D66-9FD8-F0825093F85A}" srcOrd="0" destOrd="0" presId="urn:microsoft.com/office/officeart/2005/8/layout/hierarchy2"/>
    <dgm:cxn modelId="{D21973D5-6A51-42FD-A506-6061D2BF8B77}" type="presParOf" srcId="{E7B0F089-7252-416C-AB79-29C0C0D4A2CB}" destId="{0A032769-A538-4B50-95DF-C782A78FAD1C}" srcOrd="1" destOrd="0" presId="urn:microsoft.com/office/officeart/2005/8/layout/hierarchy2"/>
    <dgm:cxn modelId="{C317B8A0-1B32-4441-8773-5ADCD94CAB5F}" type="presParOf" srcId="{0A032769-A538-4B50-95DF-C782A78FAD1C}" destId="{9FF3A44C-F86B-4461-8C0A-5D0B55B02EC8}" srcOrd="0" destOrd="0" presId="urn:microsoft.com/office/officeart/2005/8/layout/hierarchy2"/>
    <dgm:cxn modelId="{E571C6E2-C999-40D8-ADB8-67193F250DC2}" type="presParOf" srcId="{0A032769-A538-4B50-95DF-C782A78FAD1C}" destId="{202C4E9C-7CA5-43D5-8B12-227A15F808BE}" srcOrd="1" destOrd="0" presId="urn:microsoft.com/office/officeart/2005/8/layout/hierarchy2"/>
    <dgm:cxn modelId="{9259FA98-93B8-4F6C-9286-947A924244C2}" type="presParOf" srcId="{E7B0F089-7252-416C-AB79-29C0C0D4A2CB}" destId="{C5958843-288B-489F-B1DC-66C8D36F2C4C}" srcOrd="2" destOrd="0" presId="urn:microsoft.com/office/officeart/2005/8/layout/hierarchy2"/>
    <dgm:cxn modelId="{923B6E0B-687A-40E0-8BEF-78EA353B5462}" type="presParOf" srcId="{C5958843-288B-489F-B1DC-66C8D36F2C4C}" destId="{3EA6A3B5-DB2D-4699-8726-A4E49ED0B608}" srcOrd="0" destOrd="0" presId="urn:microsoft.com/office/officeart/2005/8/layout/hierarchy2"/>
    <dgm:cxn modelId="{8D0FEA13-1A5A-4D73-9E8D-FB7DCC3C1C41}" type="presParOf" srcId="{E7B0F089-7252-416C-AB79-29C0C0D4A2CB}" destId="{9622DDF3-D3C0-47DF-9F2D-F0F80D3A35ED}" srcOrd="3" destOrd="0" presId="urn:microsoft.com/office/officeart/2005/8/layout/hierarchy2"/>
    <dgm:cxn modelId="{CA4E473B-6111-4ED0-9E87-64F55AFCF1F5}" type="presParOf" srcId="{9622DDF3-D3C0-47DF-9F2D-F0F80D3A35ED}" destId="{8A73DA1B-A0EE-47A8-9B07-561BDE1CB069}" srcOrd="0" destOrd="0" presId="urn:microsoft.com/office/officeart/2005/8/layout/hierarchy2"/>
    <dgm:cxn modelId="{65260984-7568-4445-BA58-B4C00152284D}" type="presParOf" srcId="{9622DDF3-D3C0-47DF-9F2D-F0F80D3A35ED}" destId="{2BEEC53D-766E-4CD2-9737-5764114847C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329F25-1455-4B71-AA62-1EE3817032F0}">
      <dsp:nvSpPr>
        <dsp:cNvPr id="0" name=""/>
        <dsp:cNvSpPr/>
      </dsp:nvSpPr>
      <dsp:spPr>
        <a:xfrm>
          <a:off x="1140061" y="267986"/>
          <a:ext cx="930484" cy="46524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Registration Memory</a:t>
          </a:r>
        </a:p>
      </dsp:txBody>
      <dsp:txXfrm>
        <a:off x="1153687" y="281612"/>
        <a:ext cx="903232" cy="437990"/>
      </dsp:txXfrm>
    </dsp:sp>
    <dsp:sp modelId="{AC8C3838-3B0F-42B5-8C0A-506EA3BFAE7A}">
      <dsp:nvSpPr>
        <dsp:cNvPr id="0" name=""/>
        <dsp:cNvSpPr/>
      </dsp:nvSpPr>
      <dsp:spPr>
        <a:xfrm rot="19457599">
          <a:off x="2027464" y="333847"/>
          <a:ext cx="458358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458358" y="3300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2245184" y="355391"/>
        <a:ext cx="22917" cy="22917"/>
      </dsp:txXfrm>
    </dsp:sp>
    <dsp:sp modelId="{989A024A-C5E5-43A6-90D0-31D517742C0E}">
      <dsp:nvSpPr>
        <dsp:cNvPr id="0" name=""/>
        <dsp:cNvSpPr/>
      </dsp:nvSpPr>
      <dsp:spPr>
        <a:xfrm>
          <a:off x="2442740" y="472"/>
          <a:ext cx="930484" cy="46524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SpfF Chunk (Header)</a:t>
          </a:r>
        </a:p>
      </dsp:txBody>
      <dsp:txXfrm>
        <a:off x="2456366" y="14098"/>
        <a:ext cx="903232" cy="437990"/>
      </dsp:txXfrm>
    </dsp:sp>
    <dsp:sp modelId="{566AC597-E552-4B93-8D22-FFD85EABB89B}">
      <dsp:nvSpPr>
        <dsp:cNvPr id="0" name=""/>
        <dsp:cNvSpPr/>
      </dsp:nvSpPr>
      <dsp:spPr>
        <a:xfrm rot="2142401">
          <a:off x="2027464" y="601362"/>
          <a:ext cx="458358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458358" y="3300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2245184" y="622906"/>
        <a:ext cx="22917" cy="22917"/>
      </dsp:txXfrm>
    </dsp:sp>
    <dsp:sp modelId="{3815A4C4-B29F-4BFC-B99D-8C0232673B71}">
      <dsp:nvSpPr>
        <dsp:cNvPr id="0" name=""/>
        <dsp:cNvSpPr/>
      </dsp:nvSpPr>
      <dsp:spPr>
        <a:xfrm>
          <a:off x="2442740" y="535501"/>
          <a:ext cx="930484" cy="46524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BHd Chunks</a:t>
          </a:r>
        </a:p>
      </dsp:txBody>
      <dsp:txXfrm>
        <a:off x="2456366" y="549127"/>
        <a:ext cx="903232" cy="437990"/>
      </dsp:txXfrm>
    </dsp:sp>
    <dsp:sp modelId="{BC4A3DFB-823E-497D-8859-FF5BCC1276C4}">
      <dsp:nvSpPr>
        <dsp:cNvPr id="0" name=""/>
        <dsp:cNvSpPr/>
      </dsp:nvSpPr>
      <dsp:spPr>
        <a:xfrm rot="19457599">
          <a:off x="3330142" y="601362"/>
          <a:ext cx="458358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458358" y="3300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547862" y="622906"/>
        <a:ext cx="22917" cy="22917"/>
      </dsp:txXfrm>
    </dsp:sp>
    <dsp:sp modelId="{9FF3A44C-F86B-4461-8C0A-5D0B55B02EC8}">
      <dsp:nvSpPr>
        <dsp:cNvPr id="0" name=""/>
        <dsp:cNvSpPr/>
      </dsp:nvSpPr>
      <dsp:spPr>
        <a:xfrm>
          <a:off x="3745418" y="267986"/>
          <a:ext cx="930484" cy="46524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Sequence Chunk</a:t>
          </a:r>
        </a:p>
      </dsp:txBody>
      <dsp:txXfrm>
        <a:off x="3759044" y="281612"/>
        <a:ext cx="903232" cy="437990"/>
      </dsp:txXfrm>
    </dsp:sp>
    <dsp:sp modelId="{C5958843-288B-489F-B1DC-66C8D36F2C4C}">
      <dsp:nvSpPr>
        <dsp:cNvPr id="0" name=""/>
        <dsp:cNvSpPr/>
      </dsp:nvSpPr>
      <dsp:spPr>
        <a:xfrm rot="2142401">
          <a:off x="3330142" y="868876"/>
          <a:ext cx="458358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458358" y="3300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547862" y="890420"/>
        <a:ext cx="22917" cy="22917"/>
      </dsp:txXfrm>
    </dsp:sp>
    <dsp:sp modelId="{8A73DA1B-A0EE-47A8-9B07-561BDE1CB069}">
      <dsp:nvSpPr>
        <dsp:cNvPr id="0" name=""/>
        <dsp:cNvSpPr/>
      </dsp:nvSpPr>
      <dsp:spPr>
        <a:xfrm>
          <a:off x="3745418" y="803015"/>
          <a:ext cx="930484" cy="46524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Registration Chunk</a:t>
          </a:r>
        </a:p>
      </dsp:txBody>
      <dsp:txXfrm>
        <a:off x="3759044" y="816641"/>
        <a:ext cx="903232" cy="437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313655C4554F4B8B7B8329C33F86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5AC9E6-B4D4-4B2B-88E3-EF959BD4A4E1}"/>
      </w:docPartPr>
      <w:docPartBody>
        <w:p w:rsidR="00F060E2" w:rsidRDefault="005E47E1">
          <w:pPr>
            <w:pStyle w:val="F2313655C4554F4B8B7B8329C33F86A1"/>
          </w:pPr>
          <w:r w:rsidRPr="00C267E3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1"/>
    <w:rsid w:val="00434EBF"/>
    <w:rsid w:val="00444D42"/>
    <w:rsid w:val="005E47E1"/>
    <w:rsid w:val="00F0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2313655C4554F4B8B7B8329C33F86A1">
    <w:name w:val="F2313655C4554F4B8B7B8329C33F8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D91406BE-118B-4F9E-AE77-243321C21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MSS 11 (new, hochkant)</Template>
  <TotalTime>0</TotalTime>
  <Pages>1</Pages>
  <Words>2454</Words>
  <Characters>15465</Characters>
  <Application>Microsoft Office Word</Application>
  <DocSecurity>0</DocSecurity>
  <Lines>128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Plein</dc:creator>
  <cp:keywords/>
  <dc:description/>
  <cp:lastModifiedBy>Dominic Plein</cp:lastModifiedBy>
  <cp:revision>639</cp:revision>
  <cp:lastPrinted>2017-01-26T16:58:00Z</cp:lastPrinted>
  <dcterms:created xsi:type="dcterms:W3CDTF">2017-12-24T01:25:00Z</dcterms:created>
  <dcterms:modified xsi:type="dcterms:W3CDTF">2017-12-29T22:48:00Z</dcterms:modified>
</cp:coreProperties>
</file>