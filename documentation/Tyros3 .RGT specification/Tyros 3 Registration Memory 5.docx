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52A" w:rsidRPr="003A352A" w:rsidRDefault="00E21432" w:rsidP="003A352A">
      <w:pPr>
        <w:pStyle w:val="Titel"/>
        <w:jc w:val="center"/>
        <w:rPr>
          <w:sz w:val="48"/>
          <w:lang w:val="en-GB"/>
        </w:rPr>
      </w:pPr>
      <w:r w:rsidRPr="00FF79C5">
        <w:rPr>
          <w:lang w:val="en-GB"/>
        </w:rPr>
        <w:t>Registration Memory</w:t>
      </w:r>
      <w:r w:rsidR="003A352A">
        <w:rPr>
          <w:lang w:val="en-GB"/>
        </w:rPr>
        <w:t xml:space="preserve"> Files</w:t>
      </w:r>
      <w:r w:rsidR="00B63549" w:rsidRPr="00FF79C5">
        <w:rPr>
          <w:lang w:val="en-GB"/>
        </w:rPr>
        <w:t xml:space="preserve"> </w:t>
      </w:r>
      <w:r w:rsidR="002E1A17">
        <w:rPr>
          <w:lang w:val="en-GB"/>
        </w:rPr>
        <w:t>(</w:t>
      </w:r>
      <w:r w:rsidR="003A352A">
        <w:rPr>
          <w:sz w:val="48"/>
          <w:lang w:val="en-GB"/>
        </w:rPr>
        <w:t xml:space="preserve">on </w:t>
      </w:r>
      <w:r w:rsidR="00B63549" w:rsidRPr="00FF79C5">
        <w:rPr>
          <w:sz w:val="48"/>
          <w:lang w:val="en-GB"/>
        </w:rPr>
        <w:t>Tyros 3</w:t>
      </w:r>
      <w:r w:rsidR="002E1A17">
        <w:rPr>
          <w:sz w:val="48"/>
          <w:lang w:val="en-GB"/>
        </w:rPr>
        <w:t>)</w:t>
      </w:r>
    </w:p>
    <w:p w:rsidR="006C52DB" w:rsidRDefault="006C52DB" w:rsidP="006C52DB">
      <w:pPr>
        <w:pStyle w:val="berschrift1"/>
        <w:rPr>
          <w:lang w:val="en-GB"/>
        </w:rPr>
      </w:pPr>
      <w:r>
        <w:rPr>
          <w:lang w:val="en-GB"/>
        </w:rPr>
        <w:t>Tyros Components</w:t>
      </w:r>
      <w:r w:rsidR="00AE1533">
        <w:rPr>
          <w:lang w:val="en-GB"/>
        </w:rPr>
        <w:t xml:space="preserve"> –</w:t>
      </w:r>
      <w:r w:rsidR="006564E5">
        <w:rPr>
          <w:lang w:val="en-GB"/>
        </w:rPr>
        <w:br/>
      </w:r>
      <w:r w:rsidR="005A419A">
        <w:rPr>
          <w:lang w:val="en-GB"/>
        </w:rPr>
        <w:t>A</w:t>
      </w:r>
      <w:r w:rsidR="00AE1533">
        <w:rPr>
          <w:lang w:val="en-GB"/>
        </w:rPr>
        <w:t>n Introduction</w:t>
      </w:r>
      <w:r w:rsidR="006564E5">
        <w:rPr>
          <w:lang w:val="en-GB"/>
        </w:rPr>
        <w:t xml:space="preserve"> to the Registration Memory Files</w:t>
      </w:r>
    </w:p>
    <w:p w:rsidR="003C232A" w:rsidRDefault="003C232A" w:rsidP="003C232A">
      <w:pPr>
        <w:pStyle w:val="berschrift2"/>
        <w:rPr>
          <w:lang w:val="en-GB"/>
        </w:rPr>
      </w:pPr>
      <w:r>
        <w:rPr>
          <w:lang w:val="en-GB"/>
        </w:rPr>
        <w:t>Registration Program Buttons</w:t>
      </w:r>
      <w:r w:rsidR="00287604">
        <w:rPr>
          <w:lang w:val="en-GB"/>
        </w:rPr>
        <w:t xml:space="preserve"> (PRG</w:t>
      </w:r>
      <w:r w:rsidR="00F318F7">
        <w:rPr>
          <w:lang w:val="en-GB"/>
        </w:rPr>
        <w:t>-</w:t>
      </w:r>
      <w:r w:rsidR="00287604">
        <w:rPr>
          <w:lang w:val="en-GB"/>
        </w:rPr>
        <w:t>Buttons)</w:t>
      </w:r>
    </w:p>
    <w:p w:rsidR="003C232A" w:rsidRPr="003C232A" w:rsidRDefault="003C232A" w:rsidP="00450B4E">
      <w:pPr>
        <w:pStyle w:val="Text"/>
        <w:rPr>
          <w:lang w:val="en-GB"/>
        </w:rPr>
      </w:pPr>
      <w:r>
        <w:rPr>
          <w:lang w:val="en-GB"/>
        </w:rPr>
        <w:t>The Tyros</w:t>
      </w:r>
      <w:r w:rsidR="006D665D">
        <w:rPr>
          <w:lang w:val="en-GB"/>
        </w:rPr>
        <w:t xml:space="preserve"> 3</w:t>
      </w:r>
      <w:r>
        <w:rPr>
          <w:lang w:val="en-GB"/>
        </w:rPr>
        <w:t xml:space="preserve"> </w:t>
      </w:r>
      <w:r w:rsidR="00156302">
        <w:rPr>
          <w:lang w:val="en-GB"/>
        </w:rPr>
        <w:t>has eight Registration Program Buttons</w:t>
      </w:r>
      <w:r w:rsidR="006D665D">
        <w:rPr>
          <w:lang w:val="en-GB"/>
        </w:rPr>
        <w:t xml:space="preserve"> which offer the </w:t>
      </w:r>
      <w:r w:rsidR="00E529B2">
        <w:rPr>
          <w:lang w:val="en-GB"/>
        </w:rPr>
        <w:t xml:space="preserve">great </w:t>
      </w:r>
      <w:r w:rsidR="006D665D">
        <w:rPr>
          <w:lang w:val="en-GB"/>
        </w:rPr>
        <w:t xml:space="preserve">possibility to save several </w:t>
      </w:r>
      <w:r w:rsidR="001F16A8">
        <w:rPr>
          <w:lang w:val="en-GB"/>
        </w:rPr>
        <w:t xml:space="preserve">keyboard settings. Thus, the keyboard can – later on – be set up with one click and </w:t>
      </w:r>
      <w:r w:rsidR="003C5230">
        <w:rPr>
          <w:lang w:val="en-GB"/>
        </w:rPr>
        <w:t xml:space="preserve">the keyboarder can </w:t>
      </w:r>
      <w:r w:rsidR="00AD135F">
        <w:rPr>
          <w:lang w:val="en-GB"/>
        </w:rPr>
        <w:t xml:space="preserve">start to play without having to </w:t>
      </w:r>
      <w:r w:rsidR="005B13B4">
        <w:rPr>
          <w:lang w:val="en-GB"/>
        </w:rPr>
        <w:t>adjust</w:t>
      </w:r>
      <w:r w:rsidR="007552C6">
        <w:rPr>
          <w:lang w:val="en-GB"/>
        </w:rPr>
        <w:t xml:space="preserve"> all settings individually</w:t>
      </w:r>
      <w:r w:rsidR="0033542C">
        <w:rPr>
          <w:lang w:val="en-GB"/>
        </w:rPr>
        <w:t xml:space="preserve"> every </w:t>
      </w:r>
      <w:r w:rsidR="00074808">
        <w:rPr>
          <w:lang w:val="en-GB"/>
        </w:rPr>
        <w:t>time he wants to play a specific song.</w:t>
      </w:r>
      <w:r w:rsidR="001F4E71" w:rsidRPr="001F4E71">
        <w:rPr>
          <w:noProof/>
          <w:lang w:val="en-GB"/>
        </w:rPr>
        <w:t xml:space="preserve"> </w:t>
      </w:r>
      <w:r w:rsidR="001F4E71">
        <w:rPr>
          <w:noProof/>
          <w:lang w:val="en-GB"/>
        </w:rPr>
        <mc:AlternateContent>
          <mc:Choice Requires="wpc">
            <w:drawing>
              <wp:inline distT="0" distB="0" distL="0" distR="0" wp14:anchorId="2AC3A43D" wp14:editId="2E8077DA">
                <wp:extent cx="5759450" cy="462982"/>
                <wp:effectExtent l="0" t="0" r="0" b="0"/>
                <wp:docPr id="8" name="Zeichenbereich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Rechteck 9"/>
                        <wps:cNvSpPr/>
                        <wps:spPr>
                          <a:xfrm>
                            <a:off x="1135438" y="36061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ck 16"/>
                        <wps:cNvSpPr/>
                        <wps:spPr>
                          <a:xfrm>
                            <a:off x="1602808" y="36114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ck 17"/>
                        <wps:cNvSpPr/>
                        <wps:spPr>
                          <a:xfrm>
                            <a:off x="2070178" y="36167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ck 18"/>
                        <wps:cNvSpPr/>
                        <wps:spPr>
                          <a:xfrm>
                            <a:off x="2537548" y="36220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3004918" y="36273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3472288" y="36326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ck 21"/>
                        <wps:cNvSpPr/>
                        <wps:spPr>
                          <a:xfrm>
                            <a:off x="3939658" y="36379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ck 22"/>
                        <wps:cNvSpPr/>
                        <wps:spPr>
                          <a:xfrm>
                            <a:off x="4407028" y="36432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1135438" y="89186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2721" w:rsidRPr="00F215AB" w:rsidRDefault="004C2721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215AB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1605257" y="90085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2721" w:rsidRPr="00F215AB" w:rsidRDefault="004C2721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feld 25"/>
                        <wps:cNvSpPr txBox="1"/>
                        <wps:spPr>
                          <a:xfrm>
                            <a:off x="2070178" y="90984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2721" w:rsidRPr="00F215AB" w:rsidRDefault="004C2721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feld 26"/>
                        <wps:cNvSpPr txBox="1"/>
                        <wps:spPr>
                          <a:xfrm>
                            <a:off x="2537548" y="91805"/>
                            <a:ext cx="314970" cy="258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2721" w:rsidRPr="00F215AB" w:rsidRDefault="004C2721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3004918" y="92782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2721" w:rsidRPr="00F215AB" w:rsidRDefault="004C2721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feld 28"/>
                        <wps:cNvSpPr txBox="1"/>
                        <wps:spPr>
                          <a:xfrm>
                            <a:off x="3472288" y="89602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2721" w:rsidRPr="00F215AB" w:rsidRDefault="004C2721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feld 29"/>
                        <wps:cNvSpPr txBox="1"/>
                        <wps:spPr>
                          <a:xfrm>
                            <a:off x="3939658" y="94580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2721" w:rsidRPr="00F215AB" w:rsidRDefault="004C2721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feld 30"/>
                        <wps:cNvSpPr txBox="1"/>
                        <wps:spPr>
                          <a:xfrm>
                            <a:off x="4407028" y="95479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2721" w:rsidRPr="00F215AB" w:rsidRDefault="004C2721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C3A43D" id="Zeichenbereich 8" o:spid="_x0000_s1026" editas="canvas" style="width:453.5pt;height:36.45pt;mso-position-horizontal-relative:char;mso-position-vertical-relative:line" coordsize="57594,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94;height:4629;visibility:visible;mso-wrap-style:square">
                  <v:fill o:detectmouseclick="t"/>
                  <v:path o:connecttype="none"/>
                </v:shape>
                <v:rect id="Rechteck 9" o:spid="_x0000_s1028" style="position:absolute;left:11354;top:360;width:315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" fillcolor="#deeaf6 [664]" strokecolor="#5b9bd5 [3208]" strokeweight="1pt"/>
                <v:rect id="Rechteck 16" o:spid="_x0000_s1029" style="position:absolute;left:16028;top:361;width:3149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" fillcolor="#deeaf6 [664]" strokecolor="#5b9bd5 [3208]" strokeweight="1pt"/>
                <v:rect id="Rechteck 17" o:spid="_x0000_s1030" style="position:absolute;left:20701;top:361;width:315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" fillcolor="#deeaf6 [664]" strokecolor="#5b9bd5 [3208]" strokeweight="1pt"/>
                <v:rect id="Rechteck 18" o:spid="_x0000_s1031" style="position:absolute;left:25375;top:362;width:3150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" fillcolor="#deeaf6 [664]" strokecolor="#5b9bd5 [3208]" strokeweight="1pt"/>
                <v:rect id="Rechteck 19" o:spid="_x0000_s1032" style="position:absolute;left:30049;top:362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" fillcolor="#deeaf6 [664]" strokecolor="#5b9bd5 [3208]" strokeweight="1pt"/>
                <v:rect id="Rechteck 20" o:spid="_x0000_s1033" style="position:absolute;left:34722;top:363;width:3150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" fillcolor="#deeaf6 [664]" strokecolor="#5b9bd5 [3208]" strokeweight="1pt"/>
                <v:rect id="Rechteck 21" o:spid="_x0000_s1034" style="position:absolute;left:39396;top:363;width:315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" fillcolor="#deeaf6 [664]" strokecolor="#5b9bd5 [3208]" strokeweight="1pt"/>
                <v:rect id="Rechteck 22" o:spid="_x0000_s1035" style="position:absolute;left:44070;top:364;width:3149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" fillcolor="#deeaf6 [664]" strokecolor="#5b9bd5 [3208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0" o:spid="_x0000_s1036" type="#_x0000_t202" style="position:absolute;left:11354;top:891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" filled="f" stroked="f" strokeweight=".5pt">
                  <v:textbox inset="0,0,0,0">
                    <w:txbxContent>
                      <w:p w:rsidR="004C2721" w:rsidRPr="00F215AB" w:rsidRDefault="004C2721" w:rsidP="001F4E71">
                        <w:pPr>
                          <w:jc w:val="center"/>
                          <w:rPr>
                            <w:b/>
                          </w:rPr>
                        </w:pPr>
                        <w:r w:rsidRPr="00F215AB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feld 24" o:spid="_x0000_s1037" type="#_x0000_t202" style="position:absolute;left:16052;top:900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" filled="f" stroked="f" strokeweight=".5pt">
                  <v:textbox inset="0,0,0,0">
                    <w:txbxContent>
                      <w:p w:rsidR="004C2721" w:rsidRPr="00F215AB" w:rsidRDefault="004C2721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feld 25" o:spid="_x0000_s1038" type="#_x0000_t202" style="position:absolute;left:20701;top:909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" filled="f" stroked="f" strokeweight=".5pt">
                  <v:textbox inset="0,0,0,0">
                    <w:txbxContent>
                      <w:p w:rsidR="004C2721" w:rsidRPr="00F215AB" w:rsidRDefault="004C2721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feld 26" o:spid="_x0000_s1039" type="#_x0000_t202" style="position:absolute;left:25375;top:918;width:315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" filled="f" stroked="f" strokeweight=".5pt">
                  <v:textbox inset="0,0,0,0">
                    <w:txbxContent>
                      <w:p w:rsidR="004C2721" w:rsidRPr="00F215AB" w:rsidRDefault="004C2721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feld 27" o:spid="_x0000_s1040" type="#_x0000_t202" style="position:absolute;left:30049;top:927;width:3149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" filled="f" stroked="f" strokeweight=".5pt">
                  <v:textbox inset="0,0,0,0">
                    <w:txbxContent>
                      <w:p w:rsidR="004C2721" w:rsidRPr="00F215AB" w:rsidRDefault="004C2721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shape id="Textfeld 28" o:spid="_x0000_s1041" type="#_x0000_t202" style="position:absolute;left:34722;top:896;width:3150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" filled="f" stroked="f" strokeweight=".5pt">
                  <v:textbox inset="0,0,0,0">
                    <w:txbxContent>
                      <w:p w:rsidR="004C2721" w:rsidRPr="00F215AB" w:rsidRDefault="004C2721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</w:p>
                    </w:txbxContent>
                  </v:textbox>
                </v:shape>
                <v:shape id="Textfeld 29" o:spid="_x0000_s1042" type="#_x0000_t202" style="position:absolute;left:39396;top:945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iz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9AN+v8QfIFc/AAAA//8DAFBLAQItABQABgAIAAAAIQDb4fbL7gAAAIUBAAATAAAAAAAAAAAA&#10;AAAAAAAAAABbQ29udGVudF9UeXBlc10ueG1sUEsBAi0AFAAGAAgAAAAhAFr0LFu/AAAAFQEAAAsA&#10;AAAAAAAAAAAAAAAAHwEAAF9yZWxzLy5yZWxzUEsBAi0AFAAGAAgAAAAhADAaOLPEAAAA2wAAAA8A&#10;AAAAAAAAAAAAAAAABwIAAGRycy9kb3ducmV2LnhtbFBLBQYAAAAAAwADALcAAAD4AgAAAAA=&#10;" filled="f" stroked="f" strokeweight=".5pt">
                  <v:textbox inset="0,0,0,0">
                    <w:txbxContent>
                      <w:p w:rsidR="004C2721" w:rsidRPr="00F215AB" w:rsidRDefault="004C2721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shape>
                <v:shape id="Textfeld 30" o:spid="_x0000_s1043" type="#_x0000_t202" style="position:absolute;left:44070;top:954;width:3149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" filled="f" stroked="f" strokeweight=".5pt">
                  <v:textbox inset="0,0,0,0">
                    <w:txbxContent>
                      <w:p w:rsidR="004C2721" w:rsidRPr="00F215AB" w:rsidRDefault="004C2721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6CE9" w:rsidRDefault="00C56CE9" w:rsidP="00C56CE9">
      <w:pPr>
        <w:pStyle w:val="berschrift2"/>
        <w:rPr>
          <w:lang w:val="en-GB"/>
        </w:rPr>
      </w:pPr>
      <w:r>
        <w:rPr>
          <w:lang w:val="en-GB"/>
        </w:rPr>
        <w:t>Registration Memory Content Groups</w:t>
      </w:r>
    </w:p>
    <w:p w:rsidR="001F248B" w:rsidRDefault="009D614C" w:rsidP="00D26A12">
      <w:pPr>
        <w:pStyle w:val="Text"/>
        <w:rPr>
          <w:lang w:val="en-GB"/>
        </w:rPr>
      </w:pPr>
      <w:r>
        <w:rPr>
          <w:lang w:val="en-GB"/>
        </w:rPr>
        <w:t xml:space="preserve">The </w:t>
      </w:r>
      <w:r w:rsidR="009D1E6C">
        <w:rPr>
          <w:lang w:val="en-GB"/>
        </w:rPr>
        <w:t>Registration Memory Content groups play a very important role when storing keyboard settings in a PRG-button.</w:t>
      </w:r>
      <w:r w:rsidR="00F80F84">
        <w:rPr>
          <w:lang w:val="en-GB"/>
        </w:rPr>
        <w:t xml:space="preserve"> It is a very powerful “tool” that allows the keyboarder to only store </w:t>
      </w:r>
      <w:r w:rsidR="003E4B90">
        <w:rPr>
          <w:lang w:val="en-GB"/>
        </w:rPr>
        <w:t xml:space="preserve">a </w:t>
      </w:r>
      <w:r w:rsidR="00583702">
        <w:rPr>
          <w:lang w:val="en-GB"/>
        </w:rPr>
        <w:t>particular</w:t>
      </w:r>
      <w:r w:rsidR="003E4B90">
        <w:rPr>
          <w:lang w:val="en-GB"/>
        </w:rPr>
        <w:t xml:space="preserve"> group of settings, e. g. only </w:t>
      </w:r>
      <w:r w:rsidR="00814DE0">
        <w:rPr>
          <w:lang w:val="en-GB"/>
        </w:rPr>
        <w:t xml:space="preserve">settings for the voices and the style. </w:t>
      </w:r>
      <w:r w:rsidR="00473709">
        <w:rPr>
          <w:lang w:val="en-GB"/>
        </w:rPr>
        <w:t>This means, that when switching to another PRG-button</w:t>
      </w:r>
      <w:r w:rsidR="00F0777B">
        <w:rPr>
          <w:lang w:val="en-GB"/>
        </w:rPr>
        <w:t xml:space="preserve">, not all storable keyboard settings need to </w:t>
      </w:r>
      <w:r w:rsidR="00E41547">
        <w:rPr>
          <w:lang w:val="en-GB"/>
        </w:rPr>
        <w:t>be changed. When only saving information about the voices and the style, the</w:t>
      </w:r>
      <w:r w:rsidR="001F248B">
        <w:rPr>
          <w:lang w:val="en-GB"/>
        </w:rPr>
        <w:t xml:space="preserve"> </w:t>
      </w:r>
      <w:r w:rsidR="00E41547">
        <w:rPr>
          <w:lang w:val="en-GB"/>
        </w:rPr>
        <w:t>button doesn’t affect all of the other settings at all, e. g. Multipads, Pedal, Score, Song etc.</w:t>
      </w:r>
    </w:p>
    <w:p w:rsidR="006C52DB" w:rsidRDefault="00313BB6" w:rsidP="00AE1533">
      <w:pPr>
        <w:pStyle w:val="berschrift2"/>
        <w:rPr>
          <w:lang w:val="en-GB"/>
        </w:rPr>
      </w:pPr>
      <w:r>
        <w:rPr>
          <w:lang w:val="en-GB"/>
        </w:rPr>
        <w:t>Registration Memory Files</w:t>
      </w:r>
    </w:p>
    <w:p w:rsidR="00A929C3" w:rsidRDefault="00287604" w:rsidP="00450B4E">
      <w:pPr>
        <w:pStyle w:val="Text"/>
        <w:rPr>
          <w:lang w:val="en-GB"/>
        </w:rPr>
      </w:pPr>
      <w:r>
        <w:rPr>
          <w:lang w:val="en-GB"/>
        </w:rPr>
        <w:t xml:space="preserve">The keyboard settings are stored in these </w:t>
      </w:r>
      <w:r w:rsidR="00F318F7">
        <w:rPr>
          <w:lang w:val="en-GB"/>
        </w:rPr>
        <w:t xml:space="preserve">PRG-Buttons but saved in a </w:t>
      </w:r>
      <w:r w:rsidR="009B184E">
        <w:rPr>
          <w:lang w:val="en-GB"/>
        </w:rPr>
        <w:t xml:space="preserve">specific file </w:t>
      </w:r>
      <w:r w:rsidR="006F3DD5">
        <w:rPr>
          <w:lang w:val="en-GB"/>
        </w:rPr>
        <w:t>with the</w:t>
      </w:r>
      <w:r w:rsidR="00A91BDB">
        <w:rPr>
          <w:lang w:val="en-GB"/>
        </w:rPr>
        <w:t xml:space="preserve"> </w:t>
      </w:r>
      <w:r w:rsidR="006F3DD5">
        <w:rPr>
          <w:lang w:val="en-GB"/>
        </w:rPr>
        <w:t>.RGT</w:t>
      </w:r>
      <w:r w:rsidR="00450B4E">
        <w:rPr>
          <w:lang w:val="en-GB"/>
        </w:rPr>
        <w:t xml:space="preserve"> filename extension.</w:t>
      </w:r>
      <w:r w:rsidR="00DA08C8">
        <w:rPr>
          <w:lang w:val="en-GB"/>
        </w:rPr>
        <w:t xml:space="preserve"> </w:t>
      </w:r>
      <w:r w:rsidR="006E02F9">
        <w:rPr>
          <w:lang w:val="en-GB"/>
        </w:rPr>
        <w:t>Like every other file, this file</w:t>
      </w:r>
      <w:r w:rsidR="00431E5D">
        <w:rPr>
          <w:lang w:val="en-GB"/>
        </w:rPr>
        <w:t xml:space="preserve"> only consists of a pattern of 0s and 1s, the binary digits. </w:t>
      </w:r>
      <w:r w:rsidR="00A929C3">
        <w:rPr>
          <w:lang w:val="en-GB"/>
        </w:rPr>
        <w:t>T</w:t>
      </w:r>
      <w:r w:rsidR="00431E5D">
        <w:rPr>
          <w:lang w:val="en-GB"/>
        </w:rPr>
        <w:t xml:space="preserve">he filename extension </w:t>
      </w:r>
      <w:r w:rsidR="003268D6">
        <w:rPr>
          <w:lang w:val="en-GB"/>
        </w:rPr>
        <w:t xml:space="preserve">only determines how to interpret </w:t>
      </w:r>
      <w:r w:rsidR="00A929C3">
        <w:rPr>
          <w:lang w:val="en-GB"/>
        </w:rPr>
        <w:t>these patterns.</w:t>
      </w:r>
    </w:p>
    <w:p w:rsidR="006729C9" w:rsidRDefault="00A929C3" w:rsidP="00450B4E">
      <w:pPr>
        <w:pStyle w:val="Text"/>
        <w:rPr>
          <w:lang w:val="en-GB"/>
        </w:rPr>
      </w:pPr>
      <w:r>
        <w:rPr>
          <w:lang w:val="en-GB"/>
        </w:rPr>
        <w:t xml:space="preserve">This means that every byte </w:t>
      </w:r>
      <w:r w:rsidR="00F97AE5">
        <w:rPr>
          <w:lang w:val="en-GB"/>
        </w:rPr>
        <w:t>has a specific meaning in this file</w:t>
      </w:r>
      <w:r w:rsidR="00F4026A">
        <w:rPr>
          <w:lang w:val="en-GB"/>
        </w:rPr>
        <w:t xml:space="preserve"> and when the keyboard parses it, it “knows” exactly which byte stands for which functionality</w:t>
      </w:r>
      <w:r w:rsidR="000F2D34">
        <w:rPr>
          <w:lang w:val="en-GB"/>
        </w:rPr>
        <w:t>.</w:t>
      </w:r>
      <w:r w:rsidR="006729C9">
        <w:rPr>
          <w:lang w:val="en-GB"/>
        </w:rPr>
        <w:t xml:space="preserve"> There needs to be a basic structure in these .RGT-files in order to separate the </w:t>
      </w:r>
      <w:r w:rsidR="0033381F">
        <w:rPr>
          <w:lang w:val="en-GB"/>
        </w:rPr>
        <w:t>different Registration Memory Content groups.</w:t>
      </w:r>
      <w:r w:rsidR="00B416A7">
        <w:rPr>
          <w:lang w:val="en-GB"/>
        </w:rPr>
        <w:t xml:space="preserve"> Heiko Plate did a great job in working out this basic structure. However, his documentation didn’t provide very precise information</w:t>
      </w:r>
      <w:r w:rsidR="003D7C4F">
        <w:rPr>
          <w:lang w:val="en-GB"/>
        </w:rPr>
        <w:t xml:space="preserve"> about the specific keyboard settings</w:t>
      </w:r>
      <w:r w:rsidR="00B416A7">
        <w:rPr>
          <w:lang w:val="en-GB"/>
        </w:rPr>
        <w:t xml:space="preserve"> at byte-level. This is why I start</w:t>
      </w:r>
      <w:r w:rsidR="00A40207">
        <w:rPr>
          <w:lang w:val="en-GB"/>
        </w:rPr>
        <w:t>ed</w:t>
      </w:r>
      <w:r w:rsidR="00B416A7">
        <w:rPr>
          <w:lang w:val="en-GB"/>
        </w:rPr>
        <w:t xml:space="preserve"> to take a closer look at these .RGT files</w:t>
      </w:r>
      <w:r w:rsidR="00246EAB">
        <w:rPr>
          <w:lang w:val="en-GB"/>
        </w:rPr>
        <w:t>.</w:t>
      </w:r>
    </w:p>
    <w:p w:rsidR="003E68B9" w:rsidRDefault="00246EAB" w:rsidP="00450B4E">
      <w:pPr>
        <w:pStyle w:val="Text"/>
        <w:rPr>
          <w:lang w:val="en-GB"/>
        </w:rPr>
      </w:pPr>
      <w:r>
        <w:rPr>
          <w:lang w:val="en-GB"/>
        </w:rPr>
        <w:t>I made the effort and started to test each keyboard functionality individually.</w:t>
      </w:r>
      <w:r w:rsidR="0062032C">
        <w:rPr>
          <w:lang w:val="en-GB"/>
        </w:rPr>
        <w:t xml:space="preserve"> </w:t>
      </w:r>
      <w:r w:rsidR="004136DC">
        <w:rPr>
          <w:lang w:val="en-GB"/>
        </w:rPr>
        <w:t>To demonstrate how to do this, l</w:t>
      </w:r>
      <w:r w:rsidR="0062032C">
        <w:rPr>
          <w:lang w:val="en-GB"/>
        </w:rPr>
        <w:t xml:space="preserve">et’s test </w:t>
      </w:r>
      <w:r w:rsidR="008C16EB">
        <w:rPr>
          <w:lang w:val="en-GB"/>
        </w:rPr>
        <w:t>the volume of the different instruments in a styl</w:t>
      </w:r>
      <w:r w:rsidR="004136DC">
        <w:rPr>
          <w:lang w:val="en-GB"/>
        </w:rPr>
        <w:t xml:space="preserve">e. At the beginning, you need a reference because you can only </w:t>
      </w:r>
      <w:r w:rsidR="007A746C">
        <w:rPr>
          <w:lang w:val="en-GB"/>
        </w:rPr>
        <w:t xml:space="preserve">locate the byte where these volumes are stored by comparing two files. I saved a basic .RGT-file for every Registration Memory Content group. </w:t>
      </w:r>
      <w:r w:rsidR="002F2710">
        <w:rPr>
          <w:lang w:val="en-GB"/>
        </w:rPr>
        <w:t>So</w:t>
      </w:r>
      <w:r w:rsidR="004820E7">
        <w:rPr>
          <w:lang w:val="en-GB"/>
        </w:rPr>
        <w:t xml:space="preserve">, </w:t>
      </w:r>
      <w:r w:rsidR="002F2710">
        <w:rPr>
          <w:lang w:val="en-GB"/>
        </w:rPr>
        <w:t>I just turned on my Tyros</w:t>
      </w:r>
      <w:r w:rsidR="000770B7">
        <w:rPr>
          <w:lang w:val="en-GB"/>
        </w:rPr>
        <w:t> </w:t>
      </w:r>
      <w:r w:rsidR="002F2710">
        <w:rPr>
          <w:lang w:val="en-GB"/>
        </w:rPr>
        <w:t xml:space="preserve">3 and saved </w:t>
      </w:r>
      <w:r w:rsidR="000770B7">
        <w:rPr>
          <w:lang w:val="en-GB"/>
        </w:rPr>
        <w:t xml:space="preserve">a Registration Memory </w:t>
      </w:r>
      <w:r w:rsidR="002F2710">
        <w:rPr>
          <w:lang w:val="en-GB"/>
        </w:rPr>
        <w:t>file</w:t>
      </w:r>
      <w:r w:rsidR="004D57AF">
        <w:rPr>
          <w:lang w:val="en-GB"/>
        </w:rPr>
        <w:t xml:space="preserve"> with one PRG-button </w:t>
      </w:r>
      <w:r w:rsidR="000770B7">
        <w:rPr>
          <w:lang w:val="en-GB"/>
        </w:rPr>
        <w:t>active and – in this case – only the Registration Memory Content group “Style” selected.</w:t>
      </w:r>
      <w:r w:rsidR="00951648">
        <w:rPr>
          <w:lang w:val="en-GB"/>
        </w:rPr>
        <w:t xml:space="preserve"> Then I changed the volume for one instrument: RHY 1. In a hex editor I compared these two files and I noticed a change</w:t>
      </w:r>
      <w:r w:rsidR="00DC2420">
        <w:rPr>
          <w:lang w:val="en-GB"/>
        </w:rPr>
        <w:t xml:space="preserve"> </w:t>
      </w:r>
      <w:r w:rsidR="003D7A05">
        <w:rPr>
          <w:lang w:val="en-GB"/>
        </w:rPr>
        <w:t>of</w:t>
      </w:r>
      <w:r w:rsidR="00DC2420">
        <w:rPr>
          <w:lang w:val="en-GB"/>
        </w:rPr>
        <w:t xml:space="preserve"> a specific byte.</w:t>
      </w:r>
    </w:p>
    <w:p w:rsidR="0062032C" w:rsidRDefault="003E68B9" w:rsidP="00450B4E">
      <w:pPr>
        <w:pStyle w:val="Text"/>
        <w:rPr>
          <w:lang w:val="en-GB"/>
        </w:rPr>
      </w:pPr>
      <w:r>
        <w:rPr>
          <w:lang w:val="en-GB"/>
        </w:rPr>
        <w:t xml:space="preserve">This is how I could allocate the bytes position in the file and that’s basically what I wrote down in the table below. </w:t>
      </w:r>
      <w:r w:rsidR="00FC22CB">
        <w:rPr>
          <w:lang w:val="en-GB"/>
        </w:rPr>
        <w:t xml:space="preserve">In addition to that, I also noted </w:t>
      </w:r>
      <w:r w:rsidR="00A3702D">
        <w:rPr>
          <w:lang w:val="en-GB"/>
        </w:rPr>
        <w:t xml:space="preserve">the value range of the </w:t>
      </w:r>
      <w:r w:rsidR="006722B9">
        <w:rPr>
          <w:lang w:val="en-GB"/>
        </w:rPr>
        <w:t>keyboard setting (</w:t>
      </w:r>
      <w:r w:rsidR="006722B9" w:rsidRPr="003E68B9">
        <w:rPr>
          <w:i/>
          <w:lang w:val="en-GB"/>
        </w:rPr>
        <w:t>here</w:t>
      </w:r>
      <w:r w:rsidR="006722B9">
        <w:rPr>
          <w:lang w:val="en-GB"/>
        </w:rPr>
        <w:t>: 0 – 127) and the value range of the appropriate hex value (</w:t>
      </w:r>
      <w:r w:rsidR="006722B9" w:rsidRPr="00AD48D7">
        <w:rPr>
          <w:i/>
          <w:lang w:val="en-GB"/>
        </w:rPr>
        <w:t>here</w:t>
      </w:r>
      <w:r w:rsidR="006722B9">
        <w:rPr>
          <w:lang w:val="en-GB"/>
        </w:rPr>
        <w:t xml:space="preserve">: 00 – 7F). </w:t>
      </w:r>
      <w:r w:rsidR="00373295">
        <w:rPr>
          <w:lang w:val="en-GB"/>
        </w:rPr>
        <w:t xml:space="preserve">My goal was to have a complete overview over every keyboard functionality that can be </w:t>
      </w:r>
      <w:r w:rsidR="008910D2">
        <w:rPr>
          <w:lang w:val="en-GB"/>
        </w:rPr>
        <w:t xml:space="preserve">set up in a .RGT-file and maybe the value range would be </w:t>
      </w:r>
      <w:r w:rsidR="00407F29">
        <w:rPr>
          <w:lang w:val="en-GB"/>
        </w:rPr>
        <w:t>helpful when programming a</w:t>
      </w:r>
      <w:r w:rsidR="00EC21DC">
        <w:rPr>
          <w:lang w:val="en-GB"/>
        </w:rPr>
        <w:t>n</w:t>
      </w:r>
      <w:r w:rsidR="00407F29">
        <w:rPr>
          <w:lang w:val="en-GB"/>
        </w:rPr>
        <w:t xml:space="preserve"> application which can edit these files (which</w:t>
      </w:r>
      <w:r w:rsidR="00EC21DC">
        <w:rPr>
          <w:lang w:val="en-GB"/>
        </w:rPr>
        <w:t xml:space="preserve"> – </w:t>
      </w:r>
      <w:r w:rsidR="00D9649A">
        <w:rPr>
          <w:lang w:val="en-GB"/>
        </w:rPr>
        <w:t>indeed</w:t>
      </w:r>
      <w:r w:rsidR="00EC21DC">
        <w:rPr>
          <w:lang w:val="en-GB"/>
        </w:rPr>
        <w:t xml:space="preserve"> - </w:t>
      </w:r>
      <w:r w:rsidR="00407F29">
        <w:rPr>
          <w:lang w:val="en-GB"/>
        </w:rPr>
        <w:t xml:space="preserve">turned out to be </w:t>
      </w:r>
      <w:r w:rsidR="00DF07F0">
        <w:rPr>
          <w:lang w:val="en-GB"/>
        </w:rPr>
        <w:t>very helpful).</w:t>
      </w:r>
    </w:p>
    <w:p w:rsidR="00DD2F6F" w:rsidRDefault="001446E0" w:rsidP="00450B4E">
      <w:pPr>
        <w:pStyle w:val="Text"/>
        <w:rPr>
          <w:lang w:val="en-GB"/>
        </w:rPr>
      </w:pPr>
      <w:r>
        <w:rPr>
          <w:lang w:val="en-GB"/>
        </w:rPr>
        <w:t xml:space="preserve">So that was my goal. </w:t>
      </w:r>
      <w:r w:rsidR="00203BAA">
        <w:rPr>
          <w:lang w:val="en-GB"/>
        </w:rPr>
        <w:t>While examining each keyboard setting individually, I also started to create my own Tyros Registration Manager</w:t>
      </w:r>
      <w:r w:rsidR="009D3292">
        <w:rPr>
          <w:lang w:val="en-GB"/>
        </w:rPr>
        <w:t xml:space="preserve"> in order to </w:t>
      </w:r>
      <w:r w:rsidR="00824AF3">
        <w:rPr>
          <w:lang w:val="en-GB"/>
        </w:rPr>
        <w:t xml:space="preserve">do something </w:t>
      </w:r>
      <w:r w:rsidR="009C0C2F">
        <w:rPr>
          <w:lang w:val="en-GB"/>
        </w:rPr>
        <w:t xml:space="preserve">more </w:t>
      </w:r>
      <w:r w:rsidR="00286909">
        <w:rPr>
          <w:lang w:val="en-GB"/>
        </w:rPr>
        <w:t xml:space="preserve">adventurous </w:t>
      </w:r>
      <w:r w:rsidR="008E48C6">
        <w:rPr>
          <w:lang w:val="en-GB"/>
        </w:rPr>
        <w:t xml:space="preserve">than allocating bytes in </w:t>
      </w:r>
      <w:r w:rsidR="008E48C6">
        <w:rPr>
          <w:lang w:val="en-GB"/>
        </w:rPr>
        <w:lastRenderedPageBreak/>
        <w:t>a file.</w:t>
      </w:r>
      <w:r w:rsidR="0092672D">
        <w:rPr>
          <w:lang w:val="en-GB"/>
        </w:rPr>
        <w:t xml:space="preserve"> Since java was my first programming language at school, I wrote the program in java and could improve my skills.</w:t>
      </w:r>
      <w:r w:rsidR="00C33806">
        <w:rPr>
          <w:lang w:val="en-GB"/>
        </w:rPr>
        <w:t xml:space="preserve"> </w:t>
      </w:r>
      <w:r w:rsidR="0011200B">
        <w:rPr>
          <w:lang w:val="en-GB"/>
        </w:rPr>
        <w:t xml:space="preserve">It is at the moment in a very initial stage </w:t>
      </w:r>
      <w:r w:rsidR="00DD56DA">
        <w:rPr>
          <w:lang w:val="en-GB"/>
        </w:rPr>
        <w:t xml:space="preserve">but I will continue working on the program over the months or years. Hopefully, one day, this software </w:t>
      </w:r>
      <w:r w:rsidR="005B7D0F">
        <w:rPr>
          <w:lang w:val="en-GB"/>
        </w:rPr>
        <w:t xml:space="preserve">is covering every keyboard </w:t>
      </w:r>
      <w:r w:rsidR="006C26C6">
        <w:rPr>
          <w:lang w:val="en-GB"/>
        </w:rPr>
        <w:t xml:space="preserve">setting and works without </w:t>
      </w:r>
      <w:r w:rsidR="00B51201">
        <w:rPr>
          <w:lang w:val="en-GB"/>
        </w:rPr>
        <w:t>cras</w:t>
      </w:r>
      <w:r w:rsidR="00317039">
        <w:rPr>
          <w:lang w:val="en-GB"/>
        </w:rPr>
        <w:t>hing.</w:t>
      </w:r>
    </w:p>
    <w:p w:rsidR="00DD2F6F" w:rsidRDefault="00DD2F6F" w:rsidP="00DD2F6F">
      <w:pPr>
        <w:pStyle w:val="berschrift2"/>
        <w:rPr>
          <w:lang w:val="en-GB"/>
        </w:rPr>
      </w:pPr>
      <w:r>
        <w:rPr>
          <w:lang w:val="en-GB"/>
        </w:rPr>
        <w:t>Disclaimer</w:t>
      </w:r>
    </w:p>
    <w:p w:rsidR="00A979D7" w:rsidRDefault="00DD2F6F" w:rsidP="00450B4E">
      <w:pPr>
        <w:pStyle w:val="Text"/>
        <w:rPr>
          <w:lang w:val="en-GB"/>
        </w:rPr>
      </w:pPr>
      <w:r>
        <w:rPr>
          <w:lang w:val="en-GB"/>
        </w:rPr>
        <w:t xml:space="preserve">In the </w:t>
      </w:r>
      <w:r w:rsidR="00357FEA">
        <w:rPr>
          <w:lang w:val="en-GB"/>
        </w:rPr>
        <w:t xml:space="preserve">following, you’ll find my notes for </w:t>
      </w:r>
      <w:r w:rsidR="00C953EB">
        <w:rPr>
          <w:lang w:val="en-GB"/>
        </w:rPr>
        <w:t xml:space="preserve">the different chunks. I do </w:t>
      </w:r>
      <w:r w:rsidR="00C953EB">
        <w:rPr>
          <w:b/>
          <w:lang w:val="en-GB"/>
        </w:rPr>
        <w:t xml:space="preserve">not </w:t>
      </w:r>
      <w:r w:rsidR="00C953EB">
        <w:rPr>
          <w:lang w:val="en-GB"/>
        </w:rPr>
        <w:t xml:space="preserve">guarantee that any of these information is correct. </w:t>
      </w:r>
      <w:r w:rsidR="000E5588">
        <w:rPr>
          <w:lang w:val="en-GB"/>
        </w:rPr>
        <w:t>My</w:t>
      </w:r>
      <w:r w:rsidR="00A43877">
        <w:rPr>
          <w:lang w:val="en-GB"/>
        </w:rPr>
        <w:t xml:space="preserve"> notes may even seem contradictory</w:t>
      </w:r>
      <w:r w:rsidR="000E5588">
        <w:rPr>
          <w:lang w:val="en-GB"/>
        </w:rPr>
        <w:t>.</w:t>
      </w:r>
      <w:r w:rsidR="003E0F8F">
        <w:rPr>
          <w:lang w:val="en-GB"/>
        </w:rPr>
        <w:t xml:space="preserve"> At this time, I’m still examining the structure and only a small part is done. Many keyboard settings still wait to be tested</w:t>
      </w:r>
      <w:r w:rsidR="006A4006">
        <w:rPr>
          <w:lang w:val="en-GB"/>
        </w:rPr>
        <w:t>…</w:t>
      </w:r>
    </w:p>
    <w:p w:rsidR="006A4006" w:rsidRPr="00F414EA" w:rsidRDefault="005E3B3A" w:rsidP="000411A4">
      <w:pPr>
        <w:pStyle w:val="Text"/>
        <w:rPr>
          <w:sz w:val="24"/>
          <w:lang w:val="en-GB"/>
        </w:rPr>
      </w:pPr>
      <w:r>
        <w:rPr>
          <w:lang w:val="en-GB"/>
        </w:rPr>
        <w:t xml:space="preserve">Furthermore, the </w:t>
      </w:r>
      <w:r w:rsidR="0086068B">
        <w:rPr>
          <w:lang w:val="en-GB"/>
        </w:rPr>
        <w:t>following pages may seem a little chaotic</w:t>
      </w:r>
      <w:r w:rsidR="00DF499F">
        <w:rPr>
          <w:lang w:val="en-GB"/>
        </w:rPr>
        <w:t xml:space="preserve"> and German and English is mixing a lot. Nonetheless, I hope that I can provide a</w:t>
      </w:r>
      <w:r w:rsidR="00F414EA">
        <w:rPr>
          <w:lang w:val="en-GB"/>
        </w:rPr>
        <w:t>n</w:t>
      </w:r>
      <w:r w:rsidR="00DF499F">
        <w:rPr>
          <w:lang w:val="en-GB"/>
        </w:rPr>
        <w:t xml:space="preserve"> overview over </w:t>
      </w:r>
      <w:r w:rsidR="00F414EA">
        <w:rPr>
          <w:lang w:val="en-GB"/>
        </w:rPr>
        <w:t xml:space="preserve">these </w:t>
      </w:r>
      <w:r w:rsidR="00AE758E">
        <w:rPr>
          <w:lang w:val="en-GB"/>
        </w:rPr>
        <w:t>.</w:t>
      </w:r>
      <w:r w:rsidR="00F414EA">
        <w:rPr>
          <w:lang w:val="en-GB"/>
        </w:rPr>
        <w:t>RGT-files. In my opinion, this is a</w:t>
      </w:r>
      <w:r w:rsidR="003A158F">
        <w:rPr>
          <w:lang w:val="en-GB"/>
        </w:rPr>
        <w:t xml:space="preserve"> very interesting</w:t>
      </w:r>
      <w:r w:rsidR="00F414EA">
        <w:rPr>
          <w:lang w:val="en-GB"/>
        </w:rPr>
        <w:t xml:space="preserve"> topic</w:t>
      </w:r>
      <w:r w:rsidR="003A158F">
        <w:rPr>
          <w:lang w:val="en-GB"/>
        </w:rPr>
        <w:t xml:space="preserve">. </w:t>
      </w:r>
      <w:r w:rsidR="00F414EA">
        <w:rPr>
          <w:lang w:val="en-GB"/>
        </w:rPr>
        <w:t xml:space="preserve">I </w:t>
      </w:r>
      <w:r w:rsidR="00EB7129">
        <w:rPr>
          <w:lang w:val="en-GB"/>
        </w:rPr>
        <w:t xml:space="preserve">have never </w:t>
      </w:r>
      <w:r w:rsidR="00AE758E">
        <w:rPr>
          <w:lang w:val="en-GB"/>
        </w:rPr>
        <w:t>worried</w:t>
      </w:r>
      <w:r w:rsidR="00EB7129">
        <w:rPr>
          <w:lang w:val="en-GB"/>
        </w:rPr>
        <w:t xml:space="preserve"> how all of these settings are </w:t>
      </w:r>
      <w:r w:rsidR="00AE758E">
        <w:rPr>
          <w:lang w:val="en-GB"/>
        </w:rPr>
        <w:t>saved in a file</w:t>
      </w:r>
      <w:r w:rsidR="000A5F57">
        <w:rPr>
          <w:lang w:val="en-GB"/>
        </w:rPr>
        <w:t xml:space="preserve"> before</w:t>
      </w:r>
      <w:r w:rsidR="00AE758E">
        <w:rPr>
          <w:lang w:val="en-GB"/>
        </w:rPr>
        <w:t xml:space="preserve">. </w:t>
      </w:r>
      <w:r w:rsidR="001E6D3D">
        <w:rPr>
          <w:lang w:val="en-GB"/>
        </w:rPr>
        <w:t xml:space="preserve">Programming your own application </w:t>
      </w:r>
      <w:r w:rsidR="006235E2">
        <w:rPr>
          <w:lang w:val="en-GB"/>
        </w:rPr>
        <w:t xml:space="preserve">is </w:t>
      </w:r>
      <w:r w:rsidR="005475CC">
        <w:rPr>
          <w:lang w:val="en-GB"/>
        </w:rPr>
        <w:t xml:space="preserve">exciting and </w:t>
      </w:r>
      <w:r w:rsidR="006B6E14">
        <w:rPr>
          <w:lang w:val="en-GB"/>
        </w:rPr>
        <w:t>offers the possibility to improve your skills.</w:t>
      </w:r>
      <w:r w:rsidR="00977D19">
        <w:rPr>
          <w:lang w:val="en-GB"/>
        </w:rPr>
        <w:t xml:space="preserve"> It’s even more </w:t>
      </w:r>
      <w:r w:rsidR="000411A4">
        <w:rPr>
          <w:lang w:val="en-GB"/>
        </w:rPr>
        <w:t xml:space="preserve">exciting </w:t>
      </w:r>
      <w:r w:rsidR="006B6E14">
        <w:rPr>
          <w:lang w:val="en-GB"/>
        </w:rPr>
        <w:t xml:space="preserve">if you have </w:t>
      </w:r>
      <w:r w:rsidR="00D76265">
        <w:rPr>
          <w:lang w:val="en-GB"/>
        </w:rPr>
        <w:t>done</w:t>
      </w:r>
      <w:r w:rsidR="000411A4">
        <w:rPr>
          <w:lang w:val="en-GB"/>
        </w:rPr>
        <w:t xml:space="preserve"> your own</w:t>
      </w:r>
      <w:r w:rsidR="00D76265">
        <w:rPr>
          <w:lang w:val="en-GB"/>
        </w:rPr>
        <w:t xml:space="preserve"> researches on a </w:t>
      </w:r>
      <w:r w:rsidR="00A77CAA">
        <w:rPr>
          <w:lang w:val="en-GB"/>
        </w:rPr>
        <w:t>given file</w:t>
      </w:r>
      <w:r w:rsidR="006B6E14">
        <w:rPr>
          <w:lang w:val="en-GB"/>
        </w:rPr>
        <w:t xml:space="preserve"> </w:t>
      </w:r>
      <w:r w:rsidR="00D76265">
        <w:rPr>
          <w:lang w:val="en-GB"/>
        </w:rPr>
        <w:t xml:space="preserve">and </w:t>
      </w:r>
      <w:r w:rsidR="004D14B5">
        <w:rPr>
          <w:lang w:val="en-GB"/>
        </w:rPr>
        <w:t>summarized your results in a specification.</w:t>
      </w:r>
    </w:p>
    <w:p w:rsidR="00DD2F6F" w:rsidRPr="00C953EB" w:rsidRDefault="003E0F8F" w:rsidP="00450B4E">
      <w:pPr>
        <w:pStyle w:val="Text"/>
        <w:rPr>
          <w:lang w:val="en-GB"/>
        </w:rPr>
      </w:pPr>
      <w:r>
        <w:rPr>
          <w:lang w:val="en-GB"/>
        </w:rPr>
        <w:t xml:space="preserve"> </w:t>
      </w:r>
    </w:p>
    <w:p w:rsidR="00D57979" w:rsidRDefault="000F57B8" w:rsidP="00450B4E">
      <w:pPr>
        <w:pStyle w:val="Text"/>
        <w:rPr>
          <w:lang w:val="en-GB"/>
        </w:rPr>
      </w:pPr>
      <w:r>
        <w:rPr>
          <w:lang w:val="en-GB"/>
        </w:rPr>
        <w:br w:type="page"/>
      </w:r>
    </w:p>
    <w:p w:rsidR="000F57B8" w:rsidRDefault="000F57B8" w:rsidP="000F57B8">
      <w:pPr>
        <w:pStyle w:val="berschrift1"/>
        <w:rPr>
          <w:lang w:val="en-GB"/>
        </w:rPr>
      </w:pPr>
      <w:r>
        <w:rPr>
          <w:lang w:val="en-GB"/>
        </w:rPr>
        <w:lastRenderedPageBreak/>
        <w:t>The Basic Structure</w:t>
      </w:r>
    </w:p>
    <w:p w:rsidR="000F57B8" w:rsidRDefault="000F57B8" w:rsidP="000F57B8">
      <w:pPr>
        <w:pStyle w:val="berschrift2"/>
        <w:rPr>
          <w:lang w:val="en-GB"/>
        </w:rPr>
      </w:pPr>
      <w:r>
        <w:rPr>
          <w:lang w:val="en-GB"/>
        </w:rPr>
        <w:t>the sequence of chunks</w:t>
      </w:r>
    </w:p>
    <w:p w:rsidR="000F57B8" w:rsidRPr="00D80619" w:rsidRDefault="000F57B8" w:rsidP="000F57B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A0A24C7" wp14:editId="123197E6">
            <wp:extent cx="5486400" cy="5709424"/>
            <wp:effectExtent l="0" t="0" r="0" b="24765"/>
            <wp:docPr id="11" name="Diagram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C0AD3" w:rsidRPr="00FF79C5" w:rsidRDefault="003E760A" w:rsidP="000F57B8">
      <w:pPr>
        <w:pStyle w:val="berschrift2"/>
        <w:rPr>
          <w:lang w:val="en-GB"/>
        </w:rPr>
      </w:pPr>
      <w:r>
        <w:rPr>
          <w:lang w:val="en-GB"/>
        </w:rPr>
        <w:t>hierarchical</w:t>
      </w:r>
      <w:r w:rsidR="000F57B8">
        <w:rPr>
          <w:lang w:val="en-GB"/>
        </w:rPr>
        <w:t xml:space="preserve"> Structure</w:t>
      </w:r>
    </w:p>
    <w:p w:rsidR="000F57B8" w:rsidRDefault="00AD6DC6" w:rsidP="000F57B8">
      <w:pPr>
        <w:rPr>
          <w:lang w:val="en-GB"/>
        </w:rPr>
      </w:pPr>
      <w:r w:rsidRPr="00FF79C5"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167594</wp:posOffset>
            </wp:positionV>
            <wp:extent cx="5815965" cy="2256155"/>
            <wp:effectExtent l="0" t="0" r="0" b="10795"/>
            <wp:wrapTopAndBottom/>
            <wp:docPr id="7" name="Diagram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V relativeFrom="margin">
              <wp14:pctHeight>0</wp14:pctHeight>
            </wp14:sizeRelV>
          </wp:anchor>
        </w:drawing>
      </w:r>
      <w:r w:rsidR="000F57B8">
        <w:rPr>
          <w:lang w:val="en-GB"/>
        </w:rPr>
        <w:br w:type="page"/>
      </w:r>
    </w:p>
    <w:p w:rsidR="00333BDA" w:rsidRDefault="00EE3BC9" w:rsidP="00333BDA">
      <w:pPr>
        <w:pStyle w:val="berschrift1"/>
        <w:rPr>
          <w:color w:val="FFC000" w:themeColor="accent4"/>
          <w:lang w:val="en-GB"/>
        </w:rPr>
      </w:pPr>
      <w:r w:rsidRPr="002033F9">
        <w:rPr>
          <w:color w:val="FFC000" w:themeColor="accent4"/>
          <w:lang w:val="en-GB"/>
        </w:rPr>
        <w:lastRenderedPageBreak/>
        <w:t>SpfF</w:t>
      </w:r>
      <w:r w:rsidR="002033F9">
        <w:rPr>
          <w:color w:val="FFC000" w:themeColor="accent4"/>
          <w:lang w:val="en-GB"/>
        </w:rPr>
        <w:t>-C</w:t>
      </w:r>
      <w:r w:rsidR="00333BDA" w:rsidRPr="002033F9">
        <w:rPr>
          <w:color w:val="FFC000" w:themeColor="accent4"/>
          <w:lang w:val="en-GB"/>
        </w:rPr>
        <w:t>hunk</w:t>
      </w:r>
      <w:r w:rsidR="00E80FF6" w:rsidRPr="002033F9">
        <w:rPr>
          <w:color w:val="FFC000" w:themeColor="accent4"/>
          <w:lang w:val="en-GB"/>
        </w:rPr>
        <w:t xml:space="preserve"> (Header)</w:t>
      </w:r>
    </w:p>
    <w:p w:rsidR="002033F9" w:rsidRDefault="002033F9" w:rsidP="002033F9">
      <w:pPr>
        <w:rPr>
          <w:lang w:val="en-GB"/>
        </w:rPr>
      </w:pPr>
      <w:r>
        <w:rPr>
          <w:lang w:val="en-GB"/>
        </w:rPr>
        <w:t>The SpfF-Chunk is the header of every</w:t>
      </w:r>
      <w:r w:rsidR="00335FF8">
        <w:rPr>
          <w:lang w:val="en-GB"/>
        </w:rPr>
        <w:t xml:space="preserve"> .RGT-file.</w:t>
      </w:r>
      <w:r w:rsidR="006040B9">
        <w:rPr>
          <w:lang w:val="en-GB"/>
        </w:rPr>
        <w:t xml:space="preserve"> It provides basic information, e. g. how many bytes the </w:t>
      </w:r>
      <w:r w:rsidR="00880F3E">
        <w:rPr>
          <w:lang w:val="en-GB"/>
        </w:rPr>
        <w:t>whole file contains.</w:t>
      </w:r>
    </w:p>
    <w:p w:rsidR="00BF271D" w:rsidRPr="00FF79C5" w:rsidRDefault="002033F9" w:rsidP="002033F9">
      <w:pPr>
        <w:rPr>
          <w:lang w:val="en-GB"/>
        </w:rPr>
      </w:pPr>
      <w:r>
        <w:rPr>
          <w:lang w:val="en-GB"/>
        </w:rPr>
        <w:t xml:space="preserve">Every SpfF-chunk has a fixed length of </w:t>
      </w:r>
      <w:r w:rsidRPr="002033F9">
        <w:rPr>
          <w:b/>
          <w:lang w:val="en-GB"/>
        </w:rPr>
        <w:t>22 bytes</w:t>
      </w:r>
      <w:r>
        <w:rPr>
          <w:lang w:val="en-GB"/>
        </w:rPr>
        <w:t>.</w:t>
      </w:r>
      <w:r w:rsidR="009C4BBE">
        <w:rPr>
          <w:lang w:val="en-GB"/>
        </w:rPr>
        <w:t xml:space="preserve"> Some bytes have a fixed value as well.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207F84" w:rsidRPr="00FF79C5" w:rsidTr="000B771B">
        <w:tc>
          <w:tcPr>
            <w:tcW w:w="2122" w:type="dxa"/>
            <w:shd w:val="clear" w:color="auto" w:fill="FFF2CC" w:themeFill="accent4" w:themeFillTint="33"/>
          </w:tcPr>
          <w:p w:rsidR="00207F84" w:rsidRPr="00FF79C5" w:rsidRDefault="00207F84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53 70 66 46</w:t>
            </w:r>
          </w:p>
        </w:tc>
        <w:tc>
          <w:tcPr>
            <w:tcW w:w="6938" w:type="dxa"/>
            <w:shd w:val="clear" w:color="auto" w:fill="FFF2CC" w:themeFill="accent4" w:themeFillTint="33"/>
          </w:tcPr>
          <w:p w:rsidR="00207F84" w:rsidRPr="00FF79C5" w:rsidRDefault="00207F84" w:rsidP="00333BDA">
            <w:pPr>
              <w:rPr>
                <w:lang w:val="en-GB"/>
              </w:rPr>
            </w:pPr>
            <w:r w:rsidRPr="00FF79C5">
              <w:rPr>
                <w:b/>
                <w:lang w:val="en-GB"/>
              </w:rPr>
              <w:t>SpfF</w:t>
            </w:r>
            <w:r w:rsidRPr="00FF79C5">
              <w:rPr>
                <w:lang w:val="en-GB"/>
              </w:rPr>
              <w:t xml:space="preserve"> (ASCII coded)</w:t>
            </w:r>
          </w:p>
        </w:tc>
      </w:tr>
      <w:tr w:rsidR="00207F84" w:rsidRPr="00FA0FC0" w:rsidTr="000B771B">
        <w:tc>
          <w:tcPr>
            <w:tcW w:w="2122" w:type="dxa"/>
            <w:shd w:val="clear" w:color="auto" w:fill="FFF2CC" w:themeFill="accent4" w:themeFillTint="33"/>
          </w:tcPr>
          <w:p w:rsidR="00207F84" w:rsidRPr="00FF79C5" w:rsidRDefault="00FA071A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00 10</w:t>
            </w:r>
          </w:p>
        </w:tc>
        <w:tc>
          <w:tcPr>
            <w:tcW w:w="6938" w:type="dxa"/>
            <w:shd w:val="clear" w:color="auto" w:fill="FFF2CC" w:themeFill="accent4" w:themeFillTint="33"/>
          </w:tcPr>
          <w:p w:rsidR="00207F84" w:rsidRPr="00FF79C5" w:rsidRDefault="00FA071A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number of following </w:t>
            </w:r>
            <w:r w:rsidR="007A5DBB">
              <w:rPr>
                <w:lang w:val="en-GB"/>
              </w:rPr>
              <w:t>data bytes in this chunk</w:t>
            </w:r>
          </w:p>
        </w:tc>
      </w:tr>
      <w:tr w:rsidR="00A22D31" w:rsidRPr="00FF79C5" w:rsidTr="000B771B">
        <w:tc>
          <w:tcPr>
            <w:tcW w:w="2122" w:type="dxa"/>
            <w:shd w:val="clear" w:color="auto" w:fill="auto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0C 12</w:t>
            </w:r>
            <w:r w:rsidR="00C35B77">
              <w:rPr>
                <w:lang w:val="en-GB"/>
              </w:rPr>
              <w:t>, OB 75</w:t>
            </w:r>
          </w:p>
        </w:tc>
        <w:tc>
          <w:tcPr>
            <w:tcW w:w="6938" w:type="dxa"/>
            <w:shd w:val="clear" w:color="auto" w:fill="auto"/>
          </w:tcPr>
          <w:p w:rsidR="00A22D31" w:rsidRPr="00FF79C5" w:rsidRDefault="00A22D31" w:rsidP="00333BDA">
            <w:pPr>
              <w:rPr>
                <w:lang w:val="en-GB"/>
              </w:rPr>
            </w:pPr>
          </w:p>
        </w:tc>
      </w:tr>
      <w:tr w:rsidR="001E5205" w:rsidRPr="00FF79C5" w:rsidTr="000B771B">
        <w:tc>
          <w:tcPr>
            <w:tcW w:w="2122" w:type="dxa"/>
            <w:shd w:val="clear" w:color="auto" w:fill="FFF2CC" w:themeFill="accent4" w:themeFillTint="33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52 47 53 54</w:t>
            </w:r>
          </w:p>
        </w:tc>
        <w:tc>
          <w:tcPr>
            <w:tcW w:w="6938" w:type="dxa"/>
            <w:shd w:val="clear" w:color="auto" w:fill="FFF2CC" w:themeFill="accent4" w:themeFillTint="33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FF79C5">
              <w:rPr>
                <w:b/>
                <w:lang w:val="en-GB"/>
              </w:rPr>
              <w:t>RGST</w:t>
            </w:r>
            <w:r w:rsidRPr="00FF79C5">
              <w:rPr>
                <w:lang w:val="en-GB"/>
              </w:rPr>
              <w:t xml:space="preserve"> (ASCII coded)</w:t>
            </w:r>
          </w:p>
        </w:tc>
      </w:tr>
      <w:tr w:rsidR="001E5205" w:rsidRPr="00FA0FC0" w:rsidTr="000B771B">
        <w:tc>
          <w:tcPr>
            <w:tcW w:w="2122" w:type="dxa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00 02</w:t>
            </w:r>
          </w:p>
        </w:tc>
        <w:tc>
          <w:tcPr>
            <w:tcW w:w="6938" w:type="dxa"/>
          </w:tcPr>
          <w:p w:rsidR="001E5205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could be:</w:t>
            </w:r>
            <w:r w:rsidR="00FF3B67" w:rsidRPr="00FF79C5">
              <w:rPr>
                <w:lang w:val="en-GB"/>
              </w:rPr>
              <w:t xml:space="preserve"> (according to SysEx messages)</w:t>
            </w:r>
          </w:p>
          <w:p w:rsidR="00651757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Sub-ID #2 = General MIDI Off</w:t>
            </w:r>
          </w:p>
          <w:p w:rsidR="00651757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type </w:t>
            </w:r>
            <w:r w:rsidR="00CB0035" w:rsidRPr="00FF79C5">
              <w:rPr>
                <w:lang w:val="en-GB"/>
              </w:rPr>
              <w:t>1</w:t>
            </w:r>
          </w:p>
          <w:p w:rsidR="00FF3B67" w:rsidRPr="00FF79C5" w:rsidRDefault="00FF3B6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Maj 7</w:t>
            </w:r>
          </w:p>
          <w:p w:rsidR="007446AE" w:rsidRPr="00FF79C5" w:rsidRDefault="007446AE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Internal Clock Substatus</w:t>
            </w:r>
          </w:p>
          <w:p w:rsidR="00204C4F" w:rsidRPr="00FF79C5" w:rsidRDefault="00204C4F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Lyrics Indication On/Off</w:t>
            </w:r>
          </w:p>
        </w:tc>
      </w:tr>
      <w:tr w:rsidR="000669A3" w:rsidRPr="00FF79C5" w:rsidTr="000B771B">
        <w:tc>
          <w:tcPr>
            <w:tcW w:w="2122" w:type="dxa"/>
            <w:shd w:val="clear" w:color="auto" w:fill="auto"/>
          </w:tcPr>
          <w:p w:rsidR="000669A3" w:rsidRPr="00FF79C5" w:rsidRDefault="000669A3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00 02</w:t>
            </w:r>
            <w:r w:rsidR="00624FB0">
              <w:rPr>
                <w:lang w:val="en-GB"/>
              </w:rPr>
              <w:t>, 00 01</w:t>
            </w:r>
          </w:p>
        </w:tc>
        <w:tc>
          <w:tcPr>
            <w:tcW w:w="6938" w:type="dxa"/>
            <w:shd w:val="clear" w:color="auto" w:fill="auto"/>
          </w:tcPr>
          <w:p w:rsidR="000669A3" w:rsidRPr="00FF79C5" w:rsidRDefault="000669A3" w:rsidP="00333BDA">
            <w:pPr>
              <w:rPr>
                <w:lang w:val="en-GB"/>
              </w:rPr>
            </w:pPr>
          </w:p>
        </w:tc>
      </w:tr>
      <w:tr w:rsidR="00A22D31" w:rsidRPr="00FA0FC0" w:rsidTr="000B771B">
        <w:tc>
          <w:tcPr>
            <w:tcW w:w="2122" w:type="dxa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00 00 03 66</w:t>
            </w:r>
          </w:p>
        </w:tc>
        <w:tc>
          <w:tcPr>
            <w:tcW w:w="6938" w:type="dxa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number of bytes in the whole document;</w:t>
            </w:r>
            <w:r w:rsidRPr="00FF79C5">
              <w:rPr>
                <w:lang w:val="en-GB"/>
              </w:rPr>
              <w:br/>
              <w:t>here: 870 bytes</w:t>
            </w:r>
          </w:p>
        </w:tc>
      </w:tr>
      <w:tr w:rsidR="000E0240" w:rsidRPr="00FF79C5" w:rsidTr="000B771B">
        <w:tc>
          <w:tcPr>
            <w:tcW w:w="2122" w:type="dxa"/>
          </w:tcPr>
          <w:p w:rsidR="000E0240" w:rsidRPr="00FF79C5" w:rsidRDefault="000E0240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00 70</w:t>
            </w:r>
            <w:r w:rsidR="00A57A34">
              <w:rPr>
                <w:lang w:val="en-GB"/>
              </w:rPr>
              <w:t>, 00 78</w:t>
            </w:r>
          </w:p>
        </w:tc>
        <w:tc>
          <w:tcPr>
            <w:tcW w:w="6938" w:type="dxa"/>
          </w:tcPr>
          <w:p w:rsidR="000E0240" w:rsidRPr="00FF79C5" w:rsidRDefault="000E0240" w:rsidP="00333BDA">
            <w:pPr>
              <w:rPr>
                <w:lang w:val="en-GB"/>
              </w:rPr>
            </w:pPr>
          </w:p>
        </w:tc>
      </w:tr>
    </w:tbl>
    <w:p w:rsidR="00333BDA" w:rsidRDefault="00A03106" w:rsidP="00963BEC">
      <w:pPr>
        <w:pStyle w:val="berschrift1"/>
        <w:rPr>
          <w:color w:val="ED7D31" w:themeColor="accent2"/>
          <w:lang w:val="en-GB"/>
        </w:rPr>
      </w:pPr>
      <w:r w:rsidRPr="00B304BA">
        <w:rPr>
          <w:color w:val="ED7D31" w:themeColor="accent2"/>
          <w:lang w:val="en-GB"/>
        </w:rPr>
        <w:t>BHd</w:t>
      </w:r>
      <w:r w:rsidR="001B623D">
        <w:rPr>
          <w:color w:val="ED7D31" w:themeColor="accent2"/>
          <w:lang w:val="en-GB"/>
        </w:rPr>
        <w:t>-C</w:t>
      </w:r>
      <w:r w:rsidRPr="00B304BA">
        <w:rPr>
          <w:color w:val="ED7D31" w:themeColor="accent2"/>
          <w:lang w:val="en-GB"/>
        </w:rPr>
        <w:t>hunks</w:t>
      </w:r>
      <w:r w:rsidR="00E80FF6" w:rsidRPr="00B304BA">
        <w:rPr>
          <w:color w:val="ED7D31" w:themeColor="accent2"/>
          <w:lang w:val="en-GB"/>
        </w:rPr>
        <w:t xml:space="preserve"> (Sequence</w:t>
      </w:r>
      <w:r w:rsidR="00E87187">
        <w:rPr>
          <w:color w:val="ED7D31" w:themeColor="accent2"/>
          <w:lang w:val="en-GB"/>
        </w:rPr>
        <w:t>/</w:t>
      </w:r>
      <w:r w:rsidR="00E80FF6" w:rsidRPr="00B304BA">
        <w:rPr>
          <w:color w:val="ED7D31" w:themeColor="accent2"/>
          <w:lang w:val="en-GB"/>
        </w:rPr>
        <w:t>Registration)</w:t>
      </w:r>
    </w:p>
    <w:p w:rsidR="005160E0" w:rsidRPr="00FF79C5" w:rsidRDefault="001B623D" w:rsidP="001B623D">
      <w:pPr>
        <w:rPr>
          <w:lang w:val="en-GB"/>
        </w:rPr>
      </w:pPr>
      <w:r>
        <w:rPr>
          <w:lang w:val="en-GB"/>
        </w:rPr>
        <w:t>The first BHd-Chunk contains the data for the Registration Sequence. The following eight BHd-Chunks represents the eight PRG-buttons on the keyboard.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55143D" w:rsidRPr="00FF79C5" w:rsidTr="002209D3">
        <w:tc>
          <w:tcPr>
            <w:tcW w:w="2122" w:type="dxa"/>
            <w:shd w:val="clear" w:color="auto" w:fill="FBE4D5" w:themeFill="accent2" w:themeFillTint="33"/>
          </w:tcPr>
          <w:p w:rsidR="0055143D" w:rsidRPr="00FF79C5" w:rsidRDefault="006104FB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42 48 64</w:t>
            </w:r>
          </w:p>
        </w:tc>
        <w:tc>
          <w:tcPr>
            <w:tcW w:w="6938" w:type="dxa"/>
            <w:shd w:val="clear" w:color="auto" w:fill="FBE4D5" w:themeFill="accent2" w:themeFillTint="33"/>
          </w:tcPr>
          <w:p w:rsidR="0055143D" w:rsidRPr="00FF79C5" w:rsidRDefault="0055143D" w:rsidP="000B59DA">
            <w:pPr>
              <w:rPr>
                <w:lang w:val="en-GB"/>
              </w:rPr>
            </w:pPr>
            <w:r w:rsidRPr="00FF79C5">
              <w:rPr>
                <w:b/>
                <w:lang w:val="en-GB"/>
              </w:rPr>
              <w:t>BHd</w:t>
            </w:r>
            <w:r w:rsidRPr="00FF79C5">
              <w:rPr>
                <w:lang w:val="en-GB"/>
              </w:rPr>
              <w:t xml:space="preserve"> (ASCII coded)</w:t>
            </w:r>
          </w:p>
        </w:tc>
      </w:tr>
      <w:tr w:rsidR="0055143D" w:rsidRPr="00FF79C5" w:rsidTr="006329AE">
        <w:tc>
          <w:tcPr>
            <w:tcW w:w="2122" w:type="dxa"/>
            <w:shd w:val="clear" w:color="auto" w:fill="auto"/>
          </w:tcPr>
          <w:p w:rsidR="0055143D" w:rsidRPr="00FF79C5" w:rsidRDefault="0021110C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00 / 01</w:t>
            </w:r>
          </w:p>
        </w:tc>
        <w:tc>
          <w:tcPr>
            <w:tcW w:w="6938" w:type="dxa"/>
            <w:shd w:val="clear" w:color="auto" w:fill="auto"/>
          </w:tcPr>
          <w:p w:rsidR="0055143D" w:rsidRPr="00FF79C5" w:rsidRDefault="00665909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t</w:t>
            </w:r>
            <w:r w:rsidR="0021110C" w:rsidRPr="00FF79C5">
              <w:rPr>
                <w:lang w:val="en-GB"/>
              </w:rPr>
              <w:t>yp</w:t>
            </w:r>
            <w:r w:rsidRPr="00FF79C5">
              <w:rPr>
                <w:lang w:val="en-GB"/>
              </w:rPr>
              <w:t>e</w:t>
            </w:r>
            <w:r w:rsidR="0021110C" w:rsidRPr="00FF79C5">
              <w:rPr>
                <w:lang w:val="en-GB"/>
              </w:rPr>
              <w:t>:</w:t>
            </w:r>
            <w:r w:rsidR="00232C41" w:rsidRPr="00FF79C5">
              <w:rPr>
                <w:lang w:val="en-GB"/>
              </w:rPr>
              <w:t xml:space="preserve"> Registration</w:t>
            </w:r>
            <w:r w:rsidR="006329AE">
              <w:rPr>
                <w:lang w:val="en-GB"/>
              </w:rPr>
              <w:t xml:space="preserve"> (00)</w:t>
            </w:r>
            <w:r w:rsidR="00232C41" w:rsidRPr="00FF79C5">
              <w:rPr>
                <w:lang w:val="en-GB"/>
              </w:rPr>
              <w:t xml:space="preserve"> or Sequence</w:t>
            </w:r>
            <w:r w:rsidR="006329AE">
              <w:rPr>
                <w:lang w:val="en-GB"/>
              </w:rPr>
              <w:t xml:space="preserve"> (01)</w:t>
            </w:r>
          </w:p>
        </w:tc>
      </w:tr>
      <w:tr w:rsidR="0055143D" w:rsidRPr="00FA0FC0" w:rsidTr="006329AE">
        <w:tc>
          <w:tcPr>
            <w:tcW w:w="2122" w:type="dxa"/>
            <w:shd w:val="clear" w:color="auto" w:fill="auto"/>
          </w:tcPr>
          <w:p w:rsidR="0055143D" w:rsidRPr="00FF79C5" w:rsidRDefault="000A213F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00 24</w:t>
            </w:r>
          </w:p>
        </w:tc>
        <w:tc>
          <w:tcPr>
            <w:tcW w:w="6938" w:type="dxa"/>
            <w:shd w:val="clear" w:color="auto" w:fill="auto"/>
          </w:tcPr>
          <w:p w:rsidR="0055143D" w:rsidRPr="00FF79C5" w:rsidRDefault="000A213F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number of bytes in this chunk</w:t>
            </w:r>
          </w:p>
        </w:tc>
      </w:tr>
    </w:tbl>
    <w:p w:rsidR="00B71259" w:rsidRDefault="00B71259" w:rsidP="00B71259">
      <w:pPr>
        <w:pStyle w:val="berschrift2"/>
        <w:rPr>
          <w:lang w:val="en-GB"/>
        </w:rPr>
      </w:pPr>
      <w:r>
        <w:rPr>
          <w:lang w:val="en-GB"/>
        </w:rPr>
        <w:t>Sequence</w:t>
      </w:r>
      <w:r w:rsidR="00EC3FE2">
        <w:rPr>
          <w:lang w:val="en-GB"/>
        </w:rPr>
        <w:t>-C</w:t>
      </w:r>
      <w:r>
        <w:rPr>
          <w:lang w:val="en-GB"/>
        </w:rPr>
        <w:t>hunk</w:t>
      </w:r>
    </w:p>
    <w:p w:rsidR="00B242D2" w:rsidRDefault="002209D3" w:rsidP="002017F6">
      <w:pPr>
        <w:rPr>
          <w:lang w:val="en-GB"/>
        </w:rPr>
      </w:pPr>
      <w:r>
        <w:rPr>
          <w:lang w:val="en-GB"/>
        </w:rPr>
        <w:t xml:space="preserve">The Sequence Chunk occurs only one time in the whole file </w:t>
      </w:r>
      <w:r w:rsidR="00EC3FE2">
        <w:rPr>
          <w:lang w:val="en-GB"/>
        </w:rPr>
        <w:t xml:space="preserve">at the beginning. It has a fixed length of </w:t>
      </w:r>
      <w:r w:rsidR="00EC3FE2" w:rsidRPr="00EC3FE2">
        <w:rPr>
          <w:b/>
          <w:lang w:val="en-GB"/>
        </w:rPr>
        <w:t>42 bytes</w:t>
      </w:r>
      <w:r w:rsidR="00EC3FE2">
        <w:rPr>
          <w:lang w:val="en-GB"/>
        </w:rPr>
        <w:t xml:space="preserve">. Thus, </w:t>
      </w:r>
      <w:r w:rsidR="00B71259">
        <w:rPr>
          <w:lang w:val="en-GB"/>
        </w:rPr>
        <w:t>the SpfF</w:t>
      </w:r>
      <w:r w:rsidR="00EC3FE2">
        <w:rPr>
          <w:lang w:val="en-GB"/>
        </w:rPr>
        <w:t>-Chunk</w:t>
      </w:r>
      <w:r w:rsidR="00B71259">
        <w:rPr>
          <w:lang w:val="en-GB"/>
        </w:rPr>
        <w:t xml:space="preserve"> and the </w:t>
      </w:r>
      <w:r w:rsidR="00EC3FE2">
        <w:rPr>
          <w:lang w:val="en-GB"/>
        </w:rPr>
        <w:t>Sequence-Chunk</w:t>
      </w:r>
      <w:r w:rsidR="00B71259">
        <w:rPr>
          <w:lang w:val="en-GB"/>
        </w:rPr>
        <w:t xml:space="preserve"> take up 64 bytes (bytes 0x000 to 0x030) in </w:t>
      </w:r>
      <w:r w:rsidR="00B71259" w:rsidRPr="001B623D">
        <w:rPr>
          <w:i/>
          <w:lang w:val="en-GB"/>
        </w:rPr>
        <w:t>every</w:t>
      </w:r>
      <w:r w:rsidR="00B71259">
        <w:rPr>
          <w:lang w:val="en-GB"/>
        </w:rPr>
        <w:t xml:space="preserve"> .RGT-file.</w:t>
      </w:r>
    </w:p>
    <w:p w:rsidR="00E87187" w:rsidRDefault="00E87187" w:rsidP="00E87187">
      <w:pPr>
        <w:pStyle w:val="Aufzhlungszeichen"/>
        <w:rPr>
          <w:lang w:val="en-GB"/>
        </w:rPr>
      </w:pPr>
      <w:r>
        <w:rPr>
          <w:lang w:val="en-GB"/>
        </w:rPr>
        <w:t>last byte: code for Sequence End</w:t>
      </w:r>
    </w:p>
    <w:p w:rsidR="00E87187" w:rsidRDefault="00E87187" w:rsidP="00E87187">
      <w:pPr>
        <w:pStyle w:val="Aufzhlungszeichen"/>
        <w:numPr>
          <w:ilvl w:val="0"/>
          <w:numId w:val="21"/>
        </w:numPr>
        <w:rPr>
          <w:lang w:val="en-GB"/>
        </w:rPr>
      </w:pPr>
      <w:r>
        <w:rPr>
          <w:lang w:val="en-GB"/>
        </w:rPr>
        <w:t>00: Sequence End Stop</w:t>
      </w:r>
    </w:p>
    <w:p w:rsidR="00E87187" w:rsidRDefault="00E87187" w:rsidP="00E87187">
      <w:pPr>
        <w:pStyle w:val="Aufzhlungszeichen"/>
        <w:numPr>
          <w:ilvl w:val="0"/>
          <w:numId w:val="21"/>
        </w:numPr>
        <w:rPr>
          <w:lang w:val="en-GB"/>
        </w:rPr>
      </w:pPr>
      <w:r>
        <w:rPr>
          <w:lang w:val="en-GB"/>
        </w:rPr>
        <w:t>01: Sequence End Top</w:t>
      </w:r>
    </w:p>
    <w:p w:rsidR="00E87187" w:rsidRDefault="00E87187" w:rsidP="00E87187">
      <w:pPr>
        <w:pStyle w:val="Aufzhlungszeichen"/>
        <w:numPr>
          <w:ilvl w:val="0"/>
          <w:numId w:val="21"/>
        </w:numPr>
        <w:rPr>
          <w:lang w:val="en-GB"/>
        </w:rPr>
      </w:pPr>
      <w:r>
        <w:rPr>
          <w:lang w:val="en-GB"/>
        </w:rPr>
        <w:t>02: Sequence End Next Bank</w:t>
      </w:r>
    </w:p>
    <w:p w:rsidR="00E87187" w:rsidRPr="00FF79C5" w:rsidRDefault="00E87187" w:rsidP="00E87187">
      <w:pPr>
        <w:pStyle w:val="Aufzhlungszeichen"/>
        <w:rPr>
          <w:lang w:val="en-GB"/>
        </w:rPr>
      </w:pPr>
      <w:r>
        <w:rPr>
          <w:lang w:val="en-GB"/>
        </w:rPr>
        <w:t xml:space="preserve">all data bytes filled up with FF: Registration Sequence disabled </w:t>
      </w:r>
      <w:r w:rsidRPr="00E87187">
        <w:rPr>
          <w:lang w:val="en-GB"/>
        </w:rPr>
        <w:sym w:font="Wingdings" w:char="F0E0"/>
      </w:r>
      <w:r>
        <w:rPr>
          <w:lang w:val="en-GB"/>
        </w:rPr>
        <w:t xml:space="preserve"> last byte doesn’t matter</w:t>
      </w:r>
    </w:p>
    <w:p w:rsidR="00954C93" w:rsidRPr="00DC1C4D" w:rsidRDefault="00E87187" w:rsidP="00E87187">
      <w:pPr>
        <w:pStyle w:val="berschrift1"/>
        <w:rPr>
          <w:color w:val="70AD47" w:themeColor="accent6"/>
          <w:lang w:val="en-GB"/>
        </w:rPr>
      </w:pPr>
      <w:r w:rsidRPr="00DC1C4D">
        <w:rPr>
          <w:color w:val="70AD47" w:themeColor="accent6"/>
          <w:lang w:val="en-GB"/>
        </w:rPr>
        <w:t>GPm-Chunks</w:t>
      </w:r>
    </w:p>
    <w:p w:rsidR="007A5DBB" w:rsidRPr="007A5DBB" w:rsidRDefault="007A5DBB" w:rsidP="007A5DBB">
      <w:pPr>
        <w:pStyle w:val="berschrift3"/>
        <w:rPr>
          <w:lang w:val="en-GB"/>
        </w:rPr>
      </w:pPr>
      <w:r>
        <w:rPr>
          <w:lang w:val="en-GB"/>
        </w:rPr>
        <w:t>GPm Header</w:t>
      </w:r>
    </w:p>
    <w:tbl>
      <w:tblPr>
        <w:tblStyle w:val="Tabellenraster"/>
        <w:tblpPr w:leftFromText="141" w:rightFromText="141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0F733D" w:rsidRPr="00FF79C5" w:rsidTr="00617455">
        <w:tc>
          <w:tcPr>
            <w:tcW w:w="2122" w:type="dxa"/>
            <w:shd w:val="clear" w:color="auto" w:fill="E2EFD9" w:themeFill="accent6" w:themeFillTint="33"/>
          </w:tcPr>
          <w:p w:rsidR="000F733D" w:rsidRPr="00DC1C4D" w:rsidRDefault="000F733D" w:rsidP="000F733D">
            <w:pPr>
              <w:rPr>
                <w:lang w:val="en-GB"/>
              </w:rPr>
            </w:pPr>
            <w:r w:rsidRPr="00DC1C4D">
              <w:rPr>
                <w:lang w:val="en-GB"/>
              </w:rPr>
              <w:t>47 50 6D</w:t>
            </w:r>
          </w:p>
        </w:tc>
        <w:tc>
          <w:tcPr>
            <w:tcW w:w="6938" w:type="dxa"/>
            <w:shd w:val="clear" w:color="auto" w:fill="E2EFD9" w:themeFill="accent6" w:themeFillTint="33"/>
          </w:tcPr>
          <w:p w:rsidR="000F733D" w:rsidRPr="00FF79C5" w:rsidRDefault="000F733D" w:rsidP="000F733D">
            <w:pPr>
              <w:rPr>
                <w:lang w:val="en-GB"/>
              </w:rPr>
            </w:pPr>
            <w:r w:rsidRPr="00DC1C4D">
              <w:rPr>
                <w:b/>
                <w:lang w:val="en-GB"/>
              </w:rPr>
              <w:t>GPm</w:t>
            </w:r>
            <w:r w:rsidRPr="00FF79C5">
              <w:rPr>
                <w:lang w:val="en-GB"/>
              </w:rPr>
              <w:t xml:space="preserve"> (A</w:t>
            </w:r>
            <w:r w:rsidR="001722AE">
              <w:rPr>
                <w:lang w:val="en-GB"/>
              </w:rPr>
              <w:t>SCII coded)</w:t>
            </w:r>
          </w:p>
        </w:tc>
      </w:tr>
      <w:tr w:rsidR="000F733D" w:rsidRPr="00FF79C5" w:rsidTr="00617455">
        <w:tc>
          <w:tcPr>
            <w:tcW w:w="2122" w:type="dxa"/>
          </w:tcPr>
          <w:p w:rsidR="000F733D" w:rsidRPr="00DC1C4D" w:rsidRDefault="000F733D" w:rsidP="000F733D">
            <w:pPr>
              <w:rPr>
                <w:lang w:val="en-GB"/>
              </w:rPr>
            </w:pPr>
            <w:r w:rsidRPr="00DC1C4D">
              <w:rPr>
                <w:lang w:val="en-GB"/>
              </w:rPr>
              <w:t>0B</w:t>
            </w:r>
          </w:p>
        </w:tc>
        <w:tc>
          <w:tcPr>
            <w:tcW w:w="6938" w:type="dxa"/>
          </w:tcPr>
          <w:p w:rsidR="000F733D" w:rsidRPr="00FF79C5" w:rsidRDefault="006D529E" w:rsidP="000F733D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</w:tr>
      <w:tr w:rsidR="000F733D" w:rsidRPr="00FA0FC0" w:rsidTr="00617455">
        <w:tc>
          <w:tcPr>
            <w:tcW w:w="2122" w:type="dxa"/>
          </w:tcPr>
          <w:p w:rsidR="000F733D" w:rsidRPr="00FF79C5" w:rsidRDefault="000F733D" w:rsidP="000F733D">
            <w:pPr>
              <w:rPr>
                <w:lang w:val="en-GB"/>
              </w:rPr>
            </w:pPr>
            <w:r w:rsidRPr="00DC1C4D">
              <w:rPr>
                <w:lang w:val="en-GB"/>
              </w:rPr>
              <w:t>00 2A</w:t>
            </w:r>
          </w:p>
        </w:tc>
        <w:tc>
          <w:tcPr>
            <w:tcW w:w="6938" w:type="dxa"/>
          </w:tcPr>
          <w:p w:rsidR="000F733D" w:rsidRPr="007A5DBB" w:rsidRDefault="007A5DBB" w:rsidP="000F733D">
            <w:pPr>
              <w:rPr>
                <w:lang w:val="en-GB"/>
              </w:rPr>
            </w:pPr>
            <w:r w:rsidRPr="007A5DBB">
              <w:rPr>
                <w:lang w:val="en-GB"/>
              </w:rPr>
              <w:t>number of following data bytes in this chunk</w:t>
            </w:r>
          </w:p>
        </w:tc>
      </w:tr>
    </w:tbl>
    <w:p w:rsidR="0001143F" w:rsidRPr="0001143F" w:rsidRDefault="0001143F" w:rsidP="0001143F">
      <w:pPr>
        <w:pStyle w:val="berschrift3"/>
        <w:rPr>
          <w:noProof/>
        </w:rPr>
      </w:pPr>
      <w:r w:rsidRPr="00FF79C5"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2CA87" wp14:editId="31C08618">
                <wp:simplePos x="0" y="0"/>
                <wp:positionH relativeFrom="column">
                  <wp:posOffset>3810</wp:posOffset>
                </wp:positionH>
                <wp:positionV relativeFrom="paragraph">
                  <wp:posOffset>334819</wp:posOffset>
                </wp:positionV>
                <wp:extent cx="3168015" cy="1156335"/>
                <wp:effectExtent l="38100" t="38100" r="108585" b="120015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15" cy="1156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C2721" w:rsidRPr="001E19C8" w:rsidRDefault="004C2721" w:rsidP="00E21432">
                            <w:pPr>
                              <w:rPr>
                                <w:b/>
                              </w:rPr>
                            </w:pPr>
                            <w:r w:rsidRPr="001E19C8">
                              <w:rPr>
                                <w:b/>
                              </w:rPr>
                              <w:t>Drehregler:</w:t>
                            </w:r>
                          </w:p>
                          <w:p w:rsidR="004C2721" w:rsidRDefault="004C2721" w:rsidP="001E19C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Tyros: -64 bis 63</w:t>
                            </w:r>
                          </w:p>
                          <w:p w:rsidR="004C2721" w:rsidRDefault="004C2721" w:rsidP="001E19C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Dezimal: 0 bis 127 (Mitte: 64)</w:t>
                            </w:r>
                          </w:p>
                          <w:p w:rsidR="004C2721" w:rsidRDefault="004C2721" w:rsidP="00BD216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Hex: 00 bis 7F (Mitte: 40)</w:t>
                            </w:r>
                          </w:p>
                          <w:p w:rsidR="004C2721" w:rsidRDefault="004C2721" w:rsidP="00BD216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bei Panpot: -64 = 63 am Tyros, d. h. 0 = 1 dez.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CA87" id="Textfeld 5" o:spid="_x0000_s1044" type="#_x0000_t202" style="position:absolute;left:0;text-align:left;margin-left:.3pt;margin-top:26.35pt;width:249.45pt;height:9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" fillcolor="white [3212]" strokeweight=".5pt">
                <v:shadow on="t" color="black" opacity="26214f" origin="-.5,-.5" offset=".74836mm,.74836mm"/>
                <v:textbox>
                  <w:txbxContent>
                    <w:p w:rsidR="004C2721" w:rsidRPr="001E19C8" w:rsidRDefault="004C2721" w:rsidP="00E21432">
                      <w:pPr>
                        <w:rPr>
                          <w:b/>
                        </w:rPr>
                      </w:pPr>
                      <w:r w:rsidRPr="001E19C8">
                        <w:rPr>
                          <w:b/>
                        </w:rPr>
                        <w:t>Drehregler:</w:t>
                      </w:r>
                    </w:p>
                    <w:p w:rsidR="004C2721" w:rsidRDefault="004C2721" w:rsidP="001E19C8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Tyros: -64 bis 63</w:t>
                      </w:r>
                    </w:p>
                    <w:p w:rsidR="004C2721" w:rsidRDefault="004C2721" w:rsidP="001E19C8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Dezimal: 0 bis 127 (Mitte: 64)</w:t>
                      </w:r>
                    </w:p>
                    <w:p w:rsidR="004C2721" w:rsidRDefault="004C2721" w:rsidP="00BD216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Hex: 00 bis 7F (Mitte: 40)</w:t>
                      </w:r>
                    </w:p>
                    <w:p w:rsidR="004C2721" w:rsidRDefault="004C2721" w:rsidP="00BD216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bei Panpot: -64 = 63 am Tyros, d. h. 0 = 1 dez.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733D" w:rsidRPr="00B3077E">
        <w:rPr>
          <w:noProof/>
          <w:lang w:val="en-US"/>
        </w:rPr>
        <w:t xml:space="preserve"> </w:t>
      </w:r>
      <w:r w:rsidR="007A5DBB">
        <w:rPr>
          <w:noProof/>
        </w:rPr>
        <w:t>GPm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4"/>
        <w:gridCol w:w="716"/>
        <w:gridCol w:w="2719"/>
        <w:gridCol w:w="3111"/>
      </w:tblGrid>
      <w:tr w:rsidR="0076386D" w:rsidRPr="00FF79C5" w:rsidTr="00635421">
        <w:trPr>
          <w:trHeight w:val="402"/>
          <w:tblHeader/>
        </w:trPr>
        <w:tc>
          <w:tcPr>
            <w:tcW w:w="2514" w:type="dxa"/>
            <w:shd w:val="clear" w:color="auto" w:fill="D9E2F3" w:themeFill="accent1" w:themeFillTint="33"/>
            <w:vAlign w:val="center"/>
          </w:tcPr>
          <w:p w:rsidR="0076386D" w:rsidRPr="00FF79C5" w:rsidRDefault="0076386D" w:rsidP="000F4DEB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Funktion</w:t>
            </w:r>
          </w:p>
        </w:tc>
        <w:tc>
          <w:tcPr>
            <w:tcW w:w="716" w:type="dxa"/>
            <w:shd w:val="clear" w:color="auto" w:fill="D9E2F3" w:themeFill="accent1" w:themeFillTint="33"/>
            <w:vAlign w:val="center"/>
          </w:tcPr>
          <w:p w:rsidR="0076386D" w:rsidRPr="00FF79C5" w:rsidRDefault="0076386D" w:rsidP="000F4DEB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Data-Byte</w:t>
            </w:r>
          </w:p>
        </w:tc>
        <w:tc>
          <w:tcPr>
            <w:tcW w:w="2719" w:type="dxa"/>
            <w:shd w:val="clear" w:color="auto" w:fill="D9E2F3" w:themeFill="accent1" w:themeFillTint="33"/>
            <w:vAlign w:val="center"/>
          </w:tcPr>
          <w:p w:rsidR="0076386D" w:rsidRPr="00FF79C5" w:rsidRDefault="00064647" w:rsidP="000F4DEB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Wertebereich</w:t>
            </w:r>
          </w:p>
        </w:tc>
        <w:tc>
          <w:tcPr>
            <w:tcW w:w="3111" w:type="dxa"/>
            <w:shd w:val="clear" w:color="auto" w:fill="D9E2F3" w:themeFill="accent1" w:themeFillTint="33"/>
            <w:vAlign w:val="center"/>
          </w:tcPr>
          <w:p w:rsidR="0076386D" w:rsidRPr="00B3077E" w:rsidRDefault="0076386D" w:rsidP="000F4DEB">
            <w:pPr>
              <w:jc w:val="center"/>
              <w:rPr>
                <w:b/>
              </w:rPr>
            </w:pPr>
            <w:r w:rsidRPr="00B3077E">
              <w:rPr>
                <w:b/>
              </w:rPr>
              <w:t>Erklärung</w:t>
            </w:r>
            <w:r w:rsidR="00BC2C26" w:rsidRPr="00B3077E">
              <w:rPr>
                <w:b/>
              </w:rPr>
              <w:t xml:space="preserve"> bzw.</w:t>
            </w:r>
            <w:r w:rsidR="00DC3D32" w:rsidRPr="00B3077E">
              <w:rPr>
                <w:b/>
              </w:rPr>
              <w:br/>
            </w:r>
            <w:r w:rsidR="00BC2C26" w:rsidRPr="00B3077E">
              <w:rPr>
                <w:b/>
              </w:rPr>
              <w:t>Wertbereich am Tyros</w:t>
            </w:r>
          </w:p>
        </w:tc>
      </w:tr>
      <w:tr w:rsidR="0029765B" w:rsidRPr="00FF79C5" w:rsidTr="00A0305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29765B" w:rsidRPr="00FF79C5" w:rsidRDefault="001A05F4" w:rsidP="000F4DE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Title </w:t>
            </w:r>
            <w:r w:rsidR="0029765B">
              <w:rPr>
                <w:b/>
                <w:lang w:val="en-GB"/>
              </w:rPr>
              <w:t>01</w:t>
            </w:r>
          </w:p>
        </w:tc>
      </w:tr>
      <w:tr w:rsidR="0029765B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29765B" w:rsidRPr="001A05F4" w:rsidRDefault="00F03112" w:rsidP="001A05F4">
            <w:pPr>
              <w:rPr>
                <w:lang w:val="en-GB"/>
              </w:rPr>
            </w:pPr>
            <w:r>
              <w:rPr>
                <w:lang w:val="en-GB"/>
              </w:rPr>
              <w:t xml:space="preserve">Registration </w:t>
            </w:r>
            <w:r w:rsidR="00B722DA">
              <w:rPr>
                <w:lang w:val="en-GB"/>
              </w:rPr>
              <w:t>PRG Title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29765B" w:rsidRPr="001A05F4" w:rsidRDefault="001A05F4" w:rsidP="001A05F4">
            <w:pPr>
              <w:rPr>
                <w:lang w:val="en-GB"/>
              </w:rPr>
            </w:pPr>
            <w:r w:rsidRPr="001A05F4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29765B" w:rsidRPr="001A05F4" w:rsidRDefault="001A05F4" w:rsidP="001A05F4">
            <w:pPr>
              <w:rPr>
                <w:lang w:val="en-GB"/>
              </w:rPr>
            </w:pPr>
            <w:r>
              <w:rPr>
                <w:lang w:val="en-GB"/>
              </w:rPr>
              <w:t>ASCII</w:t>
            </w:r>
            <w:r w:rsidR="008E01AA">
              <w:rPr>
                <w:lang w:val="en-GB"/>
              </w:rPr>
              <w:t xml:space="preserve"> coded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29765B" w:rsidRPr="001A05F4" w:rsidRDefault="0029765B" w:rsidP="001A05F4">
            <w:pPr>
              <w:rPr>
                <w:lang w:val="en-GB"/>
              </w:rPr>
            </w:pPr>
          </w:p>
        </w:tc>
      </w:tr>
      <w:tr w:rsidR="0038005F" w:rsidRPr="00FF79C5" w:rsidTr="0038005F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8005F" w:rsidRPr="0038005F" w:rsidRDefault="0010023F" w:rsidP="0038005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Basic </w:t>
            </w:r>
            <w:r w:rsidR="0038005F" w:rsidRPr="0038005F">
              <w:rPr>
                <w:b/>
                <w:lang w:val="en-GB"/>
              </w:rPr>
              <w:t>02</w:t>
            </w:r>
          </w:p>
        </w:tc>
      </w:tr>
      <w:tr w:rsidR="0038005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8005F" w:rsidRPr="001A05F4" w:rsidRDefault="0038005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8005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8005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  <w:r w:rsidR="00B722DA">
              <w:rPr>
                <w:lang w:val="en-GB"/>
              </w:rPr>
              <w:t xml:space="preserve"> 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8005F" w:rsidRDefault="00C52856" w:rsidP="001A05F4">
            <w:r w:rsidRPr="00C52856">
              <w:t xml:space="preserve">02 bei Song </w:t>
            </w:r>
            <w:r>
              <w:t>Volumeänderung (von 52 auf 127)</w:t>
            </w:r>
          </w:p>
          <w:p w:rsidR="00F50BA7" w:rsidRDefault="00F50BA7" w:rsidP="001A05F4">
            <w:r>
              <w:t>04 bei Style Brightness Änderung</w:t>
            </w:r>
          </w:p>
          <w:p w:rsidR="00104631" w:rsidRPr="00C52856" w:rsidRDefault="00104631" w:rsidP="001A05F4">
            <w:r>
              <w:t xml:space="preserve">01 wenn </w:t>
            </w:r>
            <w:r w:rsidR="005911C9">
              <w:t>DSP on</w:t>
            </w:r>
            <w:r w:rsidR="003969A4">
              <w:t xml:space="preserve"> (auch in Kombination mit Variation)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C52856" w:rsidRDefault="0046042F" w:rsidP="001A05F4"/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F50BA7" w:rsidRDefault="00F50BA7" w:rsidP="001A05F4">
            <w:r w:rsidRPr="00F50BA7">
              <w:t>7F bei Style Brightness Ände</w:t>
            </w:r>
            <w:r>
              <w:t>rung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F50BA7" w:rsidRDefault="0046042F" w:rsidP="001A05F4"/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A0FC0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Default="00FC349E" w:rsidP="001A05F4">
            <w:r w:rsidRPr="00FC349E">
              <w:t xml:space="preserve">7F bei Song </w:t>
            </w:r>
            <w:r w:rsidR="00C52856">
              <w:t>Volumeänderung</w:t>
            </w:r>
            <w:r>
              <w:t xml:space="preserve"> </w:t>
            </w:r>
            <w:r w:rsidR="00C52856">
              <w:t>/</w:t>
            </w:r>
            <w:r>
              <w:t>von 52 auf 51</w:t>
            </w:r>
            <w:r w:rsidR="00C52856">
              <w:t xml:space="preserve"> und von 52 auf 127)</w:t>
            </w:r>
          </w:p>
          <w:p w:rsidR="00083C1B" w:rsidRPr="00270AA1" w:rsidRDefault="00083C1B" w:rsidP="001A05F4">
            <w:pPr>
              <w:rPr>
                <w:lang w:val="en-US"/>
              </w:rPr>
            </w:pPr>
            <w:r w:rsidRPr="00270AA1">
              <w:rPr>
                <w:lang w:val="en-US"/>
              </w:rPr>
              <w:t xml:space="preserve">7F if User </w:t>
            </w:r>
            <w:r w:rsidR="00270AA1" w:rsidRPr="00270AA1">
              <w:rPr>
                <w:lang w:val="en-US"/>
              </w:rPr>
              <w:t>Type D</w:t>
            </w:r>
            <w:r w:rsidR="00270AA1">
              <w:rPr>
                <w:lang w:val="en-US"/>
              </w:rPr>
              <w:t>SP1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270AA1" w:rsidRDefault="0046042F" w:rsidP="001A05F4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AB0C2C" w:rsidRPr="00FF79C5" w:rsidTr="00AB0C2C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AB0C2C" w:rsidRPr="00AB0C2C" w:rsidRDefault="00AB0C2C" w:rsidP="00AB0C2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Song 04</w:t>
            </w:r>
          </w:p>
        </w:tc>
      </w:tr>
      <w:tr w:rsidR="00AB0C2C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AB0C2C" w:rsidRPr="001A05F4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AB0C2C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AB0C2C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AB0C2C" w:rsidRPr="001A05F4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47206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72060" w:rsidRPr="001A05F4" w:rsidRDefault="00D525E7" w:rsidP="001A05F4">
            <w:pPr>
              <w:rPr>
                <w:lang w:val="en-GB"/>
              </w:rPr>
            </w:pPr>
            <w:r>
              <w:rPr>
                <w:lang w:val="en-GB"/>
              </w:rPr>
              <w:t xml:space="preserve">Channel 1 </w:t>
            </w:r>
            <w:r w:rsidR="003B3090">
              <w:rPr>
                <w:lang w:val="en-GB"/>
              </w:rPr>
              <w:t>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72060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72060" w:rsidRDefault="003B3090" w:rsidP="001A05F4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72060" w:rsidRPr="001A05F4" w:rsidRDefault="003B3090" w:rsidP="001A05F4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2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4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5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6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7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8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9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10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11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12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14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15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16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47743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0E098A" w:rsidRDefault="003B3090" w:rsidP="003B309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Song 05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Dateipfad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ab 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43 3A 2F … 2E 4D 49 44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C:/… .MID</w:t>
            </w:r>
          </w:p>
        </w:tc>
      </w:tr>
      <w:tr w:rsidR="003B3090" w:rsidRPr="00FF79C5" w:rsidTr="00A0305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FF79C5" w:rsidRDefault="003B3090" w:rsidP="003B3090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Standard Style 07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ACMP an / aus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an / aus</w:t>
            </w:r>
          </w:p>
        </w:tc>
      </w:tr>
      <w:tr w:rsidR="003B3090" w:rsidRPr="00FA0FC0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Style-Part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00, 01, 02 (03)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08, 09, 0A, 0B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10, 11, 12, 13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20, 21, 22 (23)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Intro 1, Intro 2, Intro 3 (Intro 4)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Main A, Main B, Main C, Main D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A-Fill, B-Fill, C-Fill, D-Fill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Break Fill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Ending 1, Ending 2, Ending 3 (23)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2A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Split Point Style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36: F#2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30: C2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Split Point Left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37: G2 </w:t>
            </w:r>
            <w:r w:rsidRPr="00F93ED2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MIDI Notes</w:t>
            </w:r>
          </w:p>
        </w:tc>
      </w:tr>
      <w:tr w:rsidR="003B3090" w:rsidRPr="004471A8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Fingering Type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01: Single Finger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02: Multi Finger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03: AI Fingered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04: Fingered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06: Fingered On Bass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07: Full Keyboard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0C: AI Full Keyboard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Style-Part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08, 09, 0A, 0B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A, B, C, D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Sync Start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4E3F21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Sync Stop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4E3F21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D93C1B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A67B53" w:rsidRDefault="003B3090" w:rsidP="003B309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Style Attributes </w:t>
            </w:r>
            <w:r w:rsidRPr="00A67B53">
              <w:rPr>
                <w:b/>
                <w:lang w:val="en-GB"/>
              </w:rPr>
              <w:t>08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A0FC0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DB0B55" w:rsidRDefault="003B3090" w:rsidP="003B3090">
            <w:pPr>
              <w:pStyle w:val="Listenabsatz"/>
              <w:numPr>
                <w:ilvl w:val="0"/>
                <w:numId w:val="19"/>
              </w:numPr>
              <w:ind w:left="360"/>
            </w:pPr>
            <w:r>
              <w:rPr>
                <w:lang w:val="en-GB"/>
              </w:rPr>
              <w:t xml:space="preserve">see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_Ref502785148 \w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6.1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_Ref502785148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t>Style Channel Numbers</w:t>
            </w:r>
            <w:r>
              <w:rPr>
                <w:lang w:val="en-GB"/>
              </w:rPr>
              <w:fldChar w:fldCharType="end"/>
            </w:r>
          </w:p>
          <w:p w:rsidR="003B3090" w:rsidRPr="00590632" w:rsidRDefault="003B3090" w:rsidP="003B3090">
            <w:pPr>
              <w:rPr>
                <w:lang w:val="en-US"/>
              </w:rPr>
            </w:pPr>
            <w:r>
              <w:rPr>
                <w:lang w:val="en-US"/>
              </w:rPr>
              <w:t>e. g.: 00: all off, FF: all on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590632" w:rsidRDefault="003B3090" w:rsidP="003B3090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DB0B55" w:rsidRDefault="003B3090" w:rsidP="003B3090">
            <w:pPr>
              <w:rPr>
                <w:lang w:val="en-GB"/>
              </w:rPr>
            </w:pPr>
          </w:p>
        </w:tc>
      </w:tr>
      <w:tr w:rsidR="003B3090" w:rsidRPr="00FA0FC0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A0FC0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Panpot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Panpot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Panpot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Panpot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Panpot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Panpot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Panpot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Panpot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Panpot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A0FC0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A0FC0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4134EC">
        <w:trPr>
          <w:trHeight w:val="261"/>
        </w:trPr>
        <w:tc>
          <w:tcPr>
            <w:tcW w:w="2514" w:type="dxa"/>
            <w:shd w:val="clear" w:color="auto" w:fill="DEEAF6" w:themeFill="accent5" w:themeFillTint="33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DSP1 Active (see 1D)</w:t>
            </w:r>
          </w:p>
        </w:tc>
        <w:tc>
          <w:tcPr>
            <w:tcW w:w="716" w:type="dxa"/>
            <w:shd w:val="clear" w:color="auto" w:fill="DEEAF6" w:themeFill="accent5" w:themeFillTint="33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2719" w:type="dxa"/>
            <w:shd w:val="clear" w:color="auto" w:fill="DEEAF6" w:themeFill="accent5" w:themeFillTint="33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DEEAF6" w:themeFill="accent5" w:themeFillTint="33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Style-Instrumente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00, FD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8F1C04" w:rsidRDefault="003B3090" w:rsidP="003B3090">
            <w:r w:rsidRPr="008F1C04">
              <w:t>Indicator? entscheidenden Einfluss auf V</w:t>
            </w:r>
            <w:r>
              <w:t>oices!!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MSB 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A0FC0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 (PRG from Data List - 1 !)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A0FC0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Harmonic Content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DB052F" w:rsidRDefault="003B3090" w:rsidP="003B3090">
            <w:r>
              <w:t>Harmonic Content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A0FC0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A0FC0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A0FC0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EQ High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807BDC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807BDC" w:rsidRDefault="003B3090" w:rsidP="003B309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Voice global 0A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Octave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3F / 40 / 41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-1 / 0 / +1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Sustain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Initial Touch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Touch Off Level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60446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1 - 127</w:t>
            </w:r>
          </w:p>
        </w:tc>
      </w:tr>
      <w:tr w:rsidR="003B3090" w:rsidRPr="00FA0FC0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Modulation Wheel </w:t>
            </w:r>
            <w:r w:rsidR="008D58A0">
              <w:rPr>
                <w:lang w:val="en-GB"/>
              </w:rPr>
              <w:t>R1 / R2 / Left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04730F" w:rsidRDefault="0004730F" w:rsidP="0004730F">
            <w:pPr>
              <w:pStyle w:val="Listenabsatz"/>
              <w:numPr>
                <w:ilvl w:val="0"/>
                <w:numId w:val="19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 w:rsidR="00191242">
              <w:rPr>
                <w:lang w:val="en-GB"/>
              </w:rPr>
              <w:fldChar w:fldCharType="begin"/>
            </w:r>
            <w:r w:rsidR="00191242">
              <w:rPr>
                <w:lang w:val="en-GB"/>
              </w:rPr>
              <w:instrText xml:space="preserve"> REF _Ref502785849 \w \h </w:instrText>
            </w:r>
            <w:r w:rsidR="00191242">
              <w:rPr>
                <w:lang w:val="en-GB"/>
              </w:rPr>
            </w:r>
            <w:r w:rsidR="00191242"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6.3</w:t>
            </w:r>
            <w:r w:rsidR="00191242">
              <w:rPr>
                <w:lang w:val="en-GB"/>
              </w:rPr>
              <w:fldChar w:fldCharType="end"/>
            </w:r>
            <w:r w:rsidR="00191242">
              <w:rPr>
                <w:lang w:val="en-GB"/>
              </w:rPr>
              <w:t xml:space="preserve"> </w:t>
            </w:r>
            <w:r w:rsidR="00191242">
              <w:rPr>
                <w:lang w:val="en-GB"/>
              </w:rPr>
              <w:fldChar w:fldCharType="begin"/>
            </w:r>
            <w:r w:rsidR="00191242">
              <w:rPr>
                <w:lang w:val="en-GB"/>
              </w:rPr>
              <w:instrText xml:space="preserve"> REF _Ref502785849 \h </w:instrText>
            </w:r>
            <w:r w:rsidR="00191242">
              <w:rPr>
                <w:lang w:val="en-GB"/>
              </w:rPr>
            </w:r>
            <w:r w:rsidR="00191242">
              <w:rPr>
                <w:lang w:val="en-GB"/>
              </w:rPr>
              <w:fldChar w:fldCharType="separate"/>
            </w:r>
            <w:r w:rsidR="00A6497F" w:rsidRPr="00030A4C">
              <w:rPr>
                <w:lang w:val="en-US"/>
              </w:rPr>
              <w:t>After Touch</w:t>
            </w:r>
            <w:r w:rsidR="00A6497F">
              <w:rPr>
                <w:lang w:val="en-US"/>
              </w:rPr>
              <w:t xml:space="preserve"> and Modulation Wheel</w:t>
            </w:r>
            <w:r w:rsidR="00A6497F" w:rsidRPr="00030A4C">
              <w:rPr>
                <w:lang w:val="en-US"/>
              </w:rPr>
              <w:t>: R1 / R2 / R3 / Left Numbers</w:t>
            </w:r>
            <w:r w:rsidR="00191242">
              <w:rPr>
                <w:lang w:val="en-GB"/>
              </w:rPr>
              <w:fldChar w:fldCharType="end"/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8D58A0" w:rsidP="003B3090">
            <w:pPr>
              <w:rPr>
                <w:lang w:val="en-GB"/>
              </w:rPr>
            </w:pPr>
            <w:r>
              <w:rPr>
                <w:lang w:val="en-GB"/>
              </w:rPr>
              <w:t>Modulation Wheel R3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04730F">
              <w:rPr>
                <w:lang w:val="en-GB"/>
              </w:rPr>
              <w:t>D / FC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04730F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A0FC0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C13023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Initial </w:t>
            </w:r>
            <w:r w:rsidR="003B3090">
              <w:rPr>
                <w:lang w:val="en-GB"/>
              </w:rPr>
              <w:t>Touch R1 / R2 / Left</w:t>
            </w:r>
            <w:r w:rsidR="00210837">
              <w:rPr>
                <w:lang w:val="en-GB"/>
              </w:rPr>
              <w:t xml:space="preserve">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– 07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9471D" w:rsidRDefault="003B3090" w:rsidP="003B3090">
            <w:pPr>
              <w:pStyle w:val="Listenabsatz"/>
              <w:numPr>
                <w:ilvl w:val="0"/>
                <w:numId w:val="17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_Ref502785066 \w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6.2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_Ref502785066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rPr>
                <w:lang w:val="en-US"/>
              </w:rPr>
              <w:t xml:space="preserve">Initial Touch: </w:t>
            </w:r>
            <w:r w:rsidR="00A6497F" w:rsidRPr="003E7955">
              <w:rPr>
                <w:lang w:val="en-US"/>
              </w:rPr>
              <w:t>R1 / R2 / R3 / Left Numbers</w:t>
            </w:r>
            <w:r>
              <w:rPr>
                <w:lang w:val="en-GB"/>
              </w:rPr>
              <w:fldChar w:fldCharType="end"/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C13023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Initial </w:t>
            </w:r>
            <w:r w:rsidR="003B3090">
              <w:rPr>
                <w:lang w:val="en-GB"/>
              </w:rPr>
              <w:t>Touch R3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A0FC0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After Touch </w:t>
            </w:r>
            <w:r w:rsidR="00210837">
              <w:rPr>
                <w:lang w:val="en-GB"/>
              </w:rPr>
              <w:t>R</w:t>
            </w:r>
            <w:r w:rsidR="00C13023">
              <w:rPr>
                <w:lang w:val="en-GB"/>
              </w:rPr>
              <w:t>1 / R2 / Left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E763A2" w:rsidRDefault="00E763A2" w:rsidP="00E763A2">
            <w:pPr>
              <w:pStyle w:val="Listenabsatz"/>
              <w:numPr>
                <w:ilvl w:val="0"/>
                <w:numId w:val="17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 w:rsidR="00CE6381">
              <w:rPr>
                <w:lang w:val="en-GB"/>
              </w:rPr>
              <w:fldChar w:fldCharType="begin"/>
            </w:r>
            <w:r w:rsidR="00CE6381">
              <w:rPr>
                <w:lang w:val="en-GB"/>
              </w:rPr>
              <w:instrText xml:space="preserve"> REF _Ref502785849 \w \h </w:instrText>
            </w:r>
            <w:r w:rsidR="00CE6381">
              <w:rPr>
                <w:lang w:val="en-GB"/>
              </w:rPr>
            </w:r>
            <w:r w:rsidR="00CE6381"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6.3</w:t>
            </w:r>
            <w:r w:rsidR="00CE6381">
              <w:rPr>
                <w:lang w:val="en-GB"/>
              </w:rPr>
              <w:fldChar w:fldCharType="end"/>
            </w:r>
            <w:r w:rsidR="00CE6381">
              <w:rPr>
                <w:lang w:val="en-GB"/>
              </w:rPr>
              <w:t xml:space="preserve"> </w:t>
            </w:r>
            <w:r w:rsidR="00CE6381">
              <w:rPr>
                <w:lang w:val="en-GB"/>
              </w:rPr>
              <w:fldChar w:fldCharType="begin"/>
            </w:r>
            <w:r w:rsidR="00CE6381">
              <w:rPr>
                <w:lang w:val="en-GB"/>
              </w:rPr>
              <w:instrText xml:space="preserve"> REF _Ref502785849 \h </w:instrText>
            </w:r>
            <w:r w:rsidR="00CE6381">
              <w:rPr>
                <w:lang w:val="en-GB"/>
              </w:rPr>
            </w:r>
            <w:r w:rsidR="00CE6381">
              <w:rPr>
                <w:lang w:val="en-GB"/>
              </w:rPr>
              <w:fldChar w:fldCharType="separate"/>
            </w:r>
            <w:r w:rsidR="00A6497F" w:rsidRPr="00030A4C">
              <w:rPr>
                <w:lang w:val="en-US"/>
              </w:rPr>
              <w:t>After Touch</w:t>
            </w:r>
            <w:r w:rsidR="00A6497F">
              <w:rPr>
                <w:lang w:val="en-US"/>
              </w:rPr>
              <w:t xml:space="preserve"> and Modulation Wheel</w:t>
            </w:r>
            <w:r w:rsidR="00A6497F" w:rsidRPr="00030A4C">
              <w:rPr>
                <w:lang w:val="en-US"/>
              </w:rPr>
              <w:t>: R1 / R2 / R3 / Left Numbers</w:t>
            </w:r>
            <w:r w:rsidR="00CE6381">
              <w:rPr>
                <w:lang w:val="en-GB"/>
              </w:rPr>
              <w:fldChar w:fldCharType="end"/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210837" w:rsidP="003B3090">
            <w:pPr>
              <w:rPr>
                <w:lang w:val="en-GB"/>
              </w:rPr>
            </w:pPr>
            <w:r>
              <w:rPr>
                <w:lang w:val="en-GB"/>
              </w:rPr>
              <w:t>After Touch R3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210837">
              <w:rPr>
                <w:lang w:val="en-GB"/>
              </w:rPr>
              <w:t>D / FC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210837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Split Point R3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37: G2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48: C4 (MIDI Notes)</w:t>
            </w:r>
          </w:p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55: C#5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A6102A" w:rsidP="003B3090">
            <w:pPr>
              <w:rPr>
                <w:lang w:val="en-GB"/>
              </w:rPr>
            </w:pPr>
            <w:r>
              <w:rPr>
                <w:lang w:val="en-GB"/>
              </w:rPr>
              <w:t>Keyboard Volume</w:t>
            </w:r>
            <w:r w:rsidR="00FA41F2">
              <w:rPr>
                <w:lang w:val="en-GB"/>
              </w:rPr>
              <w:t xml:space="preserve"> (KBD)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A6102A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A6102A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D93C1B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FF79C5" w:rsidRDefault="003B3090" w:rsidP="003B3090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Voices 0B / 0F / 17 (13 Left)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Aktiviert?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/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aus / ein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MSB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LSB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73 (Dez: 115)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9A063D" w:rsidRDefault="003B3090" w:rsidP="003B3090">
            <w:pPr>
              <w:rPr>
                <w:lang w:val="en-GB"/>
              </w:rPr>
            </w:pPr>
            <w:r w:rsidRPr="009A063D">
              <w:rPr>
                <w:lang w:val="en-GB"/>
              </w:rPr>
              <w:t>PRG</w:t>
            </w:r>
          </w:p>
        </w:tc>
        <w:tc>
          <w:tcPr>
            <w:tcW w:w="716" w:type="dxa"/>
          </w:tcPr>
          <w:p w:rsidR="003B3090" w:rsidRPr="009A063D" w:rsidRDefault="003B3090" w:rsidP="003B3090">
            <w:pPr>
              <w:rPr>
                <w:lang w:val="en-GB"/>
              </w:rPr>
            </w:pPr>
            <w:r w:rsidRPr="009A063D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3B3090" w:rsidRPr="009A063D" w:rsidRDefault="003B3090" w:rsidP="003B3090">
            <w:pPr>
              <w:rPr>
                <w:lang w:val="en-GB"/>
              </w:rPr>
            </w:pPr>
            <w:r w:rsidRPr="009A063D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  <w:r w:rsidR="009A063D">
              <w:rPr>
                <w:lang w:val="en-GB"/>
              </w:rPr>
              <w:t xml:space="preserve"> Nr.</w:t>
            </w:r>
            <w:r>
              <w:rPr>
                <w:lang w:val="en-GB"/>
              </w:rPr>
              <w:t xml:space="preserve"> - 1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Portamento Time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F57A0F" w:rsidP="003B3090">
            <w:pPr>
              <w:rPr>
                <w:lang w:val="en-GB"/>
              </w:rPr>
            </w:pPr>
            <w:r>
              <w:rPr>
                <w:lang w:val="en-GB"/>
              </w:rPr>
              <w:t>Volume Voice Edit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3B3090" w:rsidRPr="00FF79C5" w:rsidRDefault="00F57A0F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F57A0F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Volume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Panpot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B3077E" w:rsidRDefault="003B3090" w:rsidP="003B3090">
            <w:r>
              <w:t>-63 - +63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DF1341" w:rsidRDefault="007D2C3A" w:rsidP="003B3090">
            <w:pPr>
              <w:rPr>
                <w:color w:val="FF0000"/>
                <w:lang w:val="en-GB"/>
              </w:rPr>
            </w:pPr>
            <w:r>
              <w:rPr>
                <w:lang w:val="en-GB"/>
              </w:rPr>
              <w:t>Mono / Poly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3B3090" w:rsidRPr="00FF79C5" w:rsidRDefault="007D2C3A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</w:tcPr>
          <w:p w:rsidR="003B3090" w:rsidRPr="00FF79C5" w:rsidRDefault="002A0505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Mono </w:t>
            </w:r>
            <w:r w:rsidR="007D2C3A">
              <w:rPr>
                <w:lang w:val="en-GB"/>
              </w:rPr>
              <w:t>on / off</w:t>
            </w:r>
          </w:p>
        </w:tc>
      </w:tr>
      <w:tr w:rsidR="0004085D" w:rsidRPr="00FF79C5" w:rsidTr="00A04303">
        <w:trPr>
          <w:trHeight w:val="288"/>
        </w:trPr>
        <w:tc>
          <w:tcPr>
            <w:tcW w:w="2514" w:type="dxa"/>
          </w:tcPr>
          <w:p w:rsidR="0004085D" w:rsidRPr="005B7DDC" w:rsidRDefault="0004085D" w:rsidP="003B3090">
            <w:pPr>
              <w:rPr>
                <w:color w:val="FF0000"/>
                <w:lang w:val="en-GB"/>
              </w:rPr>
            </w:pPr>
            <w:r w:rsidRPr="005B7DDC">
              <w:rPr>
                <w:color w:val="FF0000"/>
                <w:lang w:val="en-GB"/>
              </w:rPr>
              <w:t>Poly / Mono Wiederholung</w:t>
            </w:r>
            <w:r w:rsidR="00103B61" w:rsidRPr="005B7DDC">
              <w:rPr>
                <w:color w:val="FF0000"/>
                <w:lang w:val="en-GB"/>
              </w:rPr>
              <w:t xml:space="preserve"> (only for OB </w:t>
            </w:r>
            <w:r w:rsidR="00103B61" w:rsidRPr="005B7DDC">
              <w:rPr>
                <w:color w:val="FF0000"/>
                <w:lang w:val="en-GB"/>
              </w:rPr>
              <w:sym w:font="Wingdings" w:char="F0E0"/>
            </w:r>
            <w:r w:rsidR="00103B61" w:rsidRPr="005B7DDC">
              <w:rPr>
                <w:color w:val="FF0000"/>
                <w:lang w:val="en-GB"/>
              </w:rPr>
              <w:t xml:space="preserve"> Voice R1?)</w:t>
            </w:r>
          </w:p>
        </w:tc>
        <w:tc>
          <w:tcPr>
            <w:tcW w:w="716" w:type="dxa"/>
          </w:tcPr>
          <w:p w:rsidR="0004085D" w:rsidRPr="005B7DDC" w:rsidRDefault="0004085D" w:rsidP="003B3090">
            <w:pPr>
              <w:rPr>
                <w:color w:val="FF0000"/>
                <w:lang w:val="en-GB"/>
              </w:rPr>
            </w:pPr>
            <w:r w:rsidRPr="005B7DDC">
              <w:rPr>
                <w:color w:val="FF0000"/>
                <w:lang w:val="en-GB"/>
              </w:rPr>
              <w:t>10</w:t>
            </w:r>
          </w:p>
        </w:tc>
        <w:tc>
          <w:tcPr>
            <w:tcW w:w="2719" w:type="dxa"/>
          </w:tcPr>
          <w:p w:rsidR="0004085D" w:rsidRPr="005B7DDC" w:rsidRDefault="00103B61" w:rsidP="003B3090">
            <w:pPr>
              <w:rPr>
                <w:color w:val="FF0000"/>
                <w:lang w:val="en-GB"/>
              </w:rPr>
            </w:pPr>
            <w:r w:rsidRPr="005B7DDC">
              <w:rPr>
                <w:color w:val="FF0000"/>
                <w:lang w:val="en-GB"/>
              </w:rPr>
              <w:t>00 / 7F</w:t>
            </w:r>
          </w:p>
        </w:tc>
        <w:tc>
          <w:tcPr>
            <w:tcW w:w="3111" w:type="dxa"/>
          </w:tcPr>
          <w:p w:rsidR="0004085D" w:rsidRPr="005B7DDC" w:rsidRDefault="0004085D" w:rsidP="003B3090">
            <w:pPr>
              <w:rPr>
                <w:color w:val="FF0000"/>
                <w:lang w:val="en-GB"/>
              </w:rPr>
            </w:pP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C42216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Filter </w:t>
            </w:r>
            <w:r w:rsidR="003B3090" w:rsidRPr="00FF79C5">
              <w:rPr>
                <w:lang w:val="en-GB"/>
              </w:rPr>
              <w:t>Harmonic Content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Panel Sustain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 xml:space="preserve">Filter </w:t>
            </w:r>
            <w:r w:rsidRPr="00FF79C5">
              <w:rPr>
                <w:lang w:val="en-GB"/>
              </w:rPr>
              <w:t>Brightness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Reverb</w:t>
            </w:r>
            <w:r>
              <w:rPr>
                <w:lang w:val="en-GB"/>
              </w:rPr>
              <w:t xml:space="preserve">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Chorus</w:t>
            </w:r>
            <w:r>
              <w:rPr>
                <w:lang w:val="en-GB"/>
              </w:rPr>
              <w:t xml:space="preserve">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Vibrato Speed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Vibrato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Vibrato Delay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037ACF" w:rsidP="00180E2F">
            <w:pPr>
              <w:rPr>
                <w:lang w:val="en-GB"/>
              </w:rPr>
            </w:pPr>
            <w:r>
              <w:rPr>
                <w:lang w:val="en-GB"/>
              </w:rPr>
              <w:t>EQ Low Frequency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19</w:t>
            </w:r>
          </w:p>
        </w:tc>
        <w:tc>
          <w:tcPr>
            <w:tcW w:w="2719" w:type="dxa"/>
          </w:tcPr>
          <w:p w:rsidR="00180E2F" w:rsidRPr="00FF79C5" w:rsidRDefault="00C7098E" w:rsidP="00180E2F">
            <w:pPr>
              <w:rPr>
                <w:lang w:val="en-GB"/>
              </w:rPr>
            </w:pPr>
            <w:r>
              <w:rPr>
                <w:lang w:val="en-GB"/>
              </w:rPr>
              <w:t>04 - 28</w:t>
            </w:r>
          </w:p>
        </w:tc>
        <w:tc>
          <w:tcPr>
            <w:tcW w:w="3111" w:type="dxa"/>
          </w:tcPr>
          <w:p w:rsidR="00180E2F" w:rsidRPr="00FF79C5" w:rsidRDefault="007B6102" w:rsidP="00180E2F">
            <w:pPr>
              <w:rPr>
                <w:lang w:val="en-GB"/>
              </w:rPr>
            </w:pPr>
            <w:r>
              <w:rPr>
                <w:lang w:val="en-GB"/>
              </w:rPr>
              <w:t>32Hz - 2.0kHz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EQ Low</w:t>
            </w:r>
            <w:r w:rsidR="00D1507F">
              <w:rPr>
                <w:lang w:val="en-GB"/>
              </w:rPr>
              <w:t xml:space="preserve"> </w:t>
            </w:r>
            <w:r w:rsidR="00341CAF">
              <w:rPr>
                <w:lang w:val="en-GB"/>
              </w:rPr>
              <w:t>(Gain)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  <w:r w:rsidR="00830DCC">
              <w:rPr>
                <w:lang w:val="en-GB"/>
              </w:rPr>
              <w:t xml:space="preserve"> (-12 - +12dB)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584ABB" w:rsidP="00180E2F">
            <w:pPr>
              <w:rPr>
                <w:lang w:val="en-GB"/>
              </w:rPr>
            </w:pPr>
            <w:r>
              <w:rPr>
                <w:lang w:val="en-GB"/>
              </w:rPr>
              <w:t>EQ High Frequency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21</w:t>
            </w:r>
          </w:p>
        </w:tc>
        <w:tc>
          <w:tcPr>
            <w:tcW w:w="2719" w:type="dxa"/>
          </w:tcPr>
          <w:p w:rsidR="00180E2F" w:rsidRPr="00FF79C5" w:rsidRDefault="00DA44DA" w:rsidP="00180E2F">
            <w:pPr>
              <w:rPr>
                <w:lang w:val="en-GB"/>
              </w:rPr>
            </w:pPr>
            <w:r>
              <w:rPr>
                <w:lang w:val="en-GB"/>
              </w:rPr>
              <w:t>1C</w:t>
            </w:r>
            <w:r w:rsidR="00C25784">
              <w:rPr>
                <w:lang w:val="en-GB"/>
              </w:rPr>
              <w:t xml:space="preserve"> - 3A</w:t>
            </w:r>
          </w:p>
        </w:tc>
        <w:tc>
          <w:tcPr>
            <w:tcW w:w="3111" w:type="dxa"/>
          </w:tcPr>
          <w:p w:rsidR="00180E2F" w:rsidRPr="00FF79C5" w:rsidRDefault="00584ABB" w:rsidP="00180E2F">
            <w:pPr>
              <w:rPr>
                <w:lang w:val="en-GB"/>
              </w:rPr>
            </w:pPr>
            <w:r>
              <w:rPr>
                <w:lang w:val="en-GB"/>
              </w:rPr>
              <w:t>500Hz - 16.0kHz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lastRenderedPageBreak/>
              <w:t>E</w:t>
            </w:r>
            <w:r w:rsidR="008B263A">
              <w:rPr>
                <w:lang w:val="en-GB"/>
              </w:rPr>
              <w:t>Q</w:t>
            </w:r>
            <w:r w:rsidRPr="00FF79C5">
              <w:rPr>
                <w:lang w:val="en-GB"/>
              </w:rPr>
              <w:t xml:space="preserve"> High</w:t>
            </w:r>
            <w:r w:rsidR="005B7669">
              <w:rPr>
                <w:lang w:val="en-GB"/>
              </w:rPr>
              <w:t xml:space="preserve"> (Gain)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8B263A">
              <w:rPr>
                <w:lang w:val="en-GB"/>
              </w:rPr>
              <w:t>G</w:t>
            </w:r>
            <w:r>
              <w:rPr>
                <w:lang w:val="en-GB"/>
              </w:rPr>
              <w:t xml:space="preserve"> Attack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8B263A">
              <w:rPr>
                <w:lang w:val="en-GB"/>
              </w:rPr>
              <w:t>G</w:t>
            </w:r>
            <w:r>
              <w:rPr>
                <w:lang w:val="en-GB"/>
              </w:rPr>
              <w:t xml:space="preserve"> Decay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8B263A">
              <w:rPr>
                <w:lang w:val="en-GB"/>
              </w:rPr>
              <w:t>G</w:t>
            </w:r>
            <w:r>
              <w:rPr>
                <w:lang w:val="en-GB"/>
              </w:rPr>
              <w:t xml:space="preserve"> Release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Pitch Bend Range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– 0</w:t>
            </w:r>
            <w:r w:rsidRPr="00FF79C5">
              <w:rPr>
                <w:color w:val="FF0000"/>
                <w:lang w:val="en-GB"/>
              </w:rPr>
              <w:t>C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Tuning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8517BB" w:rsidRDefault="00180E2F" w:rsidP="00180E2F">
            <w:pPr>
              <w:rPr>
                <w:color w:val="FF0000"/>
                <w:lang w:val="en-GB"/>
              </w:rPr>
            </w:pPr>
            <w:r w:rsidRPr="008517BB">
              <w:rPr>
                <w:color w:val="FF0000"/>
                <w:lang w:val="en-GB"/>
              </w:rPr>
              <w:t>Touch Sense Offset Wiederholung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Touch Sense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Toch Sense Offset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Octave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3E (62) / 3F (63) / 40 (64) / 41 (65) / 42 (66) 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-2 / -1 / 0 / 1 / 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Filter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Amplitude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LFO PMOD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LFO FMOD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LFO AMOD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Filter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Amplitude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LFO PMOD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LFO FMOD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LFO AMOD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42</w:t>
            </w:r>
          </w:p>
        </w:tc>
        <w:tc>
          <w:tcPr>
            <w:tcW w:w="2719" w:type="dxa"/>
          </w:tcPr>
          <w:p w:rsidR="00180E2F" w:rsidRPr="00FF79C5" w:rsidRDefault="00981B72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977FCE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977FCE" w:rsidRDefault="00180E2F" w:rsidP="00180E2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Voices Divers 0D / 11 / 19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on / off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Variation on / off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F86612" w:rsidP="00F86612">
            <w:pPr>
              <w:rPr>
                <w:lang w:val="en-GB"/>
              </w:rPr>
            </w:pPr>
            <w:r>
              <w:rPr>
                <w:lang w:val="en-GB"/>
              </w:rPr>
              <w:t>Variation Value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27, 09, 01</w:t>
            </w:r>
            <w:r w:rsidR="004A47F1">
              <w:rPr>
                <w:lang w:val="en-GB"/>
              </w:rPr>
              <w:t>, 4A, 4</w:t>
            </w:r>
            <w:r w:rsidR="00272652">
              <w:rPr>
                <w:lang w:val="en-GB"/>
              </w:rPr>
              <w:t>9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9E17EF" w:rsidP="00180E2F">
            <w:pPr>
              <w:rPr>
                <w:lang w:val="en-GB"/>
              </w:rPr>
            </w:pPr>
            <w:r>
              <w:rPr>
                <w:lang w:val="en-GB"/>
              </w:rPr>
              <w:t>DSP MSB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57, 15, 63</w:t>
            </w:r>
            <w:r w:rsidR="009E17EF">
              <w:rPr>
                <w:lang w:val="en-GB"/>
              </w:rPr>
              <w:t>, 14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212D0D" w:rsidP="00180E2F">
            <w:pPr>
              <w:rPr>
                <w:lang w:val="en-GB"/>
              </w:rPr>
            </w:pPr>
            <w:r>
              <w:rPr>
                <w:lang w:val="en-GB"/>
              </w:rPr>
              <w:t>DSP LSB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10, 00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Depth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01 - 7F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BD2163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290B11" w:rsidRDefault="00180E2F" w:rsidP="00180E2F">
            <w:pPr>
              <w:jc w:val="center"/>
              <w:rPr>
                <w:b/>
                <w:lang w:val="en-GB"/>
              </w:rPr>
            </w:pPr>
            <w:r w:rsidRPr="00290B11">
              <w:rPr>
                <w:b/>
                <w:lang w:val="en-GB"/>
              </w:rPr>
              <w:t>Basic 1B Reverb</w:t>
            </w:r>
          </w:p>
        </w:tc>
      </w:tr>
      <w:tr w:rsidR="00180E2F" w:rsidRPr="00BF1B96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C428F9" w:rsidRDefault="00180E2F" w:rsidP="00180E2F">
            <w:r w:rsidRPr="00C428F9">
              <w:t>00 bei Änderung allgemein</w:t>
            </w:r>
          </w:p>
          <w:p w:rsidR="00180E2F" w:rsidRDefault="00180E2F" w:rsidP="00180E2F">
            <w:r w:rsidRPr="00135147">
              <w:t>00 bei Song Volumeänderung (von 52 au</w:t>
            </w:r>
            <w:r>
              <w:t>f 51 und von 52 auf 0 und von 52 auf 127)</w:t>
            </w:r>
          </w:p>
          <w:p w:rsidR="00180E2F" w:rsidRDefault="00180E2F" w:rsidP="00180E2F">
            <w:r>
              <w:t>00 bei Song Channeländerung</w:t>
            </w:r>
          </w:p>
          <w:p w:rsidR="00180E2F" w:rsidRDefault="00180E2F" w:rsidP="00180E2F"/>
          <w:p w:rsidR="00180E2F" w:rsidRPr="00BF1B96" w:rsidRDefault="00180E2F" w:rsidP="00180E2F">
            <w:pPr>
              <w:rPr>
                <w:lang w:val="en-US"/>
              </w:rPr>
            </w:pPr>
            <w:r w:rsidRPr="00BF1B96">
              <w:rPr>
                <w:lang w:val="en-US"/>
              </w:rPr>
              <w:t>FF: Split Point Style Change (</w:t>
            </w:r>
            <w:r>
              <w:rPr>
                <w:lang w:val="en-US"/>
              </w:rPr>
              <w:t>C2)</w:t>
            </w:r>
          </w:p>
        </w:tc>
      </w:tr>
      <w:tr w:rsidR="00180E2F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BF1B96" w:rsidRDefault="00180E2F" w:rsidP="00180E2F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FB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Default="00180E2F" w:rsidP="00180E2F">
            <w:r w:rsidRPr="00B3077E">
              <w:t>FF wenn anderer Reverb</w:t>
            </w:r>
          </w:p>
          <w:p w:rsidR="00180E2F" w:rsidRPr="00B3077E" w:rsidRDefault="00180E2F" w:rsidP="00180E2F">
            <w:r>
              <w:t>FD wenn nur Song abgespeichert wird</w:t>
            </w:r>
          </w:p>
          <w:p w:rsidR="00180E2F" w:rsidRDefault="00180E2F" w:rsidP="00180E2F">
            <w:r w:rsidRPr="00B3077E">
              <w:t>02 bei Änderung allgemein</w:t>
            </w:r>
          </w:p>
          <w:p w:rsidR="00180E2F" w:rsidRDefault="00180E2F" w:rsidP="00180E2F">
            <w:r>
              <w:t>04 bei Song Volumeänderung (von 52 auf 51 und von 52 auf 0 und von 52 auf 127)</w:t>
            </w:r>
          </w:p>
          <w:p w:rsidR="00180E2F" w:rsidRDefault="00180E2F" w:rsidP="00180E2F">
            <w:r>
              <w:t>04 bei Song Channeländerung</w:t>
            </w:r>
          </w:p>
          <w:p w:rsidR="00180E2F" w:rsidRDefault="00180E2F" w:rsidP="00180E2F">
            <w:r>
              <w:lastRenderedPageBreak/>
              <w:t>02 bei Style-Part Änderung (von A nach B)</w:t>
            </w:r>
          </w:p>
          <w:p w:rsidR="00180E2F" w:rsidRDefault="00180E2F" w:rsidP="00180E2F">
            <w:r>
              <w:t>02 wenn Style-DSP1-9 Änderung</w:t>
            </w:r>
          </w:p>
          <w:p w:rsidR="00180E2F" w:rsidRDefault="00180E2F" w:rsidP="00180E2F"/>
          <w:p w:rsidR="00180E2F" w:rsidRPr="00B3077E" w:rsidRDefault="00180E2F" w:rsidP="00180E2F">
            <w:r>
              <w:t>FB: Split Point Style C2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B3077E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MSB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LSB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BD2163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290B11" w:rsidRDefault="00180E2F" w:rsidP="00180E2F">
            <w:pPr>
              <w:jc w:val="center"/>
              <w:rPr>
                <w:b/>
                <w:lang w:val="en-GB"/>
              </w:rPr>
            </w:pPr>
            <w:r w:rsidRPr="00290B11">
              <w:rPr>
                <w:b/>
                <w:lang w:val="en-GB"/>
              </w:rPr>
              <w:t>Basic 1C Chorus</w:t>
            </w:r>
          </w:p>
        </w:tc>
      </w:tr>
      <w:tr w:rsidR="00180E2F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B3077E" w:rsidRDefault="00180E2F" w:rsidP="00180E2F">
            <w:r w:rsidRPr="00B3077E">
              <w:t>00 bei Änderung allgemein</w:t>
            </w:r>
          </w:p>
          <w:p w:rsidR="00180E2F" w:rsidRDefault="00180E2F" w:rsidP="00180E2F">
            <w:r w:rsidRPr="00B3077E">
              <w:t>00 wenn anderer Reverb</w:t>
            </w:r>
          </w:p>
          <w:p w:rsidR="00180E2F" w:rsidRDefault="00180E2F" w:rsidP="00180E2F">
            <w:r>
              <w:t>00 bei Song Volumeänderung (von 52 auf 51 und von 52 auf 0 und von 52 auf 127)</w:t>
            </w:r>
          </w:p>
          <w:p w:rsidR="00180E2F" w:rsidRPr="00B3077E" w:rsidRDefault="00180E2F" w:rsidP="00180E2F">
            <w:r>
              <w:t>00 bei Song Channeländerung</w:t>
            </w:r>
          </w:p>
        </w:tc>
      </w:tr>
      <w:tr w:rsidR="00180E2F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B3077E" w:rsidRDefault="00180E2F" w:rsidP="00180E2F"/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FB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B3077E" w:rsidRDefault="00180E2F" w:rsidP="00180E2F">
            <w:r w:rsidRPr="00B3077E">
              <w:t>02 bei Änderung allgemein</w:t>
            </w:r>
          </w:p>
          <w:p w:rsidR="00180E2F" w:rsidRPr="00B3077E" w:rsidRDefault="00180E2F" w:rsidP="00180E2F">
            <w:r w:rsidRPr="00B3077E">
              <w:t>02 wenn anderer Reverb</w:t>
            </w:r>
          </w:p>
          <w:p w:rsidR="00180E2F" w:rsidRPr="00C428F9" w:rsidRDefault="00180E2F" w:rsidP="00180E2F">
            <w:r w:rsidRPr="00C428F9">
              <w:t>FF wenn anderer Chorus</w:t>
            </w:r>
          </w:p>
          <w:p w:rsidR="00180E2F" w:rsidRDefault="00180E2F" w:rsidP="00180E2F">
            <w:r w:rsidRPr="00063F19">
              <w:t>04 wenn Song Volumeänderung (von 52 auf 51</w:t>
            </w:r>
            <w:r>
              <w:t xml:space="preserve"> und von 52 auf 0 und von 52 auf 127)</w:t>
            </w:r>
          </w:p>
          <w:p w:rsidR="00180E2F" w:rsidRDefault="00180E2F" w:rsidP="00180E2F">
            <w:r>
              <w:t>04 bei Song Channeländerung</w:t>
            </w:r>
          </w:p>
          <w:p w:rsidR="00180E2F" w:rsidRPr="00063F19" w:rsidRDefault="00180E2F" w:rsidP="00180E2F">
            <w:r>
              <w:t>02 bei Style-Part Änderung (von A nach B)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063F19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41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MSB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LSB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65B0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Basic 1D DSP1-9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FD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 w:rsidRPr="00797FFA">
              <w:t>FB wenn Style-Part Ä</w:t>
            </w:r>
            <w:r>
              <w:t>nderung (von A nach B)</w:t>
            </w:r>
          </w:p>
          <w:p w:rsidR="00180E2F" w:rsidRPr="00797FFA" w:rsidRDefault="00180E2F" w:rsidP="00180E2F">
            <w:r>
              <w:t>FE wenn StyleDSP1-9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797FFA" w:rsidRDefault="00180E2F" w:rsidP="00180E2F"/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1 Type??</w:t>
            </w: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</w:tcPr>
          <w:p w:rsidR="00180E2F" w:rsidRPr="00C94737" w:rsidRDefault="00180E2F" w:rsidP="00180E2F">
            <w:r w:rsidRPr="00C94737">
              <w:t>0C (12): DSP1 Flanger 1</w:t>
            </w:r>
          </w:p>
          <w:p w:rsidR="00180E2F" w:rsidRPr="00C94737" w:rsidRDefault="00180E2F" w:rsidP="00180E2F">
            <w:r w:rsidRPr="00C94737">
              <w:t>19 (25): DSP1 Flanger 2</w:t>
            </w:r>
          </w:p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0A (10): DSP1 Clean2 (Distortion?)</w:t>
            </w:r>
          </w:p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06: DSP1 Reverb Hall1</w:t>
            </w:r>
          </w:p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09: DSP1 TempoDelay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if User Type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if User Type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vMerge w:val="restart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1</w:t>
            </w: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vMerge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1A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D97264">
        <w:trPr>
          <w:trHeight w:val="288"/>
        </w:trPr>
        <w:tc>
          <w:tcPr>
            <w:tcW w:w="2514" w:type="dxa"/>
            <w:shd w:val="clear" w:color="auto" w:fill="D9E2F3" w:themeFill="accent1" w:themeFillTint="33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DSP1 Part</w:t>
            </w:r>
          </w:p>
        </w:tc>
        <w:tc>
          <w:tcPr>
            <w:tcW w:w="716" w:type="dxa"/>
            <w:shd w:val="clear" w:color="auto" w:fill="D9E2F3" w:themeFill="accent1" w:themeFillTint="33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D9E2F3" w:themeFill="accent1" w:themeFillTint="33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 xml:space="preserve">18 </w:t>
            </w:r>
            <w:r w:rsidRPr="008F419B">
              <w:rPr>
                <w:color w:val="4472C4" w:themeColor="accent1"/>
                <w:lang w:val="en-GB"/>
              </w:rPr>
              <w:t>(2C?)</w:t>
            </w:r>
          </w:p>
        </w:tc>
        <w:tc>
          <w:tcPr>
            <w:tcW w:w="3111" w:type="dxa"/>
            <w:shd w:val="clear" w:color="auto" w:fill="D9E2F3" w:themeFill="accent1" w:themeFillTint="33"/>
          </w:tcPr>
          <w:p w:rsidR="00180E2F" w:rsidRPr="004652FD" w:rsidRDefault="00180E2F" w:rsidP="00180E2F">
            <w:pPr>
              <w:rPr>
                <w:color w:val="4472C4" w:themeColor="accent1"/>
              </w:rPr>
            </w:pPr>
            <w:r w:rsidRPr="004652FD">
              <w:rPr>
                <w:color w:val="4472C4" w:themeColor="accent1"/>
              </w:rPr>
              <w:t>1C wenn Style-Part Änderung (von A nach B)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18: RHY1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19: RHY2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1A: BASS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1B: CHD1</w:t>
            </w:r>
          </w:p>
          <w:p w:rsidR="00180E2F" w:rsidRDefault="00180E2F" w:rsidP="00180E2F">
            <w:r>
              <w:t>1C: CHD2</w:t>
            </w:r>
          </w:p>
          <w:p w:rsidR="00180E2F" w:rsidRPr="00283CA9" w:rsidRDefault="00180E2F" w:rsidP="00180E2F">
            <w:r>
              <w:t>1D: PAD</w:t>
            </w:r>
          </w:p>
          <w:p w:rsidR="00180E2F" w:rsidRDefault="00180E2F" w:rsidP="00180E2F">
            <w:r>
              <w:t>1E: PHR1</w:t>
            </w:r>
          </w:p>
          <w:p w:rsidR="00180E2F" w:rsidRPr="00283CA9" w:rsidRDefault="00180E2F" w:rsidP="00180E2F">
            <w:r>
              <w:t>1F: PHR2</w:t>
            </w:r>
          </w:p>
        </w:tc>
      </w:tr>
      <w:tr w:rsidR="00180E2F" w:rsidRPr="00FF79C5" w:rsidTr="00C034D5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C034D5" w:rsidRDefault="00180E2F" w:rsidP="00180E2F">
            <w:pPr>
              <w:jc w:val="center"/>
              <w:rPr>
                <w:b/>
              </w:rPr>
            </w:pPr>
            <w:r>
              <w:rPr>
                <w:b/>
              </w:rPr>
              <w:t>Basic 1E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Pr="00C034D5" w:rsidRDefault="00180E2F" w:rsidP="00180E2F">
            <w: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0A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09 wenn Style 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62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15 wenn Style 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1A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00 wenn Style 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20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7F wenn StyleDSP1-9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15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FD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F9 wenn StyleDSP1-9 Änderung</w:t>
            </w:r>
          </w:p>
        </w:tc>
      </w:tr>
      <w:tr w:rsidR="00180E2F" w:rsidRPr="00FF79C5" w:rsidTr="00A65B0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20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</w:tcPr>
          <w:p w:rsidR="00180E2F" w:rsidRPr="002A6F19" w:rsidRDefault="00180E2F" w:rsidP="00180E2F">
            <w:r w:rsidRPr="002A6F19">
              <w:t>00 wenn nur Song abgespeichert oder auch nicht?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2A6F19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C4512D" w:rsidRDefault="00180E2F" w:rsidP="00180E2F">
            <w:r w:rsidRPr="00C4512D">
              <w:t>7F, dann 00 nach DSP1 User Type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C4512D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</w:tcPr>
          <w:p w:rsidR="00180E2F" w:rsidRDefault="00180E2F" w:rsidP="00180E2F">
            <w:r w:rsidRPr="00D20DFC">
              <w:t>3E wenn Song Volumeänderung</w:t>
            </w:r>
            <w:r>
              <w:t xml:space="preserve"> </w:t>
            </w:r>
            <w:r w:rsidRPr="00D20DFC">
              <w:t>(v</w:t>
            </w:r>
            <w:r>
              <w:t>on 52 auf 51)</w:t>
            </w:r>
          </w:p>
          <w:p w:rsidR="00180E2F" w:rsidRPr="00D20DFC" w:rsidRDefault="00180E2F" w:rsidP="00180E2F">
            <w:r>
              <w:t>0A wenn Song Volumeänderung (von 52 auf 127)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D20DFC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63</w:t>
            </w:r>
          </w:p>
        </w:tc>
        <w:tc>
          <w:tcPr>
            <w:tcW w:w="3111" w:type="dxa"/>
          </w:tcPr>
          <w:p w:rsidR="00180E2F" w:rsidRDefault="00180E2F" w:rsidP="00180E2F">
            <w:r w:rsidRPr="00836A47">
              <w:t>FF wenn Song Volumeänderung</w:t>
            </w:r>
            <w:r>
              <w:t xml:space="preserve"> (von 52 auf 51)</w:t>
            </w:r>
          </w:p>
          <w:p w:rsidR="00180E2F" w:rsidRDefault="00180E2F" w:rsidP="00180E2F">
            <w:r>
              <w:t>62 wenn Song Volumeänderung (von 52 auf 127)</w:t>
            </w:r>
          </w:p>
          <w:p w:rsidR="00180E2F" w:rsidRPr="00836A47" w:rsidRDefault="00180E2F" w:rsidP="00180E2F">
            <w:r>
              <w:t>01 if DSP1 User Type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836A47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3111" w:type="dxa"/>
          </w:tcPr>
          <w:p w:rsidR="00180E2F" w:rsidRDefault="00180E2F" w:rsidP="00180E2F">
            <w:r w:rsidRPr="00063F19">
              <w:t>11 wenn Song Volumeänderung (von 52 auf 51)</w:t>
            </w:r>
          </w:p>
          <w:p w:rsidR="00180E2F" w:rsidRPr="00063F19" w:rsidRDefault="00180E2F" w:rsidP="00180E2F">
            <w:r>
              <w:t>1A wenn Song Volumeänderung (von 52 auf 127)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063F19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A0FC0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03</w:t>
            </w:r>
          </w:p>
        </w:tc>
        <w:tc>
          <w:tcPr>
            <w:tcW w:w="3111" w:type="dxa"/>
          </w:tcPr>
          <w:p w:rsidR="00180E2F" w:rsidRPr="00A50189" w:rsidRDefault="00180E2F" w:rsidP="00180E2F">
            <w:r w:rsidRPr="00A50189">
              <w:t>7F wenn Song Volumeänderung (von 5</w:t>
            </w:r>
            <w:r>
              <w:t>2 auf 51)</w:t>
            </w:r>
          </w:p>
          <w:p w:rsidR="00180E2F" w:rsidRDefault="00180E2F" w:rsidP="00180E2F">
            <w:r w:rsidRPr="00A50189">
              <w:t>(von 52 auf 51)</w:t>
            </w:r>
          </w:p>
          <w:p w:rsidR="00180E2F" w:rsidRDefault="00180E2F" w:rsidP="00180E2F">
            <w:r>
              <w:t>00 wenn Song Volumeänderung (von 52 auf 127)</w:t>
            </w:r>
          </w:p>
          <w:p w:rsidR="00180E2F" w:rsidRPr="00E957B9" w:rsidRDefault="00180E2F" w:rsidP="00180E2F">
            <w:pPr>
              <w:rPr>
                <w:lang w:val="en-US"/>
              </w:rPr>
            </w:pPr>
            <w:r w:rsidRPr="00E957B9">
              <w:rPr>
                <w:lang w:val="en-US"/>
              </w:rPr>
              <w:t>7F is DSP1 User Type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E957B9" w:rsidRDefault="00180E2F" w:rsidP="00180E2F">
            <w:pPr>
              <w:rPr>
                <w:lang w:val="en-US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</w:tcPr>
          <w:p w:rsidR="00180E2F" w:rsidRPr="00B3077E" w:rsidRDefault="00180E2F" w:rsidP="00180E2F">
            <w:r w:rsidRPr="00B3077E">
              <w:t>FF bei Änderung allgemein</w:t>
            </w:r>
          </w:p>
          <w:p w:rsidR="00180E2F" w:rsidRDefault="00180E2F" w:rsidP="00180E2F">
            <w:r w:rsidRPr="00B3077E">
              <w:t>bei Änderung des Tempos</w:t>
            </w:r>
          </w:p>
          <w:p w:rsidR="00180E2F" w:rsidRDefault="00180E2F" w:rsidP="00180E2F">
            <w:r>
              <w:t>FD wenn nur Song abgespeichert</w:t>
            </w:r>
          </w:p>
          <w:p w:rsidR="00180E2F" w:rsidRDefault="00180E2F" w:rsidP="00180E2F">
            <w:r>
              <w:t>F9 wenn Song Volumeänderung (von 52 auf 51)</w:t>
            </w:r>
          </w:p>
          <w:p w:rsidR="00180E2F" w:rsidRPr="00B3077E" w:rsidRDefault="00180E2F" w:rsidP="00180E2F">
            <w:r>
              <w:t>FF wenn Song Volumeänderung (von 52 auf 127)</w:t>
            </w:r>
          </w:p>
        </w:tc>
      </w:tr>
      <w:tr w:rsidR="00180E2F" w:rsidRPr="00FF79C5" w:rsidTr="00E111E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21</w:t>
            </w: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09</w:t>
            </w:r>
          </w:p>
        </w:tc>
        <w:tc>
          <w:tcPr>
            <w:tcW w:w="3111" w:type="dxa"/>
            <w:shd w:val="clear" w:color="auto" w:fill="auto"/>
          </w:tcPr>
          <w:p w:rsidR="00180E2F" w:rsidRPr="00C31016" w:rsidRDefault="00180E2F" w:rsidP="00180E2F">
            <w:r w:rsidRPr="00C31016">
              <w:t>0D wenn Song Volumeänderung (v</w:t>
            </w:r>
            <w:r>
              <w:t>on 52 auf 127)</w:t>
            </w: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31016" w:rsidRDefault="00180E2F" w:rsidP="00180E2F"/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626792" w:rsidRDefault="00180E2F" w:rsidP="00180E2F">
            <w:r w:rsidRPr="00626792">
              <w:t>10 wenn Song Volumeänderung (von 52 a</w:t>
            </w:r>
            <w:r>
              <w:t>uf 127)</w:t>
            </w: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626792" w:rsidRDefault="00180E2F" w:rsidP="00180E2F"/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 w:rsidRPr="00B3077E">
              <w:t>FF bei Änderung allgemein</w:t>
            </w:r>
          </w:p>
          <w:p w:rsidR="00180E2F" w:rsidRPr="00B3077E" w:rsidRDefault="00180E2F" w:rsidP="00180E2F">
            <w:r w:rsidRPr="00B3077E">
              <w:t>bei Änderung des Tempos</w:t>
            </w:r>
          </w:p>
        </w:tc>
      </w:tr>
      <w:tr w:rsidR="00180E2F" w:rsidRPr="00FF79C5" w:rsidTr="00E111E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42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02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F259B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 bei Änderung allgemein</w:t>
            </w:r>
            <w:r>
              <w:rPr>
                <w:lang w:val="en-GB"/>
              </w:rPr>
              <w:t>?</w:t>
            </w:r>
          </w:p>
        </w:tc>
      </w:tr>
      <w:tr w:rsidR="00787973" w:rsidRPr="00FF79C5" w:rsidTr="0038447D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787973" w:rsidRPr="00787973" w:rsidRDefault="00787973" w:rsidP="0078797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Multipad 24</w:t>
            </w:r>
          </w:p>
        </w:tc>
      </w:tr>
      <w:tr w:rsidR="00787973" w:rsidRPr="00FF79C5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787973" w:rsidRPr="00FF79C5" w:rsidRDefault="00787973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787973" w:rsidRPr="00FF79C5" w:rsidRDefault="00787973" w:rsidP="00180E2F">
            <w:pPr>
              <w:rPr>
                <w:lang w:val="en-GB"/>
              </w:rPr>
            </w:pPr>
          </w:p>
        </w:tc>
      </w:tr>
      <w:tr w:rsidR="00787973" w:rsidRPr="006E5C6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787973" w:rsidRPr="00FF79C5" w:rsidRDefault="00BB4F61" w:rsidP="00180E2F">
            <w:pPr>
              <w:rPr>
                <w:lang w:val="en-GB"/>
              </w:rPr>
            </w:pPr>
            <w:r>
              <w:rPr>
                <w:lang w:val="en-GB"/>
              </w:rPr>
              <w:t>Multipad</w:t>
            </w:r>
            <w:r w:rsidR="00410BAE">
              <w:rPr>
                <w:lang w:val="en-GB"/>
              </w:rPr>
              <w:t>-</w:t>
            </w:r>
            <w:r w:rsidR="00121904">
              <w:rPr>
                <w:lang w:val="en-GB"/>
              </w:rPr>
              <w:t>Instrument (1)</w:t>
            </w:r>
          </w:p>
        </w:tc>
        <w:tc>
          <w:tcPr>
            <w:tcW w:w="716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BB4F61">
              <w:rPr>
                <w:lang w:val="en-GB"/>
              </w:rPr>
              <w:t xml:space="preserve"> </w:t>
            </w:r>
            <w:r w:rsidR="006E6A10">
              <w:rPr>
                <w:lang w:val="en-GB"/>
              </w:rPr>
              <w:t>-</w:t>
            </w:r>
            <w:r w:rsidR="00BB4F61">
              <w:rPr>
                <w:lang w:val="en-GB"/>
              </w:rPr>
              <w:t xml:space="preserve"> 7A</w:t>
            </w:r>
          </w:p>
        </w:tc>
        <w:tc>
          <w:tcPr>
            <w:tcW w:w="3111" w:type="dxa"/>
            <w:shd w:val="clear" w:color="auto" w:fill="auto"/>
          </w:tcPr>
          <w:p w:rsidR="00787973" w:rsidRPr="006E5C6F" w:rsidRDefault="00BB4F61" w:rsidP="00180E2F">
            <w:r w:rsidRPr="006E5C6F">
              <w:t xml:space="preserve">Tyros Data List: Order </w:t>
            </w:r>
            <w:r w:rsidR="00DD49AB" w:rsidRPr="006E5C6F">
              <w:t>-</w:t>
            </w:r>
            <w:r w:rsidRPr="006E5C6F">
              <w:t xml:space="preserve"> 1, z. B. E. Gtr16BtCut1 ist 00</w:t>
            </w:r>
            <w:r w:rsidR="00DD49AB" w:rsidRPr="006E5C6F">
              <w:t xml:space="preserve"> (als Index gewertet)</w:t>
            </w: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6E5C6F" w:rsidRDefault="0038447D" w:rsidP="00180E2F"/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493E62" w:rsidRPr="004471A8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493E62" w:rsidRPr="00FF79C5" w:rsidRDefault="00493E62" w:rsidP="00180E2F">
            <w:pPr>
              <w:rPr>
                <w:lang w:val="en-GB"/>
              </w:rPr>
            </w:pPr>
            <w:r>
              <w:rPr>
                <w:lang w:val="en-GB"/>
              </w:rPr>
              <w:t>Multipad-Instrument</w:t>
            </w:r>
            <w:r w:rsidR="00121904">
              <w:rPr>
                <w:lang w:val="en-GB"/>
              </w:rPr>
              <w:t xml:space="preserve"> (2)</w:t>
            </w:r>
          </w:p>
        </w:tc>
        <w:tc>
          <w:tcPr>
            <w:tcW w:w="716" w:type="dxa"/>
            <w:shd w:val="clear" w:color="auto" w:fill="auto"/>
          </w:tcPr>
          <w:p w:rsidR="00493E62" w:rsidRDefault="00493E62" w:rsidP="00180E2F">
            <w:pPr>
              <w:rPr>
                <w:lang w:val="en-GB"/>
              </w:rPr>
            </w:pPr>
            <w:r>
              <w:rPr>
                <w:lang w:val="en-GB"/>
              </w:rPr>
              <w:t>9, 10</w:t>
            </w:r>
          </w:p>
        </w:tc>
        <w:tc>
          <w:tcPr>
            <w:tcW w:w="2719" w:type="dxa"/>
            <w:shd w:val="clear" w:color="auto" w:fill="auto"/>
          </w:tcPr>
          <w:p w:rsidR="00B7755B" w:rsidRDefault="00B7755B" w:rsidP="00180E2F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</w:tcPr>
          <w:p w:rsidR="00493E62" w:rsidRPr="000C4C5F" w:rsidRDefault="001A46C3" w:rsidP="00153ADC">
            <w:pPr>
              <w:pStyle w:val="Listenabsatz"/>
              <w:numPr>
                <w:ilvl w:val="0"/>
                <w:numId w:val="17"/>
              </w:numPr>
              <w:ind w:left="360"/>
              <w:rPr>
                <w:b/>
                <w:lang w:val="en-GB"/>
              </w:rPr>
            </w:pPr>
            <w:r w:rsidRPr="000C4C5F">
              <w:rPr>
                <w:b/>
                <w:lang w:val="en-GB"/>
              </w:rPr>
              <w:t xml:space="preserve">see </w:t>
            </w:r>
            <w:r w:rsidR="00A22715" w:rsidRPr="000C4C5F">
              <w:rPr>
                <w:b/>
                <w:lang w:val="en-GB"/>
              </w:rPr>
              <w:fldChar w:fldCharType="begin"/>
            </w:r>
            <w:r w:rsidR="00A22715" w:rsidRPr="000C4C5F">
              <w:rPr>
                <w:b/>
                <w:lang w:val="en-GB"/>
              </w:rPr>
              <w:instrText xml:space="preserve"> REF _Ref509427251 \r \h </w:instrText>
            </w:r>
            <w:r w:rsidR="000C4C5F">
              <w:rPr>
                <w:b/>
                <w:lang w:val="en-GB"/>
              </w:rPr>
              <w:instrText xml:space="preserve"> \* MERGEFORMAT </w:instrText>
            </w:r>
            <w:r w:rsidR="00A22715" w:rsidRPr="000C4C5F">
              <w:rPr>
                <w:b/>
                <w:lang w:val="en-GB"/>
              </w:rPr>
            </w:r>
            <w:r w:rsidR="00A22715" w:rsidRPr="000C4C5F">
              <w:rPr>
                <w:b/>
                <w:lang w:val="en-GB"/>
              </w:rPr>
              <w:fldChar w:fldCharType="separate"/>
            </w:r>
            <w:r w:rsidR="00A6497F">
              <w:rPr>
                <w:b/>
                <w:lang w:val="en-GB"/>
              </w:rPr>
              <w:t>6.4</w:t>
            </w:r>
            <w:r w:rsidR="00A22715" w:rsidRPr="000C4C5F">
              <w:rPr>
                <w:b/>
                <w:lang w:val="en-GB"/>
              </w:rPr>
              <w:fldChar w:fldCharType="end"/>
            </w:r>
            <w:r w:rsidR="00A22715" w:rsidRPr="000C4C5F">
              <w:rPr>
                <w:b/>
                <w:lang w:val="en-GB"/>
              </w:rPr>
              <w:t xml:space="preserve"> </w:t>
            </w:r>
            <w:r w:rsidR="00A22715" w:rsidRPr="000C4C5F">
              <w:rPr>
                <w:b/>
                <w:lang w:val="en-GB"/>
              </w:rPr>
              <w:fldChar w:fldCharType="begin"/>
            </w:r>
            <w:r w:rsidR="00A22715" w:rsidRPr="000C4C5F">
              <w:rPr>
                <w:b/>
                <w:lang w:val="en-GB"/>
              </w:rPr>
              <w:instrText xml:space="preserve"> REF _Ref509427251 \h </w:instrText>
            </w:r>
            <w:r w:rsidR="000C4C5F">
              <w:rPr>
                <w:b/>
                <w:lang w:val="en-GB"/>
              </w:rPr>
              <w:instrText xml:space="preserve"> \* MERGEFORMAT </w:instrText>
            </w:r>
            <w:r w:rsidR="00A22715" w:rsidRPr="000C4C5F">
              <w:rPr>
                <w:b/>
                <w:lang w:val="en-GB"/>
              </w:rPr>
            </w:r>
            <w:r w:rsidR="00A22715" w:rsidRPr="000C4C5F">
              <w:rPr>
                <w:b/>
                <w:lang w:val="en-GB"/>
              </w:rPr>
              <w:fldChar w:fldCharType="separate"/>
            </w:r>
            <w:r w:rsidR="00A6497F" w:rsidRPr="00A6497F">
              <w:rPr>
                <w:b/>
                <w:lang w:val="en-US"/>
              </w:rPr>
              <w:t>MultiPads</w:t>
            </w:r>
            <w:r w:rsidR="00A22715" w:rsidRPr="000C4C5F">
              <w:rPr>
                <w:b/>
                <w:lang w:val="en-GB"/>
              </w:rPr>
              <w:fldChar w:fldCharType="end"/>
            </w: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1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8447D" w:rsidRPr="00E82D3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2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8447D" w:rsidRPr="00E82D3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3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8447D" w:rsidRPr="00E82D3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4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180E2F" w:rsidRPr="00FF79C5" w:rsidTr="000B59DA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Tempo 29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Tempo ?</w:t>
            </w: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1 / 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5- 500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Tempo Song</w:t>
            </w: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3 / 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5 - 500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Tempo Style</w:t>
            </w: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 / 6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5-500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/ 7F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 w:rsidRPr="00B3077E">
              <w:t>aus / ein</w:t>
            </w:r>
          </w:p>
          <w:p w:rsidR="00180E2F" w:rsidRPr="00B3077E" w:rsidRDefault="00180E2F" w:rsidP="00180E2F">
            <w:r w:rsidRPr="00B3077E">
              <w:t>Vermutung: nur ein, wenn Tempo Song nicht gleich Tempo Style</w:t>
            </w:r>
          </w:p>
        </w:tc>
      </w:tr>
      <w:tr w:rsidR="00180E2F" w:rsidRPr="00FF79C5" w:rsidTr="00FF46C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67095A" w:rsidRDefault="00180E2F" w:rsidP="00180E2F">
            <w:pPr>
              <w:jc w:val="center"/>
              <w:rPr>
                <w:b/>
              </w:rPr>
            </w:pPr>
            <w:r>
              <w:rPr>
                <w:b/>
              </w:rPr>
              <w:t>Basic 3E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7F</w:t>
            </w:r>
            <w:r w:rsidRPr="00797FFA">
              <w:t xml:space="preserve"> wenn Style-Part Ä</w:t>
            </w:r>
            <w:r>
              <w:t>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215F5E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03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A2095F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62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462A5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11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0042DC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1B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7D5917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F9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FB wenn Style-Part Änderung (von A nach B)</w:t>
            </w:r>
          </w:p>
        </w:tc>
      </w:tr>
    </w:tbl>
    <w:p w:rsidR="009B7611" w:rsidRDefault="009B7611" w:rsidP="00290B11">
      <w:pPr>
        <w:sectPr w:rsidR="009B7611" w:rsidSect="00FF3470">
          <w:headerReference w:type="default" r:id="rId18"/>
          <w:pgSz w:w="11906" w:h="16838"/>
          <w:pgMar w:top="567" w:right="1418" w:bottom="567" w:left="1418" w:header="454" w:footer="709" w:gutter="0"/>
          <w:cols w:space="708"/>
          <w:docGrid w:linePitch="360"/>
        </w:sectPr>
      </w:pPr>
    </w:p>
    <w:p w:rsidR="00933C9A" w:rsidRDefault="00FF7604" w:rsidP="009B7611">
      <w:pPr>
        <w:pStyle w:val="berschrift1"/>
      </w:pPr>
      <w:r>
        <w:lastRenderedPageBreak/>
        <w:t>Appendix</w:t>
      </w:r>
    </w:p>
    <w:p w:rsidR="00FF7604" w:rsidRPr="00FF7604" w:rsidRDefault="00FF7604" w:rsidP="00FF7604">
      <w:pPr>
        <w:pStyle w:val="berschrift2"/>
      </w:pPr>
      <w:bookmarkStart w:id="0" w:name="_Ref502785148"/>
      <w:r>
        <w:t>Style Channel Numbers</w:t>
      </w:r>
      <w:bookmarkEnd w:id="0"/>
    </w:p>
    <w:tbl>
      <w:tblPr>
        <w:tblStyle w:val="Tabellenraster"/>
        <w:tblW w:w="3271" w:type="dxa"/>
        <w:tblLook w:val="04A0" w:firstRow="1" w:lastRow="0" w:firstColumn="1" w:lastColumn="0" w:noHBand="0" w:noVBand="1"/>
      </w:tblPr>
      <w:tblGrid>
        <w:gridCol w:w="567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7F7EFE" w:rsidTr="00A841FC">
        <w:trPr>
          <w:trHeight w:val="227"/>
          <w:tblHeader/>
        </w:trPr>
        <w:tc>
          <w:tcPr>
            <w:tcW w:w="567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1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2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3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4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5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6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7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8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00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90671C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EA3472" w:rsidRDefault="008C766D" w:rsidP="00EA3472">
            <w:pPr>
              <w:jc w:val="center"/>
              <w:rPr>
                <w:b/>
              </w:rPr>
            </w:pPr>
            <w:r>
              <w:rPr>
                <w:b/>
              </w:rPr>
              <w:t>RHY 1 (Channel 1)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01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90671C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90671C" w:rsidRDefault="008C766D" w:rsidP="007F7EFE">
            <w:pPr>
              <w:jc w:val="center"/>
              <w:rPr>
                <w:b/>
              </w:rPr>
            </w:pPr>
            <w:r>
              <w:rPr>
                <w:b/>
              </w:rPr>
              <w:t>RHY 2 (Channel 2)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EA3472" w:rsidRDefault="006C5573" w:rsidP="007F7EFE">
            <w:pPr>
              <w:jc w:val="center"/>
              <w:rPr>
                <w:b/>
              </w:rPr>
            </w:pPr>
            <w:r>
              <w:rPr>
                <w:b/>
              </w:rPr>
              <w:t>Bass (Channel 3)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4120A" w:rsidP="007F7EFE">
            <w:pPr>
              <w:jc w:val="center"/>
              <w:rPr>
                <w:b/>
              </w:rPr>
            </w:pPr>
            <w:r>
              <w:rPr>
                <w:b/>
              </w:rPr>
              <w:t>CHD 1 (</w:t>
            </w:r>
            <w:r w:rsidR="00EA3472">
              <w:rPr>
                <w:b/>
              </w:rPr>
              <w:t>Channel 4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4120A" w:rsidP="007F7EFE">
            <w:pPr>
              <w:jc w:val="center"/>
              <w:rPr>
                <w:b/>
              </w:rPr>
            </w:pPr>
            <w:r>
              <w:rPr>
                <w:b/>
              </w:rPr>
              <w:t>CHD2 (</w:t>
            </w:r>
            <w:r w:rsidR="00EA3472">
              <w:rPr>
                <w:b/>
              </w:rPr>
              <w:t>Channel 5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F46E0" w:rsidRDefault="007F7EFE" w:rsidP="007F7EFE">
            <w:pPr>
              <w:jc w:val="center"/>
            </w:pPr>
            <w:r>
              <w:t>11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PAD (</w:t>
            </w:r>
            <w:r w:rsidR="00EA3472">
              <w:rPr>
                <w:b/>
              </w:rPr>
              <w:t>Channel 6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30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83ADA" w:rsidRDefault="007F7EFE" w:rsidP="007F7EFE">
            <w:pPr>
              <w:jc w:val="center"/>
            </w:pPr>
            <w:r w:rsidRPr="00883ADA">
              <w:t>31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32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33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34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35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36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37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38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39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3A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3B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3C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3D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3E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3F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PHR 1 (</w:t>
            </w:r>
            <w:r w:rsidR="00EA3472">
              <w:rPr>
                <w:b/>
              </w:rPr>
              <w:t>Channel 7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F46E0" w:rsidRDefault="007F7EFE" w:rsidP="007F7EFE">
            <w:pPr>
              <w:jc w:val="center"/>
            </w:pPr>
            <w:r>
              <w:t>50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51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lastRenderedPageBreak/>
              <w:t>60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65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66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67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68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69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6A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6B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6C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6D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6E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6F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6632C" w:rsidRDefault="007F7EFE" w:rsidP="007F7EFE">
            <w:pPr>
              <w:jc w:val="center"/>
            </w:pPr>
            <w:r w:rsidRPr="0086632C">
              <w:t>70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71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72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73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74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75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76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77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78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79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7A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7B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7C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7D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7E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7F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PHR 2 (</w:t>
            </w:r>
            <w:r w:rsidR="00EA3472">
              <w:rPr>
                <w:b/>
              </w:rPr>
              <w:t>Channel 8</w:t>
            </w:r>
            <w:r>
              <w:rPr>
                <w:b/>
              </w:rPr>
              <w:t>)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7F7EFE">
            <w:pPr>
              <w:jc w:val="center"/>
            </w:pPr>
            <w:r>
              <w:t>80</w:t>
            </w: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Default="006140F4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Pr="008F46E0" w:rsidRDefault="00032A52" w:rsidP="00032A52">
            <w:pPr>
              <w:jc w:val="center"/>
            </w:pPr>
            <w:r>
              <w:t>90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Pr="00883ADA" w:rsidRDefault="00032A52" w:rsidP="00032A52">
            <w:pPr>
              <w:jc w:val="center"/>
            </w:pPr>
            <w:r>
              <w:t>B0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C0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C1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C2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C3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C4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C5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C6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C7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C8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C9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CA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lastRenderedPageBreak/>
              <w:t>CB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CC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CD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CE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Pr="008F46E0" w:rsidRDefault="007E34B8" w:rsidP="007E34B8">
            <w:pPr>
              <w:jc w:val="center"/>
            </w:pPr>
            <w:r>
              <w:t>CF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D0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D1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D2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D3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D4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D5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D6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D7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D8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D9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DA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DB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DC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DD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DE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DF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E0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E1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E2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E3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E4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E5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E6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E7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E8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E9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EA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EB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EC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ED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EE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Pr="00FA5678" w:rsidRDefault="007E34B8" w:rsidP="007E34B8">
            <w:pPr>
              <w:jc w:val="center"/>
            </w:pPr>
            <w:r>
              <w:t>EF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F0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F1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F2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F3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F4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F5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F6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F7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F8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F9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FA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FB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FC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FD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FE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FF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3003EB" w:rsidRDefault="003003EB" w:rsidP="00A60721"/>
    <w:p w:rsidR="003003EB" w:rsidRPr="003E7955" w:rsidRDefault="00030A4C" w:rsidP="003003EB">
      <w:pPr>
        <w:pStyle w:val="berschrift2"/>
        <w:rPr>
          <w:lang w:val="en-US"/>
        </w:rPr>
      </w:pPr>
      <w:bookmarkStart w:id="1" w:name="_Ref502785066"/>
      <w:r>
        <w:rPr>
          <w:lang w:val="en-US"/>
        </w:rPr>
        <w:t>Initial Touch</w:t>
      </w:r>
      <w:r w:rsidR="005A6193">
        <w:rPr>
          <w:lang w:val="en-US"/>
        </w:rPr>
        <w:t>:</w:t>
      </w:r>
      <w:r>
        <w:rPr>
          <w:lang w:val="en-US"/>
        </w:rPr>
        <w:t xml:space="preserve"> </w:t>
      </w:r>
      <w:r w:rsidR="003E7955" w:rsidRPr="003E7955">
        <w:rPr>
          <w:lang w:val="en-US"/>
        </w:rPr>
        <w:t>R1 / R2 / R3 / Left Numbers</w:t>
      </w:r>
      <w:bookmarkEnd w:id="1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31"/>
        <w:gridCol w:w="831"/>
        <w:gridCol w:w="831"/>
        <w:gridCol w:w="831"/>
      </w:tblGrid>
      <w:tr w:rsidR="003003EB" w:rsidTr="00D173F5">
        <w:trPr>
          <w:jc w:val="center"/>
        </w:trPr>
        <w:tc>
          <w:tcPr>
            <w:tcW w:w="846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Hex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R1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R2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R3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Left</w:t>
            </w: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 xml:space="preserve">00 00 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01 00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02 00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03 00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F07F0D"/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04 00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5B7CE8" w:rsidP="003003EB">
            <w:pPr>
              <w:jc w:val="center"/>
            </w:pPr>
            <w:r>
              <w:t>X</w:t>
            </w: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05 00</w:t>
            </w:r>
          </w:p>
        </w:tc>
        <w:tc>
          <w:tcPr>
            <w:tcW w:w="831" w:type="dxa"/>
          </w:tcPr>
          <w:p w:rsidR="003003EB" w:rsidRDefault="00A17181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A17181" w:rsidP="003003EB">
            <w:pPr>
              <w:jc w:val="center"/>
            </w:pPr>
            <w:r>
              <w:t>X</w:t>
            </w: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06 00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F63E3C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C21A46"/>
        </w:tc>
        <w:tc>
          <w:tcPr>
            <w:tcW w:w="831" w:type="dxa"/>
          </w:tcPr>
          <w:p w:rsidR="003003EB" w:rsidRDefault="00F63E3C" w:rsidP="003003EB">
            <w:pPr>
              <w:jc w:val="center"/>
            </w:pPr>
            <w:r>
              <w:t>X</w:t>
            </w:r>
          </w:p>
        </w:tc>
      </w:tr>
      <w:tr w:rsidR="00D173F5" w:rsidTr="00D173F5">
        <w:trPr>
          <w:jc w:val="center"/>
        </w:trPr>
        <w:tc>
          <w:tcPr>
            <w:tcW w:w="846" w:type="dxa"/>
          </w:tcPr>
          <w:p w:rsidR="00D173F5" w:rsidRDefault="00D173F5" w:rsidP="003003EB">
            <w:r>
              <w:t>07 00</w:t>
            </w:r>
          </w:p>
        </w:tc>
        <w:tc>
          <w:tcPr>
            <w:tcW w:w="831" w:type="dxa"/>
          </w:tcPr>
          <w:p w:rsidR="00D173F5" w:rsidRDefault="00D173F5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D173F5" w:rsidRDefault="00D173F5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D173F5" w:rsidRDefault="00D173F5" w:rsidP="00C21A46"/>
        </w:tc>
        <w:tc>
          <w:tcPr>
            <w:tcW w:w="831" w:type="dxa"/>
          </w:tcPr>
          <w:p w:rsidR="00D173F5" w:rsidRDefault="00D173F5" w:rsidP="003003EB">
            <w:pPr>
              <w:jc w:val="center"/>
            </w:pPr>
            <w:r>
              <w:t>X</w:t>
            </w: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003EB"/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00 01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01 01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02 01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</w:tr>
      <w:tr w:rsidR="006A6917" w:rsidTr="00D173F5">
        <w:trPr>
          <w:jc w:val="center"/>
        </w:trPr>
        <w:tc>
          <w:tcPr>
            <w:tcW w:w="846" w:type="dxa"/>
          </w:tcPr>
          <w:p w:rsidR="006A6917" w:rsidRDefault="006A6917" w:rsidP="003766C5">
            <w:r>
              <w:t>03 01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04 01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</w:tr>
      <w:tr w:rsidR="00E91E65" w:rsidTr="00D173F5">
        <w:trPr>
          <w:jc w:val="center"/>
        </w:trPr>
        <w:tc>
          <w:tcPr>
            <w:tcW w:w="846" w:type="dxa"/>
          </w:tcPr>
          <w:p w:rsidR="00E91E65" w:rsidRDefault="00E91E65" w:rsidP="003766C5">
            <w:r>
              <w:t>05 01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E91E65" w:rsidP="003766C5">
            <w:pPr>
              <w:jc w:val="center"/>
            </w:pP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</w:tr>
      <w:tr w:rsidR="00E91E65" w:rsidTr="00D173F5">
        <w:trPr>
          <w:jc w:val="center"/>
        </w:trPr>
        <w:tc>
          <w:tcPr>
            <w:tcW w:w="846" w:type="dxa"/>
          </w:tcPr>
          <w:p w:rsidR="00E91E65" w:rsidRDefault="00E91E65" w:rsidP="003766C5">
            <w:r>
              <w:t>06 01</w:t>
            </w:r>
          </w:p>
        </w:tc>
        <w:tc>
          <w:tcPr>
            <w:tcW w:w="831" w:type="dxa"/>
          </w:tcPr>
          <w:p w:rsidR="00E91E65" w:rsidRDefault="00E91E65" w:rsidP="003766C5">
            <w:pPr>
              <w:jc w:val="center"/>
            </w:pP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07 01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</w:tr>
    </w:tbl>
    <w:p w:rsidR="00030A4C" w:rsidRDefault="00030A4C" w:rsidP="00030A4C">
      <w:pPr>
        <w:pStyle w:val="berschrift2"/>
        <w:rPr>
          <w:lang w:val="en-US"/>
        </w:rPr>
      </w:pPr>
      <w:bookmarkStart w:id="2" w:name="_Ref502785849"/>
      <w:r w:rsidRPr="00030A4C">
        <w:rPr>
          <w:lang w:val="en-US"/>
        </w:rPr>
        <w:t>After Touch</w:t>
      </w:r>
      <w:r w:rsidR="00FB5B36">
        <w:rPr>
          <w:lang w:val="en-US"/>
        </w:rPr>
        <w:t xml:space="preserve"> and </w:t>
      </w:r>
      <w:r w:rsidR="00191242">
        <w:rPr>
          <w:lang w:val="en-US"/>
        </w:rPr>
        <w:t>Modulation Wheel</w:t>
      </w:r>
      <w:r w:rsidRPr="00030A4C">
        <w:rPr>
          <w:lang w:val="en-US"/>
        </w:rPr>
        <w:t>: R1 / R2 / R3 / Left Numbers</w:t>
      </w:r>
      <w:bookmarkEnd w:id="2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31"/>
        <w:gridCol w:w="831"/>
        <w:gridCol w:w="831"/>
        <w:gridCol w:w="831"/>
      </w:tblGrid>
      <w:tr w:rsidR="00030A4C" w:rsidRPr="003003EB" w:rsidTr="00B3115B">
        <w:trPr>
          <w:jc w:val="center"/>
        </w:trPr>
        <w:tc>
          <w:tcPr>
            <w:tcW w:w="846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Hex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R1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R2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R3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Left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3E36DF" w:rsidP="00B3115B">
            <w:r>
              <w:t>F8 FC</w:t>
            </w:r>
            <w:r w:rsidR="00030A4C">
              <w:t xml:space="preserve"> 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133699" w:rsidP="00B3115B">
            <w:r>
              <w:t>F9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1032C1" w:rsidP="00B3115B">
            <w:r>
              <w:t>FA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706A76" w:rsidP="00B3115B">
            <w:r>
              <w:t>FB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680C73" w:rsidP="00B3115B">
            <w:r>
              <w:t>FC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60D05" w:rsidP="00B3115B">
            <w:r>
              <w:t>FD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C4E42" w:rsidP="00B3115B">
            <w:r>
              <w:t>FE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F6CB7" w:rsidP="00B3115B">
            <w:r>
              <w:t>FF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286201" w:rsidP="00B3115B">
            <w:r>
              <w:t>F8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A6A8A" w:rsidP="00B3115B">
            <w:r>
              <w:t>F9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>FA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>FB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91454D" w:rsidP="00B3115B">
            <w:r>
              <w:t>FC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>FD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>FE FE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>FF FF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</w:tbl>
    <w:p w:rsidR="00F60DB3" w:rsidRDefault="00F60DB3" w:rsidP="00030A4C">
      <w:pPr>
        <w:rPr>
          <w:lang w:val="en-US"/>
        </w:rPr>
      </w:pPr>
      <w:r>
        <w:rPr>
          <w:lang w:val="en-US"/>
        </w:rPr>
        <w:br w:type="page"/>
      </w:r>
    </w:p>
    <w:p w:rsidR="00030A4C" w:rsidRDefault="000C0ACC" w:rsidP="00F60DB3">
      <w:pPr>
        <w:pStyle w:val="berschrift2"/>
        <w:rPr>
          <w:lang w:val="en-US"/>
        </w:rPr>
      </w:pPr>
      <w:bookmarkStart w:id="3" w:name="_Ref509427251"/>
      <w:r>
        <w:rPr>
          <w:lang w:val="en-US"/>
        </w:rPr>
        <w:lastRenderedPageBreak/>
        <w:t>M</w:t>
      </w:r>
      <w:r w:rsidR="00F60DB3">
        <w:rPr>
          <w:lang w:val="en-US"/>
        </w:rPr>
        <w:t>ultiPads</w:t>
      </w:r>
      <w:bookmarkEnd w:id="3"/>
    </w:p>
    <w:p w:rsidR="00DF3619" w:rsidRPr="00DF3619" w:rsidRDefault="00DF3619" w:rsidP="00DF3619">
      <w:pPr>
        <w:rPr>
          <w:lang w:val="en-US"/>
        </w:rPr>
      </w:pPr>
      <w:r>
        <w:rPr>
          <w:lang w:val="en-US"/>
        </w:rPr>
        <w:t>Sorted by ascending hex numbers in data bytes 9 and 10.</w:t>
      </w:r>
    </w:p>
    <w:tbl>
      <w:tblPr>
        <w:tblStyle w:val="Tabellenraster"/>
        <w:tblW w:w="4531" w:type="dxa"/>
        <w:tblLook w:val="04A0" w:firstRow="1" w:lastRow="0" w:firstColumn="1" w:lastColumn="0" w:noHBand="0" w:noVBand="1"/>
      </w:tblPr>
      <w:tblGrid>
        <w:gridCol w:w="1408"/>
        <w:gridCol w:w="1281"/>
        <w:gridCol w:w="1842"/>
      </w:tblGrid>
      <w:tr w:rsidR="00F60DB3" w:rsidRPr="000A6D46" w:rsidTr="00922D50">
        <w:trPr>
          <w:tblHeader/>
        </w:trPr>
        <w:tc>
          <w:tcPr>
            <w:tcW w:w="1408" w:type="dxa"/>
            <w:shd w:val="clear" w:color="auto" w:fill="FBE4D5" w:themeFill="accent2" w:themeFillTint="33"/>
          </w:tcPr>
          <w:p w:rsidR="00F60DB3" w:rsidRPr="000A6D46" w:rsidRDefault="00D80555" w:rsidP="00F60DB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Byte 2</w:t>
            </w:r>
            <w:r w:rsidR="009D1EAA" w:rsidRPr="000A6D46">
              <w:rPr>
                <w:b/>
                <w:lang w:val="en-US"/>
              </w:rPr>
              <w:t xml:space="preserve"> (de</w:t>
            </w:r>
            <w:r w:rsidR="003B2A27">
              <w:rPr>
                <w:b/>
                <w:lang w:val="en-US"/>
              </w:rPr>
              <w:t>c</w:t>
            </w:r>
            <w:r>
              <w:rPr>
                <w:b/>
                <w:lang w:val="en-US"/>
              </w:rPr>
              <w:t>,</w:t>
            </w:r>
            <w:r w:rsidR="009D1EAA" w:rsidRPr="000A6D46">
              <w:rPr>
                <w:b/>
                <w:lang w:val="en-US"/>
              </w:rPr>
              <w:t xml:space="preserve"> hex</w:t>
            </w:r>
            <w:bookmarkStart w:id="4" w:name="_GoBack"/>
            <w:bookmarkEnd w:id="4"/>
            <w:r w:rsidR="009D1EAA" w:rsidRPr="000A6D46">
              <w:rPr>
                <w:b/>
                <w:lang w:val="en-US"/>
              </w:rPr>
              <w:t>)</w:t>
            </w:r>
          </w:p>
        </w:tc>
        <w:tc>
          <w:tcPr>
            <w:tcW w:w="1281" w:type="dxa"/>
            <w:shd w:val="clear" w:color="auto" w:fill="FBE4D5" w:themeFill="accent2" w:themeFillTint="33"/>
          </w:tcPr>
          <w:p w:rsidR="00F60DB3" w:rsidRPr="000A6D46" w:rsidRDefault="00D80555" w:rsidP="00F60DB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Byte</w:t>
            </w:r>
            <w:r w:rsidR="00DF3619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 xml:space="preserve"> 9,10 (hex)</w:t>
            </w:r>
          </w:p>
        </w:tc>
        <w:tc>
          <w:tcPr>
            <w:tcW w:w="1842" w:type="dxa"/>
            <w:shd w:val="clear" w:color="auto" w:fill="FBE4D5" w:themeFill="accent2" w:themeFillTint="33"/>
          </w:tcPr>
          <w:p w:rsidR="00F60DB3" w:rsidRPr="000A6D46" w:rsidRDefault="00F60DB3" w:rsidP="00F60DB3">
            <w:pPr>
              <w:jc w:val="center"/>
              <w:rPr>
                <w:b/>
                <w:lang w:val="en-US"/>
              </w:rPr>
            </w:pPr>
            <w:r w:rsidRPr="000A6D46">
              <w:rPr>
                <w:b/>
                <w:lang w:val="en-US"/>
              </w:rPr>
              <w:t>MultiPad</w:t>
            </w:r>
            <w:r w:rsidR="0084663D">
              <w:rPr>
                <w:b/>
                <w:lang w:val="en-US"/>
              </w:rPr>
              <w:t xml:space="preserve"> Name</w:t>
            </w:r>
          </w:p>
        </w:tc>
      </w:tr>
      <w:tr w:rsidR="00714759" w:rsidTr="003E7E8A">
        <w:tc>
          <w:tcPr>
            <w:tcW w:w="1408" w:type="dxa"/>
            <w:shd w:val="clear" w:color="auto" w:fill="DBDBDB" w:themeFill="accent3" w:themeFillTint="66"/>
          </w:tcPr>
          <w:p w:rsidR="00714759" w:rsidRDefault="00544DDB" w:rsidP="00F60DB3">
            <w:pPr>
              <w:rPr>
                <w:lang w:val="en-US"/>
              </w:rPr>
            </w:pPr>
            <w:r>
              <w:rPr>
                <w:lang w:val="en-US"/>
              </w:rPr>
              <w:t>103, 67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00 00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PowerKit1</w:t>
            </w:r>
          </w:p>
        </w:tc>
      </w:tr>
      <w:tr w:rsidR="00714759" w:rsidTr="003E7E8A">
        <w:tc>
          <w:tcPr>
            <w:tcW w:w="1408" w:type="dxa"/>
            <w:shd w:val="clear" w:color="auto" w:fill="DBDBDB" w:themeFill="accent3" w:themeFillTint="66"/>
          </w:tcPr>
          <w:p w:rsidR="00714759" w:rsidRDefault="00DC39EE" w:rsidP="00F60DB3">
            <w:pPr>
              <w:rPr>
                <w:lang w:val="en-US"/>
              </w:rPr>
            </w:pPr>
            <w:r>
              <w:rPr>
                <w:lang w:val="en-US"/>
              </w:rPr>
              <w:t>104, 68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00 01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PowerKit2</w:t>
            </w:r>
          </w:p>
        </w:tc>
      </w:tr>
      <w:tr w:rsidR="00F776BC" w:rsidTr="003E7E8A">
        <w:tc>
          <w:tcPr>
            <w:tcW w:w="1408" w:type="dxa"/>
            <w:shd w:val="clear" w:color="auto" w:fill="DBDBDB" w:themeFill="accent3" w:themeFillTint="66"/>
          </w:tcPr>
          <w:p w:rsidR="00F776BC" w:rsidRDefault="00DC39EE" w:rsidP="00F60DB3">
            <w:pPr>
              <w:rPr>
                <w:lang w:val="en-US"/>
              </w:rPr>
            </w:pPr>
            <w:r>
              <w:rPr>
                <w:lang w:val="en-US"/>
              </w:rPr>
              <w:t>105, 69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F776BC" w:rsidRDefault="00F776BC" w:rsidP="00F60DB3">
            <w:pPr>
              <w:rPr>
                <w:lang w:val="en-US"/>
              </w:rPr>
            </w:pPr>
            <w:r>
              <w:rPr>
                <w:lang w:val="en-US"/>
              </w:rPr>
              <w:t>00 02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F776BC" w:rsidRDefault="00F776BC" w:rsidP="00F60DB3">
            <w:pPr>
              <w:rPr>
                <w:lang w:val="en-US"/>
              </w:rPr>
            </w:pPr>
            <w:r>
              <w:rPr>
                <w:lang w:val="en-US"/>
              </w:rPr>
              <w:t>DanceKit</w:t>
            </w:r>
          </w:p>
        </w:tc>
      </w:tr>
      <w:tr w:rsidR="00FB24D1" w:rsidTr="003E7E8A">
        <w:tc>
          <w:tcPr>
            <w:tcW w:w="1408" w:type="dxa"/>
            <w:shd w:val="clear" w:color="auto" w:fill="auto"/>
          </w:tcPr>
          <w:p w:rsidR="00FB24D1" w:rsidRDefault="00A157D3" w:rsidP="00F60DB3">
            <w:pPr>
              <w:rPr>
                <w:lang w:val="en-US"/>
              </w:rPr>
            </w:pPr>
            <w:r>
              <w:rPr>
                <w:lang w:val="en-US"/>
              </w:rPr>
              <w:t>101, 65</w:t>
            </w:r>
          </w:p>
        </w:tc>
        <w:tc>
          <w:tcPr>
            <w:tcW w:w="1281" w:type="dxa"/>
            <w:shd w:val="clear" w:color="auto" w:fill="auto"/>
          </w:tcPr>
          <w:p w:rsidR="00FB24D1" w:rsidRDefault="00FB24D1" w:rsidP="00F60DB3">
            <w:pPr>
              <w:rPr>
                <w:lang w:val="en-US"/>
              </w:rPr>
            </w:pPr>
            <w:r>
              <w:rPr>
                <w:lang w:val="en-US"/>
              </w:rPr>
              <w:t>01 00</w:t>
            </w:r>
          </w:p>
        </w:tc>
        <w:tc>
          <w:tcPr>
            <w:tcW w:w="1842" w:type="dxa"/>
            <w:shd w:val="clear" w:color="auto" w:fill="auto"/>
          </w:tcPr>
          <w:p w:rsidR="00FB24D1" w:rsidRDefault="00FB24D1" w:rsidP="00F60DB3">
            <w:pPr>
              <w:rPr>
                <w:lang w:val="en-US"/>
              </w:rPr>
            </w:pPr>
            <w:r>
              <w:rPr>
                <w:lang w:val="en-US"/>
              </w:rPr>
              <w:t>PowerSnares</w:t>
            </w:r>
          </w:p>
        </w:tc>
      </w:tr>
      <w:tr w:rsidR="00F60DB3" w:rsidTr="003E7E8A">
        <w:tc>
          <w:tcPr>
            <w:tcW w:w="1408" w:type="dxa"/>
            <w:shd w:val="clear" w:color="auto" w:fill="auto"/>
          </w:tcPr>
          <w:p w:rsidR="00F60DB3" w:rsidRDefault="0033458C" w:rsidP="00F60DB3">
            <w:pPr>
              <w:rPr>
                <w:lang w:val="en-US"/>
              </w:rPr>
            </w:pPr>
            <w:r>
              <w:rPr>
                <w:lang w:val="en-US"/>
              </w:rPr>
              <w:t>90, 5A</w:t>
            </w:r>
          </w:p>
        </w:tc>
        <w:tc>
          <w:tcPr>
            <w:tcW w:w="1281" w:type="dxa"/>
            <w:shd w:val="clear" w:color="auto" w:fill="auto"/>
          </w:tcPr>
          <w:p w:rsidR="00F60DB3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01 01</w:t>
            </w:r>
          </w:p>
        </w:tc>
        <w:tc>
          <w:tcPr>
            <w:tcW w:w="1842" w:type="dxa"/>
            <w:shd w:val="clear" w:color="auto" w:fill="auto"/>
          </w:tcPr>
          <w:p w:rsidR="00F60DB3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SnarePlay1</w:t>
            </w:r>
          </w:p>
        </w:tc>
      </w:tr>
      <w:tr w:rsidR="00E95838" w:rsidTr="003E7E8A">
        <w:tc>
          <w:tcPr>
            <w:tcW w:w="1408" w:type="dxa"/>
            <w:shd w:val="clear" w:color="auto" w:fill="auto"/>
          </w:tcPr>
          <w:p w:rsidR="00E95838" w:rsidRDefault="00A157D3" w:rsidP="00F60DB3">
            <w:pPr>
              <w:rPr>
                <w:lang w:val="en-US"/>
              </w:rPr>
            </w:pPr>
            <w:r>
              <w:rPr>
                <w:lang w:val="en-US"/>
              </w:rPr>
              <w:t>91, 5B</w:t>
            </w:r>
          </w:p>
        </w:tc>
        <w:tc>
          <w:tcPr>
            <w:tcW w:w="1281" w:type="dxa"/>
            <w:shd w:val="clear" w:color="auto" w:fill="auto"/>
          </w:tcPr>
          <w:p w:rsidR="00E95838" w:rsidRDefault="00E95838" w:rsidP="00F60DB3">
            <w:pPr>
              <w:rPr>
                <w:lang w:val="en-US"/>
              </w:rPr>
            </w:pPr>
            <w:r>
              <w:rPr>
                <w:lang w:val="en-US"/>
              </w:rPr>
              <w:t>01 02</w:t>
            </w:r>
          </w:p>
        </w:tc>
        <w:tc>
          <w:tcPr>
            <w:tcW w:w="1842" w:type="dxa"/>
            <w:shd w:val="clear" w:color="auto" w:fill="auto"/>
          </w:tcPr>
          <w:p w:rsidR="00E95838" w:rsidRDefault="00E95838" w:rsidP="00F60DB3">
            <w:pPr>
              <w:rPr>
                <w:lang w:val="en-US"/>
              </w:rPr>
            </w:pPr>
            <w:r>
              <w:rPr>
                <w:lang w:val="en-US"/>
              </w:rPr>
              <w:t>SnarePlay2</w:t>
            </w:r>
          </w:p>
        </w:tc>
      </w:tr>
      <w:tr w:rsidR="00980D47" w:rsidTr="003E7E8A">
        <w:tc>
          <w:tcPr>
            <w:tcW w:w="1408" w:type="dxa"/>
            <w:shd w:val="clear" w:color="auto" w:fill="DBDBDB" w:themeFill="accent3" w:themeFillTint="66"/>
          </w:tcPr>
          <w:p w:rsidR="00980D47" w:rsidRDefault="008F2C61" w:rsidP="00F60DB3">
            <w:pPr>
              <w:rPr>
                <w:lang w:val="en-US"/>
              </w:rPr>
            </w:pPr>
            <w:r>
              <w:rPr>
                <w:lang w:val="en-US"/>
              </w:rPr>
              <w:t>100, 64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02 00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PowerToms</w:t>
            </w:r>
          </w:p>
        </w:tc>
      </w:tr>
      <w:tr w:rsidR="004C2721" w:rsidTr="00373C4A">
        <w:tc>
          <w:tcPr>
            <w:tcW w:w="1408" w:type="dxa"/>
            <w:shd w:val="clear" w:color="auto" w:fill="auto"/>
          </w:tcPr>
          <w:p w:rsidR="004C2721" w:rsidRDefault="00A157D3" w:rsidP="00F60DB3">
            <w:pPr>
              <w:rPr>
                <w:lang w:val="en-US"/>
              </w:rPr>
            </w:pPr>
            <w:r>
              <w:rPr>
                <w:lang w:val="en-US"/>
              </w:rPr>
              <w:t>102, 66</w:t>
            </w:r>
          </w:p>
        </w:tc>
        <w:tc>
          <w:tcPr>
            <w:tcW w:w="1281" w:type="dxa"/>
            <w:shd w:val="clear" w:color="auto" w:fill="auto"/>
          </w:tcPr>
          <w:p w:rsidR="004C2721" w:rsidRDefault="004C2721" w:rsidP="00F60DB3">
            <w:pPr>
              <w:rPr>
                <w:lang w:val="en-US"/>
              </w:rPr>
            </w:pPr>
            <w:r>
              <w:rPr>
                <w:lang w:val="en-US"/>
              </w:rPr>
              <w:t>03 00</w:t>
            </w:r>
          </w:p>
        </w:tc>
        <w:tc>
          <w:tcPr>
            <w:tcW w:w="1842" w:type="dxa"/>
            <w:shd w:val="clear" w:color="auto" w:fill="auto"/>
          </w:tcPr>
          <w:p w:rsidR="004C2721" w:rsidRDefault="004C2721" w:rsidP="00F60DB3">
            <w:pPr>
              <w:rPr>
                <w:lang w:val="en-US"/>
              </w:rPr>
            </w:pPr>
            <w:r>
              <w:rPr>
                <w:lang w:val="en-US"/>
              </w:rPr>
              <w:t>CrashCymbals</w:t>
            </w:r>
          </w:p>
        </w:tc>
      </w:tr>
      <w:tr w:rsidR="00F84AFC" w:rsidTr="00373C4A">
        <w:tc>
          <w:tcPr>
            <w:tcW w:w="1408" w:type="dxa"/>
            <w:shd w:val="clear" w:color="auto" w:fill="DBDBDB" w:themeFill="accent3" w:themeFillTint="66"/>
          </w:tcPr>
          <w:p w:rsidR="00F84AFC" w:rsidRDefault="002E1C13" w:rsidP="00F60DB3">
            <w:pPr>
              <w:rPr>
                <w:lang w:val="en-US"/>
              </w:rPr>
            </w:pPr>
            <w:r>
              <w:rPr>
                <w:lang w:val="en-US"/>
              </w:rPr>
              <w:t>106, 6A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04 00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LatinKit1</w:t>
            </w:r>
          </w:p>
        </w:tc>
      </w:tr>
      <w:tr w:rsidR="00F84AFC" w:rsidTr="00373C4A">
        <w:tc>
          <w:tcPr>
            <w:tcW w:w="1408" w:type="dxa"/>
            <w:shd w:val="clear" w:color="auto" w:fill="DBDBDB" w:themeFill="accent3" w:themeFillTint="66"/>
          </w:tcPr>
          <w:p w:rsidR="00F84AFC" w:rsidRDefault="002E1C13" w:rsidP="00F60DB3">
            <w:pPr>
              <w:rPr>
                <w:lang w:val="en-US"/>
              </w:rPr>
            </w:pPr>
            <w:r>
              <w:rPr>
                <w:lang w:val="en-US"/>
              </w:rPr>
              <w:t>107, 6B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04 01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LatinKit2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2E1C13" w:rsidP="00F60DB3">
            <w:pPr>
              <w:rPr>
                <w:lang w:val="en-US"/>
              </w:rPr>
            </w:pPr>
            <w:r>
              <w:rPr>
                <w:lang w:val="en-US"/>
              </w:rPr>
              <w:t>108, 6C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04 02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LatinKit3</w:t>
            </w:r>
          </w:p>
        </w:tc>
      </w:tr>
      <w:tr w:rsidR="00CC2560" w:rsidTr="00373C4A">
        <w:tc>
          <w:tcPr>
            <w:tcW w:w="1408" w:type="dxa"/>
            <w:shd w:val="clear" w:color="auto" w:fill="auto"/>
          </w:tcPr>
          <w:p w:rsidR="00CC2560" w:rsidRDefault="00A23CAA" w:rsidP="00F60DB3">
            <w:pPr>
              <w:rPr>
                <w:lang w:val="en-US"/>
              </w:rPr>
            </w:pPr>
            <w:r>
              <w:rPr>
                <w:lang w:val="en-US"/>
              </w:rPr>
              <w:t>121, 79</w:t>
            </w:r>
          </w:p>
        </w:tc>
        <w:tc>
          <w:tcPr>
            <w:tcW w:w="1281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05 00</w:t>
            </w:r>
          </w:p>
        </w:tc>
        <w:tc>
          <w:tcPr>
            <w:tcW w:w="1842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ArabicPerc1</w:t>
            </w:r>
          </w:p>
        </w:tc>
      </w:tr>
      <w:tr w:rsidR="00CC2560" w:rsidTr="00373C4A">
        <w:tc>
          <w:tcPr>
            <w:tcW w:w="1408" w:type="dxa"/>
            <w:shd w:val="clear" w:color="auto" w:fill="auto"/>
          </w:tcPr>
          <w:p w:rsidR="00CC2560" w:rsidRDefault="00A23CAA" w:rsidP="00F60DB3">
            <w:pPr>
              <w:rPr>
                <w:lang w:val="en-US"/>
              </w:rPr>
            </w:pPr>
            <w:r>
              <w:rPr>
                <w:lang w:val="en-US"/>
              </w:rPr>
              <w:t xml:space="preserve">122, </w:t>
            </w:r>
            <w:r w:rsidR="00BB75C9">
              <w:rPr>
                <w:lang w:val="en-US"/>
              </w:rPr>
              <w:t>7A</w:t>
            </w:r>
          </w:p>
        </w:tc>
        <w:tc>
          <w:tcPr>
            <w:tcW w:w="1281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05 01</w:t>
            </w:r>
          </w:p>
        </w:tc>
        <w:tc>
          <w:tcPr>
            <w:tcW w:w="1842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ArabicPerc2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C14698" w:rsidP="00F60DB3">
            <w:pPr>
              <w:rPr>
                <w:lang w:val="en-US"/>
              </w:rPr>
            </w:pPr>
            <w:r>
              <w:rPr>
                <w:lang w:val="en-US"/>
              </w:rPr>
              <w:t>47, 2F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07 00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BrassChords1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4D0316" w:rsidP="00F60DB3">
            <w:pPr>
              <w:rPr>
                <w:lang w:val="en-US"/>
              </w:rPr>
            </w:pPr>
            <w:r>
              <w:rPr>
                <w:lang w:val="en-US"/>
              </w:rPr>
              <w:t>48, 30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07 01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BrassChords2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4D0316" w:rsidP="00F60DB3">
            <w:pPr>
              <w:rPr>
                <w:lang w:val="en-US"/>
              </w:rPr>
            </w:pPr>
            <w:r>
              <w:rPr>
                <w:lang w:val="en-US"/>
              </w:rPr>
              <w:t>49, 31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07 02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BrassChords3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AF17B4" w:rsidP="00F60DB3">
            <w:pPr>
              <w:rPr>
                <w:lang w:val="en-US"/>
              </w:rPr>
            </w:pPr>
            <w:r>
              <w:rPr>
                <w:lang w:val="en-US"/>
              </w:rPr>
              <w:t>70, 46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08 00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LatinPerc1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AF17B4" w:rsidP="00F60DB3">
            <w:pPr>
              <w:rPr>
                <w:lang w:val="en-US"/>
              </w:rPr>
            </w:pPr>
            <w:r>
              <w:rPr>
                <w:lang w:val="en-US"/>
              </w:rPr>
              <w:t>71, 47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08 01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LatinPerc2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BE151C" w:rsidP="00F60DB3">
            <w:pPr>
              <w:rPr>
                <w:lang w:val="en-US"/>
              </w:rPr>
            </w:pPr>
            <w:r>
              <w:rPr>
                <w:lang w:val="en-US"/>
              </w:rPr>
              <w:t>72, 48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08 02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LatinPerc3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BE151C" w:rsidP="00F60DB3">
            <w:pPr>
              <w:rPr>
                <w:lang w:val="en-US"/>
              </w:rPr>
            </w:pPr>
            <w:r>
              <w:rPr>
                <w:lang w:val="en-US"/>
              </w:rPr>
              <w:t>73, 49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08 03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LatinPerc4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BE151C" w:rsidP="00F60DB3">
            <w:pPr>
              <w:rPr>
                <w:lang w:val="en-US"/>
              </w:rPr>
            </w:pPr>
            <w:r>
              <w:rPr>
                <w:lang w:val="en-US"/>
              </w:rPr>
              <w:t>74, 4A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08 04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LatinPerc5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58297A" w:rsidP="00F60DB3">
            <w:pPr>
              <w:rPr>
                <w:lang w:val="en-US"/>
              </w:rPr>
            </w:pPr>
            <w:r>
              <w:rPr>
                <w:lang w:val="en-US"/>
              </w:rPr>
              <w:t>55, 37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09 00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AttentionDuo</w:t>
            </w:r>
          </w:p>
        </w:tc>
      </w:tr>
      <w:tr w:rsidR="00175BF6" w:rsidTr="00373C4A">
        <w:tc>
          <w:tcPr>
            <w:tcW w:w="1408" w:type="dxa"/>
            <w:shd w:val="clear" w:color="auto" w:fill="auto"/>
          </w:tcPr>
          <w:p w:rsidR="00175BF6" w:rsidRDefault="00D91D48" w:rsidP="00F60DB3">
            <w:pPr>
              <w:rPr>
                <w:lang w:val="en-US"/>
              </w:rPr>
            </w:pPr>
            <w:r>
              <w:rPr>
                <w:lang w:val="en-US"/>
              </w:rPr>
              <w:t>59, 3B</w:t>
            </w:r>
          </w:p>
        </w:tc>
        <w:tc>
          <w:tcPr>
            <w:tcW w:w="1281" w:type="dxa"/>
            <w:shd w:val="clear" w:color="auto" w:fill="auto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0A 00</w:t>
            </w:r>
          </w:p>
        </w:tc>
        <w:tc>
          <w:tcPr>
            <w:tcW w:w="1842" w:type="dxa"/>
            <w:shd w:val="clear" w:color="auto" w:fill="auto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DrumEndings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865C62" w:rsidP="00F60DB3">
            <w:pPr>
              <w:rPr>
                <w:lang w:val="en-US"/>
              </w:rPr>
            </w:pPr>
            <w:r>
              <w:rPr>
                <w:lang w:val="en-US"/>
              </w:rPr>
              <w:t>40, 28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TrumpetSwing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41, 29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BrassSwing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565001" w:rsidP="00F60DB3">
            <w:pPr>
              <w:rPr>
                <w:lang w:val="en-US"/>
              </w:rPr>
            </w:pPr>
            <w:r>
              <w:rPr>
                <w:lang w:val="en-US"/>
              </w:rPr>
              <w:t>51, 33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SynthBrassSlide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42, 2A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03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BigBandSwing1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43, 2B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04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BigBandSwing2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44, 2C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05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BigBandSwing3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F94953" w:rsidP="00F60DB3">
            <w:pPr>
              <w:rPr>
                <w:lang w:val="en-US"/>
              </w:rPr>
            </w:pPr>
            <w:r>
              <w:rPr>
                <w:lang w:val="en-US"/>
              </w:rPr>
              <w:t>46, 2E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06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Brass8Beat</w:t>
            </w:r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2017DA" w:rsidP="00F60DB3">
            <w:pPr>
              <w:rPr>
                <w:lang w:val="en-US"/>
              </w:rPr>
            </w:pPr>
            <w:r>
              <w:rPr>
                <w:lang w:val="en-US"/>
              </w:rPr>
              <w:t>35, 23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0D 00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BoogieLoops</w:t>
            </w:r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132521" w:rsidP="00F60DB3">
            <w:pPr>
              <w:rPr>
                <w:lang w:val="en-US"/>
              </w:rPr>
            </w:pPr>
            <w:r>
              <w:rPr>
                <w:lang w:val="en-US"/>
              </w:rPr>
              <w:t>34, 22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0D 01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OrganBlues</w:t>
            </w:r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9E3407" w:rsidP="00F60DB3">
            <w:pPr>
              <w:rPr>
                <w:lang w:val="en-US"/>
              </w:rPr>
            </w:pPr>
            <w:r>
              <w:rPr>
                <w:lang w:val="en-US"/>
              </w:rPr>
              <w:t>63, 3F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0E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TwinkleArpegio</w:t>
            </w:r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9E3407" w:rsidP="00F60DB3">
            <w:pPr>
              <w:rPr>
                <w:lang w:val="en-US"/>
              </w:rPr>
            </w:pPr>
            <w:r>
              <w:rPr>
                <w:lang w:val="en-US"/>
              </w:rPr>
              <w:t>62, 3</w:t>
            </w:r>
            <w:r w:rsidR="00F470F0">
              <w:rPr>
                <w:lang w:val="en-US"/>
              </w:rPr>
              <w:t>E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0E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HeavenArpegio</w:t>
            </w:r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855539" w:rsidP="00F60DB3">
            <w:pPr>
              <w:rPr>
                <w:lang w:val="en-US"/>
              </w:rPr>
            </w:pPr>
            <w:r>
              <w:rPr>
                <w:lang w:val="en-US"/>
              </w:rPr>
              <w:t>60, 3C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0F 00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PianoArp16Bt</w:t>
            </w:r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855539" w:rsidP="00F60DB3">
            <w:pPr>
              <w:rPr>
                <w:lang w:val="en-US"/>
              </w:rPr>
            </w:pPr>
            <w:r>
              <w:rPr>
                <w:lang w:val="en-US"/>
              </w:rPr>
              <w:t>61, 3D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0F 01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PianoArp8Bt</w:t>
            </w:r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717553" w:rsidP="00F60DB3">
            <w:pPr>
              <w:rPr>
                <w:lang w:val="en-US"/>
              </w:rPr>
            </w:pPr>
            <w:r>
              <w:rPr>
                <w:lang w:val="en-US"/>
              </w:rPr>
              <w:t>68, 44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10 00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Harpeggio1</w:t>
            </w:r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911008" w:rsidP="00F60DB3">
            <w:pPr>
              <w:rPr>
                <w:lang w:val="en-US"/>
              </w:rPr>
            </w:pPr>
            <w:r>
              <w:rPr>
                <w:lang w:val="en-US"/>
              </w:rPr>
              <w:t>69, 45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10 02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Harpeggio2</w:t>
            </w:r>
          </w:p>
        </w:tc>
      </w:tr>
      <w:tr w:rsidR="00AD46B5" w:rsidTr="00373C4A">
        <w:tc>
          <w:tcPr>
            <w:tcW w:w="1408" w:type="dxa"/>
            <w:shd w:val="clear" w:color="auto" w:fill="auto"/>
          </w:tcPr>
          <w:p w:rsidR="00AD46B5" w:rsidRDefault="00F14796" w:rsidP="00AD46B5">
            <w:pPr>
              <w:rPr>
                <w:lang w:val="en-US"/>
              </w:rPr>
            </w:pPr>
            <w:r>
              <w:rPr>
                <w:lang w:val="en-US"/>
              </w:rPr>
              <w:t>99, 63</w:t>
            </w:r>
          </w:p>
        </w:tc>
        <w:tc>
          <w:tcPr>
            <w:tcW w:w="1281" w:type="dxa"/>
            <w:shd w:val="clear" w:color="auto" w:fill="auto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11 00</w:t>
            </w:r>
          </w:p>
        </w:tc>
        <w:tc>
          <w:tcPr>
            <w:tcW w:w="1842" w:type="dxa"/>
            <w:shd w:val="clear" w:color="auto" w:fill="auto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XmasLoops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37, 25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12 00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BaroqueStrings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38, 26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12 01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StringsArpeggio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39, 27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12 02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StrRun&amp;Fall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57, 39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13 00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PianoGlissando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56, 38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14 00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Fanfare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50, 32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15 00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Falls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53, 35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16 00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Classical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24, 18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17 00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FlamencoGtr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36, 24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18 00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LatinKeys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29, 1D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18 01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ReggaeAccomp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0, 0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E.Gtr16BtCut1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1, 1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E.Gtr16BtCut2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2, 2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E.Gtr16BtCut3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7, 7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19 04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E.Gtr16BtShfl1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8, 8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19 05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E.Gtr16BtShfl2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32, 20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1A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E.GtrRock1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33, 21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1A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E.GtrRock2</w:t>
            </w:r>
          </w:p>
        </w:tc>
      </w:tr>
      <w:tr w:rsidR="00AD46B5" w:rsidTr="0084663D">
        <w:tc>
          <w:tcPr>
            <w:tcW w:w="1408" w:type="dxa"/>
          </w:tcPr>
          <w:p w:rsidR="00AD46B5" w:rsidRDefault="008B5EA9" w:rsidP="00AD46B5">
            <w:pPr>
              <w:rPr>
                <w:lang w:val="en-US"/>
              </w:rPr>
            </w:pPr>
            <w:r>
              <w:rPr>
                <w:lang w:val="en-US"/>
              </w:rPr>
              <w:t>25, 19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1B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Steel8BtStrum1</w:t>
            </w:r>
          </w:p>
        </w:tc>
      </w:tr>
      <w:tr w:rsidR="00AD46B5" w:rsidTr="0084663D">
        <w:tc>
          <w:tcPr>
            <w:tcW w:w="1408" w:type="dxa"/>
          </w:tcPr>
          <w:p w:rsidR="00AD46B5" w:rsidRDefault="008B5EA9" w:rsidP="00AD46B5">
            <w:pPr>
              <w:rPr>
                <w:lang w:val="en-US"/>
              </w:rPr>
            </w:pPr>
            <w:r>
              <w:rPr>
                <w:lang w:val="en-US"/>
              </w:rPr>
              <w:t>26, 1A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1B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Steel8BtStrum2</w:t>
            </w:r>
          </w:p>
        </w:tc>
      </w:tr>
      <w:tr w:rsidR="00EE7741" w:rsidTr="00DE347D">
        <w:tc>
          <w:tcPr>
            <w:tcW w:w="1408" w:type="dxa"/>
            <w:shd w:val="clear" w:color="auto" w:fill="DBDBDB" w:themeFill="accent3" w:themeFillTint="66"/>
          </w:tcPr>
          <w:p w:rsidR="00EE7741" w:rsidRDefault="00887BA2" w:rsidP="00AD46B5">
            <w:pPr>
              <w:rPr>
                <w:lang w:val="en-US"/>
              </w:rPr>
            </w:pPr>
            <w:r>
              <w:rPr>
                <w:lang w:val="en-US"/>
              </w:rPr>
              <w:t>113, 71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EE7741" w:rsidRDefault="00EE7741" w:rsidP="00AD46B5">
            <w:pPr>
              <w:rPr>
                <w:lang w:val="en-US"/>
              </w:rPr>
            </w:pPr>
            <w:r>
              <w:rPr>
                <w:lang w:val="en-US"/>
              </w:rPr>
              <w:t>1C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EE7741" w:rsidRDefault="00EE7741" w:rsidP="00AD46B5">
            <w:pPr>
              <w:rPr>
                <w:lang w:val="en-US"/>
              </w:rPr>
            </w:pPr>
            <w:r>
              <w:rPr>
                <w:lang w:val="en-US"/>
              </w:rPr>
              <w:t>DJ-BasicSet</w:t>
            </w:r>
          </w:p>
        </w:tc>
      </w:tr>
      <w:tr w:rsidR="002D76BA" w:rsidTr="0084663D">
        <w:tc>
          <w:tcPr>
            <w:tcW w:w="1408" w:type="dxa"/>
          </w:tcPr>
          <w:p w:rsidR="002D76BA" w:rsidRDefault="00887BA2" w:rsidP="00AD46B5">
            <w:pPr>
              <w:rPr>
                <w:lang w:val="en-US"/>
              </w:rPr>
            </w:pPr>
            <w:r>
              <w:rPr>
                <w:lang w:val="en-US"/>
              </w:rPr>
              <w:t>114, 72</w:t>
            </w:r>
          </w:p>
        </w:tc>
        <w:tc>
          <w:tcPr>
            <w:tcW w:w="1281" w:type="dxa"/>
          </w:tcPr>
          <w:p w:rsidR="002D76BA" w:rsidRDefault="002D76BA" w:rsidP="00AD46B5">
            <w:pPr>
              <w:rPr>
                <w:lang w:val="en-US"/>
              </w:rPr>
            </w:pPr>
            <w:r>
              <w:rPr>
                <w:lang w:val="en-US"/>
              </w:rPr>
              <w:t>1D 00</w:t>
            </w:r>
          </w:p>
        </w:tc>
        <w:tc>
          <w:tcPr>
            <w:tcW w:w="1842" w:type="dxa"/>
          </w:tcPr>
          <w:p w:rsidR="002D76BA" w:rsidRDefault="002D76BA" w:rsidP="00AD46B5">
            <w:pPr>
              <w:rPr>
                <w:lang w:val="en-US"/>
              </w:rPr>
            </w:pPr>
            <w:r>
              <w:rPr>
                <w:lang w:val="en-US"/>
              </w:rPr>
              <w:t>DJ-SFX</w:t>
            </w:r>
          </w:p>
        </w:tc>
      </w:tr>
      <w:tr w:rsidR="00AD46B5" w:rsidTr="00DE347D">
        <w:tc>
          <w:tcPr>
            <w:tcW w:w="1408" w:type="dxa"/>
            <w:shd w:val="clear" w:color="auto" w:fill="DBDBDB" w:themeFill="accent3" w:themeFillTint="66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97, 61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1E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BigBells</w:t>
            </w:r>
          </w:p>
        </w:tc>
      </w:tr>
      <w:tr w:rsidR="00AD46B5" w:rsidTr="00DE347D">
        <w:tc>
          <w:tcPr>
            <w:tcW w:w="1408" w:type="dxa"/>
            <w:shd w:val="clear" w:color="auto" w:fill="DBDBDB" w:themeFill="accent3" w:themeFillTint="66"/>
          </w:tcPr>
          <w:p w:rsidR="00AD46B5" w:rsidRDefault="00B029BF" w:rsidP="00AD46B5">
            <w:pPr>
              <w:rPr>
                <w:lang w:val="en-US"/>
              </w:rPr>
            </w:pPr>
            <w:r>
              <w:rPr>
                <w:lang w:val="en-US"/>
              </w:rPr>
              <w:t>58, 3A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1E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Gong&amp;Chime</w:t>
            </w:r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15, 0F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SteelGtrPick1</w:t>
            </w:r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16, 10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SteelGtrPick2</w:t>
            </w:r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17, 11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SteelGtrPick3</w:t>
            </w:r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18, 12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03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SteelGtrPick4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98, 62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20 00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MagicBells</w:t>
            </w:r>
          </w:p>
        </w:tc>
      </w:tr>
      <w:tr w:rsidR="00AD46B5" w:rsidTr="0084663D">
        <w:tc>
          <w:tcPr>
            <w:tcW w:w="1408" w:type="dxa"/>
          </w:tcPr>
          <w:p w:rsidR="00AD46B5" w:rsidRDefault="009E314F" w:rsidP="00AD46B5">
            <w:pPr>
              <w:rPr>
                <w:lang w:val="en-US"/>
              </w:rPr>
            </w:pPr>
            <w:r>
              <w:rPr>
                <w:lang w:val="en-US"/>
              </w:rPr>
              <w:t>52, 34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21 00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OrchestraHit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9E314F" w:rsidP="00AD46B5">
            <w:pPr>
              <w:rPr>
                <w:lang w:val="en-US"/>
              </w:rPr>
            </w:pPr>
            <w:r>
              <w:rPr>
                <w:lang w:val="en-US"/>
              </w:rPr>
              <w:t>120, 78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22 00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Breathing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3, 03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FunkyGtr16Bt1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4, 04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FunkyGtr16Bt2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5, 05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FunkyGtr16Bt3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6, 06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23 03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DiscoGuitar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E9493C" w:rsidP="00AD46B5">
            <w:pPr>
              <w:rPr>
                <w:lang w:val="en-US"/>
              </w:rPr>
            </w:pPr>
            <w:r>
              <w:rPr>
                <w:lang w:val="en-US"/>
              </w:rPr>
              <w:t>10, 0A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25 00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SteelTriplet1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E9493C" w:rsidP="00AD46B5">
            <w:pPr>
              <w:rPr>
                <w:lang w:val="en-US"/>
              </w:rPr>
            </w:pPr>
            <w:r>
              <w:rPr>
                <w:lang w:val="en-US"/>
              </w:rPr>
              <w:t>11, 0B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25 01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SteelTriplet2</w:t>
            </w:r>
          </w:p>
        </w:tc>
      </w:tr>
      <w:tr w:rsidR="00AD46B5" w:rsidTr="0084663D">
        <w:tc>
          <w:tcPr>
            <w:tcW w:w="1408" w:type="dxa"/>
          </w:tcPr>
          <w:p w:rsidR="00AD46B5" w:rsidRDefault="009E622B" w:rsidP="00AD46B5">
            <w:pPr>
              <w:rPr>
                <w:lang w:val="en-US"/>
              </w:rPr>
            </w:pPr>
            <w:r>
              <w:rPr>
                <w:lang w:val="en-US"/>
              </w:rPr>
              <w:t>30, 1E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26 00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E.Gtr8BtStrm1</w:t>
            </w:r>
          </w:p>
        </w:tc>
      </w:tr>
      <w:tr w:rsidR="00AD46B5" w:rsidTr="0084663D">
        <w:tc>
          <w:tcPr>
            <w:tcW w:w="1408" w:type="dxa"/>
          </w:tcPr>
          <w:p w:rsidR="00AD46B5" w:rsidRDefault="009E622B" w:rsidP="00AD46B5">
            <w:pPr>
              <w:rPr>
                <w:lang w:val="en-US"/>
              </w:rPr>
            </w:pPr>
            <w:r>
              <w:rPr>
                <w:lang w:val="en-US"/>
              </w:rPr>
              <w:t>31, 1F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26 01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E.Gtr8BtStrm2</w:t>
            </w:r>
          </w:p>
        </w:tc>
      </w:tr>
      <w:tr w:rsidR="00AD097C" w:rsidTr="00020156">
        <w:tc>
          <w:tcPr>
            <w:tcW w:w="1408" w:type="dxa"/>
            <w:shd w:val="clear" w:color="auto" w:fill="DBDBDB" w:themeFill="accent3" w:themeFillTint="66"/>
          </w:tcPr>
          <w:p w:rsidR="00AD097C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115, 73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27 00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HipHop1</w:t>
            </w:r>
          </w:p>
        </w:tc>
      </w:tr>
      <w:tr w:rsidR="00AD097C" w:rsidTr="00020156">
        <w:tc>
          <w:tcPr>
            <w:tcW w:w="1408" w:type="dxa"/>
            <w:shd w:val="clear" w:color="auto" w:fill="DBDBDB" w:themeFill="accent3" w:themeFillTint="66"/>
          </w:tcPr>
          <w:p w:rsidR="00AD097C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116, 74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27 01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HipHop2</w:t>
            </w:r>
          </w:p>
        </w:tc>
      </w:tr>
      <w:tr w:rsidR="00DE5505" w:rsidTr="0084663D">
        <w:tc>
          <w:tcPr>
            <w:tcW w:w="1408" w:type="dxa"/>
          </w:tcPr>
          <w:p w:rsidR="00DE5505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118, 76</w:t>
            </w:r>
          </w:p>
        </w:tc>
        <w:tc>
          <w:tcPr>
            <w:tcW w:w="1281" w:type="dxa"/>
          </w:tcPr>
          <w:p w:rsidR="00DE5505" w:rsidRDefault="00DE5505" w:rsidP="00AD46B5">
            <w:pPr>
              <w:rPr>
                <w:lang w:val="en-US"/>
              </w:rPr>
            </w:pPr>
            <w:r>
              <w:rPr>
                <w:lang w:val="en-US"/>
              </w:rPr>
              <w:t>28 00</w:t>
            </w:r>
          </w:p>
        </w:tc>
        <w:tc>
          <w:tcPr>
            <w:tcW w:w="1842" w:type="dxa"/>
          </w:tcPr>
          <w:p w:rsidR="00DE5505" w:rsidRDefault="00DE5505" w:rsidP="00AD46B5">
            <w:pPr>
              <w:rPr>
                <w:lang w:val="en-US"/>
              </w:rPr>
            </w:pPr>
            <w:r>
              <w:rPr>
                <w:lang w:val="en-US"/>
              </w:rPr>
              <w:t>NewR&amp;B</w:t>
            </w:r>
          </w:p>
        </w:tc>
      </w:tr>
      <w:tr w:rsidR="002C4350" w:rsidTr="00020156">
        <w:tc>
          <w:tcPr>
            <w:tcW w:w="1408" w:type="dxa"/>
            <w:shd w:val="clear" w:color="auto" w:fill="DBDBDB" w:themeFill="accent3" w:themeFillTint="66"/>
          </w:tcPr>
          <w:p w:rsidR="002C4350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117, 75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2C4350" w:rsidRDefault="002C4350" w:rsidP="00AD46B5">
            <w:pPr>
              <w:rPr>
                <w:lang w:val="en-US"/>
              </w:rPr>
            </w:pPr>
            <w:r>
              <w:rPr>
                <w:lang w:val="en-US"/>
              </w:rPr>
              <w:t>2A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2C4350" w:rsidRDefault="002C4350" w:rsidP="00AD46B5">
            <w:pPr>
              <w:rPr>
                <w:lang w:val="en-US"/>
              </w:rPr>
            </w:pPr>
            <w:r>
              <w:rPr>
                <w:lang w:val="en-US"/>
              </w:rPr>
              <w:t>HeavyShuffle</w:t>
            </w:r>
          </w:p>
        </w:tc>
      </w:tr>
      <w:tr w:rsidR="00AD46B5" w:rsidTr="0084663D">
        <w:tc>
          <w:tcPr>
            <w:tcW w:w="1408" w:type="dxa"/>
          </w:tcPr>
          <w:p w:rsidR="00AD46B5" w:rsidRDefault="00DD18F9" w:rsidP="00AD46B5">
            <w:pPr>
              <w:rPr>
                <w:lang w:val="en-US"/>
              </w:rPr>
            </w:pPr>
            <w:r>
              <w:rPr>
                <w:lang w:val="en-US"/>
              </w:rPr>
              <w:t>75, 4B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30 00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Cong</w:t>
            </w:r>
            <w:r w:rsidR="00DD18F9">
              <w:rPr>
                <w:lang w:val="en-US"/>
              </w:rPr>
              <w:t>a</w:t>
            </w:r>
            <w:r>
              <w:rPr>
                <w:lang w:val="en-US"/>
              </w:rPr>
              <w:t>&amp;Bongo1</w:t>
            </w:r>
          </w:p>
        </w:tc>
      </w:tr>
      <w:tr w:rsidR="00AD46B5" w:rsidTr="0084663D">
        <w:tc>
          <w:tcPr>
            <w:tcW w:w="1408" w:type="dxa"/>
          </w:tcPr>
          <w:p w:rsidR="00AD46B5" w:rsidRDefault="00DD18F9" w:rsidP="00AD46B5">
            <w:pPr>
              <w:rPr>
                <w:lang w:val="en-US"/>
              </w:rPr>
            </w:pPr>
            <w:r>
              <w:rPr>
                <w:lang w:val="en-US"/>
              </w:rPr>
              <w:t>109, 6D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30 01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Conga&amp;Bongo2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76, 4C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31 00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CarnivalDeRio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95, 5F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31 03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Timbales&amp;Tom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96, 60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31 04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EthnicPerc</w:t>
            </w:r>
          </w:p>
        </w:tc>
      </w:tr>
      <w:tr w:rsidR="00AD46B5" w:rsidTr="0084663D">
        <w:tc>
          <w:tcPr>
            <w:tcW w:w="1408" w:type="dxa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54, 36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32 00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Comedy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78, 4E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34 00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Rumba&amp;Soca</w:t>
            </w:r>
          </w:p>
        </w:tc>
      </w:tr>
      <w:tr w:rsidR="00AD46B5" w:rsidTr="0084663D">
        <w:tc>
          <w:tcPr>
            <w:tcW w:w="1408" w:type="dxa"/>
          </w:tcPr>
          <w:p w:rsidR="00AD46B5" w:rsidRDefault="001D2924" w:rsidP="00AD46B5">
            <w:pPr>
              <w:rPr>
                <w:lang w:val="en-US"/>
              </w:rPr>
            </w:pPr>
            <w:r>
              <w:rPr>
                <w:lang w:val="en-US"/>
              </w:rPr>
              <w:t>94, 5E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35 00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Shaker&amp;Tamb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020156" w:rsidP="00AD46B5">
            <w:pPr>
              <w:rPr>
                <w:lang w:val="en-US"/>
              </w:rPr>
            </w:pPr>
            <w:r>
              <w:rPr>
                <w:lang w:val="en-US"/>
              </w:rPr>
              <w:t>79, 4F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36 00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SambaPerc</w:t>
            </w:r>
          </w:p>
        </w:tc>
      </w:tr>
      <w:tr w:rsidR="00AD46B5" w:rsidTr="0084663D">
        <w:tc>
          <w:tcPr>
            <w:tcW w:w="1408" w:type="dxa"/>
          </w:tcPr>
          <w:p w:rsidR="00AD46B5" w:rsidRDefault="00700AD8" w:rsidP="00AD46B5">
            <w:pPr>
              <w:rPr>
                <w:lang w:val="en-US"/>
              </w:rPr>
            </w:pPr>
            <w:r>
              <w:rPr>
                <w:lang w:val="en-US"/>
              </w:rPr>
              <w:t>110, 6E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37 00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DanceMix1</w:t>
            </w:r>
          </w:p>
        </w:tc>
      </w:tr>
      <w:tr w:rsidR="00AD46B5" w:rsidTr="0084663D">
        <w:tc>
          <w:tcPr>
            <w:tcW w:w="1408" w:type="dxa"/>
          </w:tcPr>
          <w:p w:rsidR="00AD46B5" w:rsidRDefault="00700AD8" w:rsidP="00AD46B5">
            <w:pPr>
              <w:rPr>
                <w:lang w:val="en-US"/>
              </w:rPr>
            </w:pPr>
            <w:r>
              <w:rPr>
                <w:lang w:val="en-US"/>
              </w:rPr>
              <w:t>111, 6F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37 01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DanceMix2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700AD8" w:rsidP="00AD46B5">
            <w:pPr>
              <w:rPr>
                <w:lang w:val="en-US"/>
              </w:rPr>
            </w:pPr>
            <w:r>
              <w:rPr>
                <w:lang w:val="en-US"/>
              </w:rPr>
              <w:t>112, 70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39 00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BreakBeatz</w:t>
            </w:r>
          </w:p>
        </w:tc>
      </w:tr>
      <w:tr w:rsidR="00795FB0" w:rsidTr="0084663D">
        <w:tc>
          <w:tcPr>
            <w:tcW w:w="1408" w:type="dxa"/>
          </w:tcPr>
          <w:p w:rsidR="00795FB0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119, 77</w:t>
            </w:r>
          </w:p>
        </w:tc>
        <w:tc>
          <w:tcPr>
            <w:tcW w:w="1281" w:type="dxa"/>
          </w:tcPr>
          <w:p w:rsidR="00795FB0" w:rsidRDefault="00795FB0" w:rsidP="00AD46B5">
            <w:pPr>
              <w:rPr>
                <w:lang w:val="en-US"/>
              </w:rPr>
            </w:pPr>
            <w:r>
              <w:rPr>
                <w:lang w:val="en-US"/>
              </w:rPr>
              <w:t>3D 00</w:t>
            </w:r>
          </w:p>
        </w:tc>
        <w:tc>
          <w:tcPr>
            <w:tcW w:w="1842" w:type="dxa"/>
          </w:tcPr>
          <w:p w:rsidR="00795FB0" w:rsidRDefault="00795FB0" w:rsidP="00AD46B5">
            <w:pPr>
              <w:rPr>
                <w:lang w:val="en-US"/>
              </w:rPr>
            </w:pPr>
            <w:r>
              <w:rPr>
                <w:lang w:val="en-US"/>
              </w:rPr>
              <w:t>ScratchBank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92, 5C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3F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Cajon1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93, 5D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3F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Cajon2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80, 50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Oriental1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81, 51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Oriental2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82, 52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Oriental3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83, 53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40 03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Oriental4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84, 54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40 04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Oriental5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85, 55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40 05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Oriental6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86, 56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40 06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Oriental7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87, 57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40 07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Oriental8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64, 40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41 00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TechSeq1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65, 41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41 01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TechSeq2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66, 42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42 00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TranceSeq1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67, 43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42 01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TranceSeq2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27, 1B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43 00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SteelBsChdSlow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28, 1C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43 01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SteelBsChdFast</w:t>
            </w:r>
          </w:p>
        </w:tc>
      </w:tr>
      <w:tr w:rsidR="00AD46B5" w:rsidTr="0084663D">
        <w:tc>
          <w:tcPr>
            <w:tcW w:w="1408" w:type="dxa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12, 0C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44 00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E.Gtr8BtShfl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13, 0D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45 00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SteelGuitar6-8</w:t>
            </w:r>
          </w:p>
        </w:tc>
      </w:tr>
      <w:tr w:rsidR="00AD46B5" w:rsidTr="0084663D">
        <w:tc>
          <w:tcPr>
            <w:tcW w:w="1408" w:type="dxa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14, 0E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46 00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E.Guitar6-8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19, 13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47 00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NylonGtrPick</w:t>
            </w:r>
          </w:p>
        </w:tc>
      </w:tr>
      <w:tr w:rsidR="00AD46B5" w:rsidTr="0084663D">
        <w:tc>
          <w:tcPr>
            <w:tcW w:w="1408" w:type="dxa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20, 14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48 00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NylonAccomp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114385" w:rsidP="00AD46B5">
            <w:pPr>
              <w:rPr>
                <w:lang w:val="en-US"/>
              </w:rPr>
            </w:pPr>
            <w:r>
              <w:rPr>
                <w:lang w:val="en-US"/>
              </w:rPr>
              <w:t>21, 15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49 00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NylonBossa1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114385" w:rsidP="00AD46B5">
            <w:pPr>
              <w:rPr>
                <w:lang w:val="en-US"/>
              </w:rPr>
            </w:pPr>
            <w:r>
              <w:rPr>
                <w:lang w:val="en-US"/>
              </w:rPr>
              <w:t>22, 16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49 01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NylonBossa2</w:t>
            </w:r>
          </w:p>
        </w:tc>
      </w:tr>
      <w:tr w:rsidR="00AD46B5" w:rsidTr="0084663D">
        <w:tc>
          <w:tcPr>
            <w:tcW w:w="1408" w:type="dxa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24, 18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4A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A.GtrAccomp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45, 2D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4B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JazzGtrSwing</w:t>
            </w:r>
          </w:p>
        </w:tc>
      </w:tr>
      <w:tr w:rsidR="00AD46B5" w:rsidTr="0084663D">
        <w:tc>
          <w:tcPr>
            <w:tcW w:w="1408" w:type="dxa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88, 58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4C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TurkishPerc1</w:t>
            </w:r>
          </w:p>
        </w:tc>
      </w:tr>
      <w:tr w:rsidR="00AD46B5" w:rsidTr="0084663D">
        <w:tc>
          <w:tcPr>
            <w:tcW w:w="1408" w:type="dxa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89, 59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4C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TurkishPerc2</w:t>
            </w:r>
          </w:p>
        </w:tc>
      </w:tr>
    </w:tbl>
    <w:p w:rsidR="00F60DB3" w:rsidRPr="00F60DB3" w:rsidRDefault="00F60DB3" w:rsidP="00F60DB3">
      <w:pPr>
        <w:rPr>
          <w:lang w:val="en-US"/>
        </w:rPr>
      </w:pPr>
    </w:p>
    <w:p w:rsidR="00A60721" w:rsidRPr="00030A4C" w:rsidRDefault="00A60721" w:rsidP="00030A4C">
      <w:pPr>
        <w:rPr>
          <w:lang w:val="en-US"/>
        </w:rPr>
      </w:pPr>
      <w:r w:rsidRPr="00030A4C">
        <w:rPr>
          <w:lang w:val="en-US"/>
        </w:rPr>
        <w:br w:type="page"/>
      </w:r>
    </w:p>
    <w:p w:rsidR="009B7611" w:rsidRDefault="00A60721" w:rsidP="004E5E0E">
      <w:pPr>
        <w:pStyle w:val="berschrift2"/>
      </w:pPr>
      <w:r>
        <w:lastRenderedPageBreak/>
        <w:t>Setting-Groups (GPm-Blöcke)</w:t>
      </w:r>
    </w:p>
    <w:tbl>
      <w:tblPr>
        <w:tblStyle w:val="Tabellenraster"/>
        <w:tblW w:w="43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A60721" w:rsidTr="00A60721">
        <w:trPr>
          <w:cantSplit/>
          <w:trHeight w:val="1134"/>
          <w:tblHeader/>
        </w:trPr>
        <w:tc>
          <w:tcPr>
            <w:tcW w:w="645" w:type="dxa"/>
            <w:shd w:val="clear" w:color="auto" w:fill="DEEAF6" w:themeFill="accent5" w:themeFillTint="33"/>
            <w:vAlign w:val="center"/>
          </w:tcPr>
          <w:p w:rsidR="00A60721" w:rsidRPr="00A3056A" w:rsidRDefault="00A60721" w:rsidP="005B18CF">
            <w:pPr>
              <w:jc w:val="center"/>
              <w:rPr>
                <w:b/>
              </w:rPr>
            </w:pPr>
            <w:r w:rsidRPr="00A3056A">
              <w:rPr>
                <w:b/>
              </w:rPr>
              <w:t>GPm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Song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Style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Voice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9E2AF1" w:rsidP="005B18CF">
            <w:pPr>
              <w:jc w:val="center"/>
            </w:pPr>
            <w:r>
              <w:t>Multipad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Scale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Harmony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Tempo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Pedal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MPad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MicS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LineO.</w:t>
            </w: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01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E75E19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787973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02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D80062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787973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03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04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05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06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07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08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09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5D463E" w:rsidP="005B18CF">
            <w:pPr>
              <w:jc w:val="center"/>
            </w:pPr>
            <w:r>
              <w:t>x</w:t>
            </w:r>
            <w:r w:rsidR="00A60721">
              <w:t>?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0A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D80062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0B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71579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0C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0D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71579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0E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0F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43F2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10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11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43F2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12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13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800403" w:rsidP="005B18CF">
            <w:pPr>
              <w:jc w:val="center"/>
            </w:pPr>
            <w:r>
              <w:t>x?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14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15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16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17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43F2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18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19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856B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1A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1B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3517E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787973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1C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1D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1E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1F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20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21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22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23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24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Pr="00787973" w:rsidRDefault="00787973" w:rsidP="00787973">
            <w:pPr>
              <w:jc w:val="center"/>
              <w:rPr>
                <w:b/>
              </w:rPr>
            </w:pPr>
            <w:r w:rsidRPr="00787973">
              <w:rPr>
                <w:b/>
              </w:rP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25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26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27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28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29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2A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2B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2C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2D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2E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2F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30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31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32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33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34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35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36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37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38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39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3A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3B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3C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3D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3E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</w:tbl>
    <w:p w:rsidR="00A60721" w:rsidRPr="00A60721" w:rsidRDefault="00A60721" w:rsidP="00A60721">
      <w:pPr>
        <w:sectPr w:rsidR="00A60721" w:rsidRPr="00A60721" w:rsidSect="00C428F9">
          <w:pgSz w:w="11906" w:h="16838"/>
          <w:pgMar w:top="567" w:right="1418" w:bottom="567" w:left="1418" w:header="454" w:footer="709" w:gutter="0"/>
          <w:cols w:num="2" w:space="709"/>
          <w:docGrid w:linePitch="360"/>
        </w:sectPr>
      </w:pPr>
    </w:p>
    <w:p w:rsidR="00E1497A" w:rsidRPr="00E1497A" w:rsidRDefault="00E1497A" w:rsidP="00E1497A">
      <w:pPr>
        <w:pStyle w:val="berschrift1"/>
        <w:rPr>
          <w:lang w:val="en-GB"/>
        </w:rPr>
      </w:pPr>
      <w:r w:rsidRPr="00E1497A">
        <w:rPr>
          <w:lang w:val="en-GB"/>
        </w:rPr>
        <w:lastRenderedPageBreak/>
        <w:t>Epilogue</w:t>
      </w:r>
      <w:r w:rsidR="00E9172F">
        <w:rPr>
          <w:lang w:val="en-GB"/>
        </w:rPr>
        <w:t xml:space="preserve"> / Postscript</w:t>
      </w:r>
      <w:r w:rsidR="00C47710">
        <w:rPr>
          <w:lang w:val="en-GB"/>
        </w:rPr>
        <w:t xml:space="preserve"> (etc.)</w:t>
      </w:r>
    </w:p>
    <w:sectPr w:rsidR="00E1497A" w:rsidRPr="00E1497A" w:rsidSect="00FF3470">
      <w:pgSz w:w="11906" w:h="16838"/>
      <w:pgMar w:top="567" w:right="1418" w:bottom="567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FF5" w:rsidRDefault="00736FF5" w:rsidP="00EB6FC9">
      <w:pPr>
        <w:spacing w:after="0" w:line="240" w:lineRule="auto"/>
      </w:pPr>
      <w:r>
        <w:separator/>
      </w:r>
    </w:p>
  </w:endnote>
  <w:endnote w:type="continuationSeparator" w:id="0">
    <w:p w:rsidR="00736FF5" w:rsidRDefault="00736FF5" w:rsidP="00EB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FF5" w:rsidRDefault="00736FF5" w:rsidP="00EB6FC9">
      <w:pPr>
        <w:spacing w:after="0" w:line="240" w:lineRule="auto"/>
      </w:pPr>
      <w:r>
        <w:separator/>
      </w:r>
    </w:p>
  </w:footnote>
  <w:footnote w:type="continuationSeparator" w:id="0">
    <w:p w:rsidR="00736FF5" w:rsidRDefault="00736FF5" w:rsidP="00EB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721" w:rsidRPr="00EB6FC9" w:rsidRDefault="004C2721">
    <w:pPr>
      <w:pStyle w:val="Kopfzeile"/>
      <w:rPr>
        <w:sz w:val="32"/>
      </w:rPr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6240145</wp:posOffset>
              </wp:positionH>
              <wp:positionV relativeFrom="paragraph">
                <wp:posOffset>-178616</wp:posOffset>
              </wp:positionV>
              <wp:extent cx="243444" cy="243444"/>
              <wp:effectExtent l="0" t="0" r="4445" b="4445"/>
              <wp:wrapNone/>
              <wp:docPr id="1" name="Gruppieren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3444" cy="243444"/>
                        <a:chOff x="0" y="0"/>
                        <a:chExt cx="243444" cy="243444"/>
                      </a:xfrm>
                    </wpg:grpSpPr>
                    <wps:wsp>
                      <wps:cNvPr id="3" name="Ellipse 3"/>
                      <wps:cNvSpPr/>
                      <wps:spPr>
                        <a:xfrm>
                          <a:off x="0" y="0"/>
                          <a:ext cx="243444" cy="243444"/>
                        </a:xfrm>
                        <a:prstGeom prst="ellipse">
                          <a:avLst/>
                        </a:prstGeom>
                        <a:solidFill>
                          <a:srgbClr val="DAE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721" w:rsidRPr="002A3A25" w:rsidRDefault="004C2721" w:rsidP="002A3A2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Name"/>
                      <wps:cNvSpPr txBox="1"/>
                      <wps:spPr>
                        <a:xfrm>
                          <a:off x="36285" y="36286"/>
                          <a:ext cx="172192" cy="161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2721" w:rsidRPr="002A3A25" w:rsidRDefault="004C2721" w:rsidP="002A3A2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instrText xml:space="preserve"> PAGE   \* MERGEFORMAT </w:instrText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0"/>
                              </w:rPr>
                              <w:t>14</w:t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pieren 1" o:spid="_x0000_s1045" style="position:absolute;margin-left:491.35pt;margin-top:-14.05pt;width:19.15pt;height:19.15pt;z-index:251689984;mso-position-horizontal-relative:text;mso-position-vertical-relative:text" coordsize="243444,24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">
              <v:oval id="Ellipse 3" o:spid="_x0000_s1046" style="position:absolute;width:243444;height:24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" fillcolor="#dae3f3" stroked="f" strokeweight="1pt">
                <v:stroke joinstyle="miter"/>
                <v:textbox>
                  <w:txbxContent>
                    <w:p w:rsidR="004C2721" w:rsidRPr="002A3A25" w:rsidRDefault="004C2721" w:rsidP="002A3A25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Name" o:spid="_x0000_s1047" type="#_x0000_t202" style="position:absolute;left:36285;top:36286;width:172192;height:16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ojxQAAANoAAAAPAAAAZHJzL2Rvd25yZXYueG1sRI9fa8JA&#10;EMTfC/0Oxxb6Vi9KK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AiqPojxQAAANoAAAAP&#10;AAAAAAAAAAAAAAAAAAcCAABkcnMvZG93bnJldi54bWxQSwUGAAAAAAMAAwC3AAAA+QIAAAAA&#10;" filled="f" stroked="f" strokeweight=".5pt">
                <v:textbox inset="0,0,0,0">
                  <w:txbxContent>
                    <w:p w:rsidR="004C2721" w:rsidRPr="002A3A25" w:rsidRDefault="004C2721" w:rsidP="002A3A2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2A3A25">
                        <w:rPr>
                          <w:b/>
                          <w:sz w:val="20"/>
                        </w:rPr>
                        <w:fldChar w:fldCharType="begin"/>
                      </w:r>
                      <w:r w:rsidRPr="002A3A25">
                        <w:rPr>
                          <w:b/>
                          <w:sz w:val="20"/>
                        </w:rPr>
                        <w:instrText xml:space="preserve"> PAGE   \* MERGEFORMAT </w:instrText>
                      </w:r>
                      <w:r w:rsidRPr="002A3A25">
                        <w:rPr>
                          <w:b/>
                          <w:sz w:val="20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0"/>
                        </w:rPr>
                        <w:t>14</w:t>
                      </w:r>
                      <w:r w:rsidRPr="002A3A25">
                        <w:rPr>
                          <w:b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margin">
                <wp:posOffset>-810895</wp:posOffset>
              </wp:positionH>
              <wp:positionV relativeFrom="paragraph">
                <wp:posOffset>-184785</wp:posOffset>
              </wp:positionV>
              <wp:extent cx="2668905" cy="279400"/>
              <wp:effectExtent l="0" t="0" r="0" b="6350"/>
              <wp:wrapNone/>
              <wp:docPr id="2" name="Rechteck: abgerundete Ecke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8905" cy="279400"/>
                      </a:xfrm>
                      <a:prstGeom prst="roundRect">
                        <a:avLst>
                          <a:gd name="adj" fmla="val 28343"/>
                        </a:avLst>
                      </a:prstGeom>
                      <a:solidFill>
                        <a:srgbClr val="DAE3F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CA2BDB" id="Rechteck: abgerundete Ecken 2" o:spid="_x0000_s1026" style="position:absolute;margin-left:-63.85pt;margin-top:-14.55pt;width:210.15pt;height:22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5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" fillcolor="#dae3f3" stroked="f" strokeweight="1pt">
              <v:stroke joinstyle="miter"/>
              <w10:wrap anchorx="margin"/>
            </v:roundrect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168275</wp:posOffset>
              </wp:positionH>
              <wp:positionV relativeFrom="paragraph">
                <wp:posOffset>-182880</wp:posOffset>
              </wp:positionV>
              <wp:extent cx="937260" cy="310515"/>
              <wp:effectExtent l="0" t="0" r="0" b="0"/>
              <wp:wrapNone/>
              <wp:docPr id="183" name="Datum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7260" cy="310515"/>
                        <a:chOff x="0" y="0"/>
                        <a:chExt cx="938763" cy="310946"/>
                      </a:xfrm>
                    </wpg:grpSpPr>
                    <wps:wsp>
                      <wps:cNvPr id="176" name="Datumsfeld"/>
                      <wps:cNvSpPr txBox="1"/>
                      <wps:spPr>
                        <a:xfrm>
                          <a:off x="135894" y="10591"/>
                          <a:ext cx="802869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2721" w:rsidRPr="00033158" w:rsidRDefault="00736FF5">
                            <w:pPr>
                              <w:rPr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</w:rPr>
                                <w:id w:val="447126028"/>
                                <w:placeholder>
                                  <w:docPart w:val="F2313655C4554F4B8B7B8329C33F86A1"/>
                                </w:placeholder>
                                <w:date w:fullDate="2018-03-21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4C2721">
                                  <w:rPr>
                                    <w:sz w:val="20"/>
                                  </w:rPr>
                                  <w:t>21.03.2018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7" name="Datums-Grafik" descr="Tageskalende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" cy="2324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Datum" o:spid="_x0000_s1048" style="position:absolute;margin-left:13.25pt;margin-top:-14.4pt;width:73.8pt;height:24.45pt;z-index:251671552;mso-position-horizontal-relative:text;mso-position-vertical-relative:text;mso-width-relative:margin" coordsize="9387,3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">
              <v:shape id="Datumsfeld" o:spid="_x0000_s1049" type="#_x0000_t202" style="position:absolute;left:1358;top:105;width:802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<v:textbox>
                  <w:txbxContent>
                    <w:p w:rsidR="004C2721" w:rsidRPr="00033158" w:rsidRDefault="004C2721">
                      <w:pPr>
                        <w:rPr>
                          <w:sz w:val="20"/>
                        </w:rPr>
                      </w:pPr>
                      <w:sdt>
                        <w:sdtPr>
                          <w:rPr>
                            <w:sz w:val="20"/>
                          </w:rPr>
                          <w:id w:val="447126028"/>
                          <w:placeholder>
                            <w:docPart w:val="F2313655C4554F4B8B7B8329C33F86A1"/>
                          </w:placeholder>
                          <w:date w:fullDate="2018-03-21T00:00:00Z">
                            <w:dateFormat w:val="dd.MM.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sz w:val="20"/>
                            </w:rPr>
                            <w:t>21.03.2018</w:t>
                          </w:r>
                        </w:sdtContent>
                      </w:sdt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atums-Grafik" o:spid="_x0000_s1050" type="#_x0000_t75" alt="Tageskalender" style="position:absolute;width:2324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">
                <v:imagedata r:id="rId3" o:title="Tageskalender"/>
              </v:shape>
            </v:group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1040765</wp:posOffset>
              </wp:positionH>
              <wp:positionV relativeFrom="paragraph">
                <wp:posOffset>-149860</wp:posOffset>
              </wp:positionV>
              <wp:extent cx="828040" cy="183515"/>
              <wp:effectExtent l="0" t="0" r="10160" b="6985"/>
              <wp:wrapNone/>
              <wp:docPr id="181" name="Fach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040" cy="183515"/>
                        <a:chOff x="87071" y="0"/>
                        <a:chExt cx="829463" cy="184124"/>
                      </a:xfrm>
                    </wpg:grpSpPr>
                    <pic:pic xmlns:pic="http://schemas.openxmlformats.org/drawingml/2006/picture">
                      <pic:nvPicPr>
                        <pic:cNvPr id="179" name="Heft-Grafik" descr="Geschlossenes Buch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7071" y="0"/>
                          <a:ext cx="176530" cy="1765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0" name="Name"/>
                      <wps:cNvSpPr txBox="1"/>
                      <wps:spPr>
                        <a:xfrm>
                          <a:off x="247704" y="21669"/>
                          <a:ext cx="668830" cy="16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2721" w:rsidRPr="00033158" w:rsidRDefault="004C27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Tyros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Fach" o:spid="_x0000_s1051" style="position:absolute;margin-left:81.95pt;margin-top:-11.8pt;width:65.2pt;height:14.45pt;z-index:251679744;mso-position-horizontal-relative:margin;mso-position-vertical-relative:text;mso-width-relative:margin" coordorigin="870" coordsize="8294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">
              <v:shape id="Heft-Grafik" o:spid="_x0000_s1052" type="#_x0000_t75" alt="Geschlossenes Buch" style="position:absolute;left:870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">
                <v:imagedata r:id="rId6" o:title="Geschlossenes Buch"/>
              </v:shape>
              <v:shape id="Name" o:spid="_x0000_s1053" type="#_x0000_t202" style="position:absolute;left:2477;top:216;width:6688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" filled="f" stroked="f" strokeweight=".5pt">
                <v:textbox inset="0,0,0,0">
                  <w:txbxContent>
                    <w:p w:rsidR="004C2721" w:rsidRPr="00033158" w:rsidRDefault="004C272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Tyros 3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leftMargin">
                <wp:posOffset>119380</wp:posOffset>
              </wp:positionH>
              <wp:positionV relativeFrom="paragraph">
                <wp:posOffset>-125276</wp:posOffset>
              </wp:positionV>
              <wp:extent cx="908685" cy="161290"/>
              <wp:effectExtent l="0" t="0" r="5715" b="10160"/>
              <wp:wrapNone/>
              <wp:docPr id="6" name="Copyrigh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8685" cy="161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C2721" w:rsidRPr="00033158" w:rsidRDefault="004C2721">
                          <w:pPr>
                            <w:rPr>
                              <w:b/>
                              <w:sz w:val="20"/>
                            </w:rPr>
                          </w:pPr>
                          <w:r w:rsidRPr="00033158">
                            <w:rPr>
                              <w:b/>
                              <w:sz w:val="20"/>
                            </w:rPr>
                            <w:t>© Dominic Plein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Copyright" o:spid="_x0000_s1054" type="#_x0000_t202" style="position:absolute;margin-left:9.4pt;margin-top:-9.85pt;width:71.55pt;height:12.7pt;z-index:25168281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" filled="f" stroked="f" strokeweight=".5pt">
              <v:textbox inset="0,0,0,0">
                <w:txbxContent>
                  <w:p w:rsidR="004C2721" w:rsidRPr="00033158" w:rsidRDefault="004C2721">
                    <w:pPr>
                      <w:rPr>
                        <w:b/>
                        <w:sz w:val="20"/>
                      </w:rPr>
                    </w:pPr>
                    <w:r w:rsidRPr="00033158">
                      <w:rPr>
                        <w:b/>
                        <w:sz w:val="20"/>
                      </w:rPr>
                      <w:t>© Dominic Plein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4BA496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90D2F"/>
    <w:multiLevelType w:val="multilevel"/>
    <w:tmpl w:val="3FDAEB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0655471"/>
    <w:multiLevelType w:val="hybridMultilevel"/>
    <w:tmpl w:val="E1DC5328"/>
    <w:lvl w:ilvl="0" w:tplc="63AEA7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91D21"/>
    <w:multiLevelType w:val="hybridMultilevel"/>
    <w:tmpl w:val="67E051CC"/>
    <w:lvl w:ilvl="0" w:tplc="D3A64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19B6"/>
    <w:multiLevelType w:val="hybridMultilevel"/>
    <w:tmpl w:val="25A6B00C"/>
    <w:lvl w:ilvl="0" w:tplc="5C6C15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5600BE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910593"/>
    <w:multiLevelType w:val="hybridMultilevel"/>
    <w:tmpl w:val="0ACEC13A"/>
    <w:lvl w:ilvl="0" w:tplc="54746BF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24E08"/>
    <w:multiLevelType w:val="hybridMultilevel"/>
    <w:tmpl w:val="C33412C2"/>
    <w:lvl w:ilvl="0" w:tplc="A268E1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D6FE2"/>
    <w:multiLevelType w:val="hybridMultilevel"/>
    <w:tmpl w:val="BC5E08AC"/>
    <w:lvl w:ilvl="0" w:tplc="E048B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33EB3"/>
    <w:multiLevelType w:val="hybridMultilevel"/>
    <w:tmpl w:val="3F18E240"/>
    <w:lvl w:ilvl="0" w:tplc="A268E1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60E0"/>
    <w:multiLevelType w:val="hybridMultilevel"/>
    <w:tmpl w:val="3AC29622"/>
    <w:lvl w:ilvl="0" w:tplc="6C8255F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11DEA"/>
    <w:multiLevelType w:val="hybridMultilevel"/>
    <w:tmpl w:val="9A9E3326"/>
    <w:lvl w:ilvl="0" w:tplc="D5E44BFC">
      <w:start w:val="4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8"/>
  </w:num>
  <w:num w:numId="12">
    <w:abstractNumId w:val="1"/>
  </w:num>
  <w:num w:numId="13">
    <w:abstractNumId w:val="11"/>
  </w:num>
  <w:num w:numId="14">
    <w:abstractNumId w:val="2"/>
  </w:num>
  <w:num w:numId="15">
    <w:abstractNumId w:val="0"/>
  </w:num>
  <w:num w:numId="16">
    <w:abstractNumId w:val="4"/>
  </w:num>
  <w:num w:numId="17">
    <w:abstractNumId w:val="7"/>
  </w:num>
  <w:num w:numId="18">
    <w:abstractNumId w:val="3"/>
  </w:num>
  <w:num w:numId="19">
    <w:abstractNumId w:val="9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2"/>
    <w:rsid w:val="00002B2F"/>
    <w:rsid w:val="000042DC"/>
    <w:rsid w:val="00006A90"/>
    <w:rsid w:val="00007A7B"/>
    <w:rsid w:val="00010169"/>
    <w:rsid w:val="0001143F"/>
    <w:rsid w:val="0001210C"/>
    <w:rsid w:val="000145E4"/>
    <w:rsid w:val="00014719"/>
    <w:rsid w:val="00015F8A"/>
    <w:rsid w:val="00020156"/>
    <w:rsid w:val="00020B9A"/>
    <w:rsid w:val="00020D1E"/>
    <w:rsid w:val="00021F81"/>
    <w:rsid w:val="000220DA"/>
    <w:rsid w:val="000242FD"/>
    <w:rsid w:val="00025418"/>
    <w:rsid w:val="000262CC"/>
    <w:rsid w:val="00026486"/>
    <w:rsid w:val="00030A4C"/>
    <w:rsid w:val="00030B12"/>
    <w:rsid w:val="00030B26"/>
    <w:rsid w:val="00032A52"/>
    <w:rsid w:val="00033158"/>
    <w:rsid w:val="00037ACF"/>
    <w:rsid w:val="0004085D"/>
    <w:rsid w:val="000411A4"/>
    <w:rsid w:val="00041B42"/>
    <w:rsid w:val="0004730F"/>
    <w:rsid w:val="00047BC4"/>
    <w:rsid w:val="00053A85"/>
    <w:rsid w:val="00056938"/>
    <w:rsid w:val="0005764A"/>
    <w:rsid w:val="00060D05"/>
    <w:rsid w:val="00061ED6"/>
    <w:rsid w:val="00063300"/>
    <w:rsid w:val="00063596"/>
    <w:rsid w:val="00063A7D"/>
    <w:rsid w:val="00063F19"/>
    <w:rsid w:val="00064647"/>
    <w:rsid w:val="000669A3"/>
    <w:rsid w:val="00067812"/>
    <w:rsid w:val="000700F7"/>
    <w:rsid w:val="000743CB"/>
    <w:rsid w:val="00074808"/>
    <w:rsid w:val="000770B7"/>
    <w:rsid w:val="00083C1B"/>
    <w:rsid w:val="00084762"/>
    <w:rsid w:val="00084D01"/>
    <w:rsid w:val="00085977"/>
    <w:rsid w:val="00086426"/>
    <w:rsid w:val="00090648"/>
    <w:rsid w:val="00090684"/>
    <w:rsid w:val="000932E2"/>
    <w:rsid w:val="00096736"/>
    <w:rsid w:val="000A0510"/>
    <w:rsid w:val="000A213F"/>
    <w:rsid w:val="000A3328"/>
    <w:rsid w:val="000A3BE7"/>
    <w:rsid w:val="000A3C97"/>
    <w:rsid w:val="000A5802"/>
    <w:rsid w:val="000A5F57"/>
    <w:rsid w:val="000A64AA"/>
    <w:rsid w:val="000A6A8A"/>
    <w:rsid w:val="000A6D46"/>
    <w:rsid w:val="000B03A3"/>
    <w:rsid w:val="000B0E47"/>
    <w:rsid w:val="000B109F"/>
    <w:rsid w:val="000B4A22"/>
    <w:rsid w:val="000B59DA"/>
    <w:rsid w:val="000B5F0D"/>
    <w:rsid w:val="000B6397"/>
    <w:rsid w:val="000B747B"/>
    <w:rsid w:val="000B771B"/>
    <w:rsid w:val="000B7C81"/>
    <w:rsid w:val="000C0ACC"/>
    <w:rsid w:val="000C1C69"/>
    <w:rsid w:val="000C1CBF"/>
    <w:rsid w:val="000C399B"/>
    <w:rsid w:val="000C4C5F"/>
    <w:rsid w:val="000C5BD1"/>
    <w:rsid w:val="000C67C8"/>
    <w:rsid w:val="000C7CD0"/>
    <w:rsid w:val="000D06CE"/>
    <w:rsid w:val="000D0934"/>
    <w:rsid w:val="000D1E77"/>
    <w:rsid w:val="000D579C"/>
    <w:rsid w:val="000D646F"/>
    <w:rsid w:val="000D7995"/>
    <w:rsid w:val="000E0240"/>
    <w:rsid w:val="000E098A"/>
    <w:rsid w:val="000E5588"/>
    <w:rsid w:val="000E593C"/>
    <w:rsid w:val="000E6ED3"/>
    <w:rsid w:val="000F0DF6"/>
    <w:rsid w:val="000F2D34"/>
    <w:rsid w:val="000F4DEB"/>
    <w:rsid w:val="000F57B8"/>
    <w:rsid w:val="000F6104"/>
    <w:rsid w:val="000F68B7"/>
    <w:rsid w:val="000F6CB7"/>
    <w:rsid w:val="000F733D"/>
    <w:rsid w:val="000F74BF"/>
    <w:rsid w:val="0010023F"/>
    <w:rsid w:val="00100E13"/>
    <w:rsid w:val="001032C1"/>
    <w:rsid w:val="00103A4D"/>
    <w:rsid w:val="00103B61"/>
    <w:rsid w:val="001043FF"/>
    <w:rsid w:val="00104631"/>
    <w:rsid w:val="0011125C"/>
    <w:rsid w:val="0011200B"/>
    <w:rsid w:val="00114385"/>
    <w:rsid w:val="001163A3"/>
    <w:rsid w:val="00116BB5"/>
    <w:rsid w:val="00117367"/>
    <w:rsid w:val="00121904"/>
    <w:rsid w:val="00123B1C"/>
    <w:rsid w:val="00124667"/>
    <w:rsid w:val="0012486F"/>
    <w:rsid w:val="001257AE"/>
    <w:rsid w:val="00125C24"/>
    <w:rsid w:val="00125D94"/>
    <w:rsid w:val="001269DD"/>
    <w:rsid w:val="001311E2"/>
    <w:rsid w:val="001312E3"/>
    <w:rsid w:val="0013181F"/>
    <w:rsid w:val="00132521"/>
    <w:rsid w:val="00132B7B"/>
    <w:rsid w:val="00133699"/>
    <w:rsid w:val="001343DB"/>
    <w:rsid w:val="00135147"/>
    <w:rsid w:val="00135836"/>
    <w:rsid w:val="00137739"/>
    <w:rsid w:val="0014128E"/>
    <w:rsid w:val="00141A20"/>
    <w:rsid w:val="001421EF"/>
    <w:rsid w:val="00142D6E"/>
    <w:rsid w:val="0014457D"/>
    <w:rsid w:val="001446E0"/>
    <w:rsid w:val="00145961"/>
    <w:rsid w:val="00145A31"/>
    <w:rsid w:val="001464D1"/>
    <w:rsid w:val="00146BDE"/>
    <w:rsid w:val="0014728B"/>
    <w:rsid w:val="00147961"/>
    <w:rsid w:val="00152F3C"/>
    <w:rsid w:val="001531B2"/>
    <w:rsid w:val="00153ADC"/>
    <w:rsid w:val="001550B7"/>
    <w:rsid w:val="00155802"/>
    <w:rsid w:val="00156302"/>
    <w:rsid w:val="00156E40"/>
    <w:rsid w:val="00157876"/>
    <w:rsid w:val="00161C3E"/>
    <w:rsid w:val="0016308E"/>
    <w:rsid w:val="0016325E"/>
    <w:rsid w:val="00163CBB"/>
    <w:rsid w:val="00163D6E"/>
    <w:rsid w:val="00165B98"/>
    <w:rsid w:val="0016649A"/>
    <w:rsid w:val="001722AE"/>
    <w:rsid w:val="00172D9D"/>
    <w:rsid w:val="00174DCE"/>
    <w:rsid w:val="00174FC8"/>
    <w:rsid w:val="001757A4"/>
    <w:rsid w:val="00175BF6"/>
    <w:rsid w:val="00176CE4"/>
    <w:rsid w:val="001774F6"/>
    <w:rsid w:val="00180E2F"/>
    <w:rsid w:val="00181524"/>
    <w:rsid w:val="00181A99"/>
    <w:rsid w:val="001822FE"/>
    <w:rsid w:val="00187212"/>
    <w:rsid w:val="00190DC9"/>
    <w:rsid w:val="00191242"/>
    <w:rsid w:val="0019207F"/>
    <w:rsid w:val="00193FD6"/>
    <w:rsid w:val="00194CDE"/>
    <w:rsid w:val="00196038"/>
    <w:rsid w:val="0019635A"/>
    <w:rsid w:val="0019677F"/>
    <w:rsid w:val="001973AC"/>
    <w:rsid w:val="0019754E"/>
    <w:rsid w:val="001A05F4"/>
    <w:rsid w:val="001A1BBA"/>
    <w:rsid w:val="001A2D43"/>
    <w:rsid w:val="001A46C3"/>
    <w:rsid w:val="001A5864"/>
    <w:rsid w:val="001A64DF"/>
    <w:rsid w:val="001A700E"/>
    <w:rsid w:val="001A7B37"/>
    <w:rsid w:val="001B0283"/>
    <w:rsid w:val="001B05A6"/>
    <w:rsid w:val="001B1123"/>
    <w:rsid w:val="001B11B5"/>
    <w:rsid w:val="001B1805"/>
    <w:rsid w:val="001B1F71"/>
    <w:rsid w:val="001B2F03"/>
    <w:rsid w:val="001B623D"/>
    <w:rsid w:val="001B7DD8"/>
    <w:rsid w:val="001C0AD3"/>
    <w:rsid w:val="001C0B0D"/>
    <w:rsid w:val="001C1295"/>
    <w:rsid w:val="001C205C"/>
    <w:rsid w:val="001C2306"/>
    <w:rsid w:val="001C2A41"/>
    <w:rsid w:val="001C657F"/>
    <w:rsid w:val="001C7965"/>
    <w:rsid w:val="001C7F1A"/>
    <w:rsid w:val="001D08E6"/>
    <w:rsid w:val="001D2924"/>
    <w:rsid w:val="001D485B"/>
    <w:rsid w:val="001D5EFF"/>
    <w:rsid w:val="001D6C33"/>
    <w:rsid w:val="001E144F"/>
    <w:rsid w:val="001E19C8"/>
    <w:rsid w:val="001E1EA0"/>
    <w:rsid w:val="001E4489"/>
    <w:rsid w:val="001E4F34"/>
    <w:rsid w:val="001E5205"/>
    <w:rsid w:val="001E6D3D"/>
    <w:rsid w:val="001E7630"/>
    <w:rsid w:val="001F16A8"/>
    <w:rsid w:val="001F248B"/>
    <w:rsid w:val="001F4E71"/>
    <w:rsid w:val="001F64E5"/>
    <w:rsid w:val="00200778"/>
    <w:rsid w:val="00200F7D"/>
    <w:rsid w:val="002014D7"/>
    <w:rsid w:val="002017DA"/>
    <w:rsid w:val="002017F6"/>
    <w:rsid w:val="00201952"/>
    <w:rsid w:val="00201E7A"/>
    <w:rsid w:val="002033F9"/>
    <w:rsid w:val="00203BAA"/>
    <w:rsid w:val="00204130"/>
    <w:rsid w:val="0020434E"/>
    <w:rsid w:val="00204C4F"/>
    <w:rsid w:val="002055F3"/>
    <w:rsid w:val="00205A5F"/>
    <w:rsid w:val="00206D58"/>
    <w:rsid w:val="0020761B"/>
    <w:rsid w:val="00207F84"/>
    <w:rsid w:val="00210837"/>
    <w:rsid w:val="00210B13"/>
    <w:rsid w:val="00210C46"/>
    <w:rsid w:val="00210EFB"/>
    <w:rsid w:val="0021110C"/>
    <w:rsid w:val="00211B35"/>
    <w:rsid w:val="00212D0D"/>
    <w:rsid w:val="00215F5E"/>
    <w:rsid w:val="00216627"/>
    <w:rsid w:val="002209D3"/>
    <w:rsid w:val="00224DA3"/>
    <w:rsid w:val="0022501E"/>
    <w:rsid w:val="0023012C"/>
    <w:rsid w:val="00230ED8"/>
    <w:rsid w:val="002312B8"/>
    <w:rsid w:val="00232638"/>
    <w:rsid w:val="00232C41"/>
    <w:rsid w:val="0023531C"/>
    <w:rsid w:val="00237E75"/>
    <w:rsid w:val="0024120A"/>
    <w:rsid w:val="00242A00"/>
    <w:rsid w:val="0024305A"/>
    <w:rsid w:val="0024325B"/>
    <w:rsid w:val="00244229"/>
    <w:rsid w:val="00246EAB"/>
    <w:rsid w:val="00251C82"/>
    <w:rsid w:val="00253092"/>
    <w:rsid w:val="00254988"/>
    <w:rsid w:val="00260200"/>
    <w:rsid w:val="0026068E"/>
    <w:rsid w:val="002639EC"/>
    <w:rsid w:val="00263F6C"/>
    <w:rsid w:val="00264F80"/>
    <w:rsid w:val="0026637A"/>
    <w:rsid w:val="00270AA1"/>
    <w:rsid w:val="00270FB2"/>
    <w:rsid w:val="00272652"/>
    <w:rsid w:val="00272A1B"/>
    <w:rsid w:val="00273048"/>
    <w:rsid w:val="00274B05"/>
    <w:rsid w:val="002770FA"/>
    <w:rsid w:val="00277487"/>
    <w:rsid w:val="002826EE"/>
    <w:rsid w:val="00283CA9"/>
    <w:rsid w:val="00286201"/>
    <w:rsid w:val="00286909"/>
    <w:rsid w:val="002870A0"/>
    <w:rsid w:val="00287604"/>
    <w:rsid w:val="00290B11"/>
    <w:rsid w:val="0029220D"/>
    <w:rsid w:val="002946F1"/>
    <w:rsid w:val="0029765B"/>
    <w:rsid w:val="002A0505"/>
    <w:rsid w:val="002A1484"/>
    <w:rsid w:val="002A3091"/>
    <w:rsid w:val="002A3A25"/>
    <w:rsid w:val="002A4DE5"/>
    <w:rsid w:val="002A6F19"/>
    <w:rsid w:val="002A7A3E"/>
    <w:rsid w:val="002A7C53"/>
    <w:rsid w:val="002B08BC"/>
    <w:rsid w:val="002B29F1"/>
    <w:rsid w:val="002B3D1F"/>
    <w:rsid w:val="002B698D"/>
    <w:rsid w:val="002B6EBD"/>
    <w:rsid w:val="002C1B53"/>
    <w:rsid w:val="002C28BC"/>
    <w:rsid w:val="002C32FC"/>
    <w:rsid w:val="002C353F"/>
    <w:rsid w:val="002C37CE"/>
    <w:rsid w:val="002C4350"/>
    <w:rsid w:val="002C4601"/>
    <w:rsid w:val="002C6516"/>
    <w:rsid w:val="002C6BF3"/>
    <w:rsid w:val="002D10E8"/>
    <w:rsid w:val="002D4EEB"/>
    <w:rsid w:val="002D575B"/>
    <w:rsid w:val="002D6E9C"/>
    <w:rsid w:val="002D76BA"/>
    <w:rsid w:val="002D7B6F"/>
    <w:rsid w:val="002E1A17"/>
    <w:rsid w:val="002E1C13"/>
    <w:rsid w:val="002E2C01"/>
    <w:rsid w:val="002E3342"/>
    <w:rsid w:val="002E404B"/>
    <w:rsid w:val="002E5109"/>
    <w:rsid w:val="002F090F"/>
    <w:rsid w:val="002F1087"/>
    <w:rsid w:val="002F1BF1"/>
    <w:rsid w:val="002F2710"/>
    <w:rsid w:val="002F2E39"/>
    <w:rsid w:val="002F304E"/>
    <w:rsid w:val="002F39F3"/>
    <w:rsid w:val="002F4004"/>
    <w:rsid w:val="002F4491"/>
    <w:rsid w:val="003003EB"/>
    <w:rsid w:val="0030234C"/>
    <w:rsid w:val="00302B19"/>
    <w:rsid w:val="003058A7"/>
    <w:rsid w:val="00306CF1"/>
    <w:rsid w:val="0030748D"/>
    <w:rsid w:val="0030799C"/>
    <w:rsid w:val="00307AE5"/>
    <w:rsid w:val="00310ADB"/>
    <w:rsid w:val="00312DD0"/>
    <w:rsid w:val="00313BB6"/>
    <w:rsid w:val="00313F54"/>
    <w:rsid w:val="003140BD"/>
    <w:rsid w:val="00315255"/>
    <w:rsid w:val="00316460"/>
    <w:rsid w:val="00317039"/>
    <w:rsid w:val="00317E8F"/>
    <w:rsid w:val="003216D8"/>
    <w:rsid w:val="00321EE6"/>
    <w:rsid w:val="00324CE0"/>
    <w:rsid w:val="003258BC"/>
    <w:rsid w:val="00325D1B"/>
    <w:rsid w:val="003268D6"/>
    <w:rsid w:val="00327073"/>
    <w:rsid w:val="003303F9"/>
    <w:rsid w:val="003312A2"/>
    <w:rsid w:val="0033381F"/>
    <w:rsid w:val="00333914"/>
    <w:rsid w:val="00333BDA"/>
    <w:rsid w:val="003344B0"/>
    <w:rsid w:val="0033458C"/>
    <w:rsid w:val="0033542C"/>
    <w:rsid w:val="00335FF8"/>
    <w:rsid w:val="00337C43"/>
    <w:rsid w:val="003413A0"/>
    <w:rsid w:val="00341CAF"/>
    <w:rsid w:val="003445ED"/>
    <w:rsid w:val="00345012"/>
    <w:rsid w:val="00345CB1"/>
    <w:rsid w:val="00346FF9"/>
    <w:rsid w:val="00350BEA"/>
    <w:rsid w:val="00350D0E"/>
    <w:rsid w:val="003517E1"/>
    <w:rsid w:val="00355523"/>
    <w:rsid w:val="0035751C"/>
    <w:rsid w:val="00357FEA"/>
    <w:rsid w:val="00361C86"/>
    <w:rsid w:val="00363C3C"/>
    <w:rsid w:val="00364F24"/>
    <w:rsid w:val="0036688E"/>
    <w:rsid w:val="00366CA0"/>
    <w:rsid w:val="003674C2"/>
    <w:rsid w:val="0037048A"/>
    <w:rsid w:val="003705B8"/>
    <w:rsid w:val="00372703"/>
    <w:rsid w:val="00373295"/>
    <w:rsid w:val="00373C4A"/>
    <w:rsid w:val="00376150"/>
    <w:rsid w:val="00376415"/>
    <w:rsid w:val="003766C5"/>
    <w:rsid w:val="00376FBF"/>
    <w:rsid w:val="0038005F"/>
    <w:rsid w:val="003826F9"/>
    <w:rsid w:val="003828D5"/>
    <w:rsid w:val="003835A1"/>
    <w:rsid w:val="0038447D"/>
    <w:rsid w:val="00384E00"/>
    <w:rsid w:val="00385D71"/>
    <w:rsid w:val="00390480"/>
    <w:rsid w:val="003912FD"/>
    <w:rsid w:val="0039131F"/>
    <w:rsid w:val="00392D1D"/>
    <w:rsid w:val="00392F18"/>
    <w:rsid w:val="0039374B"/>
    <w:rsid w:val="0039378C"/>
    <w:rsid w:val="00393F6C"/>
    <w:rsid w:val="00394FA8"/>
    <w:rsid w:val="003969A4"/>
    <w:rsid w:val="00397951"/>
    <w:rsid w:val="003A094D"/>
    <w:rsid w:val="003A158F"/>
    <w:rsid w:val="003A352A"/>
    <w:rsid w:val="003A4C3C"/>
    <w:rsid w:val="003B0C12"/>
    <w:rsid w:val="003B14B3"/>
    <w:rsid w:val="003B2A27"/>
    <w:rsid w:val="003B3090"/>
    <w:rsid w:val="003B397C"/>
    <w:rsid w:val="003B3D88"/>
    <w:rsid w:val="003B43A1"/>
    <w:rsid w:val="003C038A"/>
    <w:rsid w:val="003C1A8D"/>
    <w:rsid w:val="003C1BC4"/>
    <w:rsid w:val="003C232A"/>
    <w:rsid w:val="003C2664"/>
    <w:rsid w:val="003C5230"/>
    <w:rsid w:val="003C52AE"/>
    <w:rsid w:val="003C53F6"/>
    <w:rsid w:val="003D0641"/>
    <w:rsid w:val="003D1A46"/>
    <w:rsid w:val="003D1B09"/>
    <w:rsid w:val="003D23F9"/>
    <w:rsid w:val="003D4510"/>
    <w:rsid w:val="003D4546"/>
    <w:rsid w:val="003D520E"/>
    <w:rsid w:val="003D751C"/>
    <w:rsid w:val="003D7A05"/>
    <w:rsid w:val="003D7C4F"/>
    <w:rsid w:val="003E02E3"/>
    <w:rsid w:val="003E0F8F"/>
    <w:rsid w:val="003E36DF"/>
    <w:rsid w:val="003E4B90"/>
    <w:rsid w:val="003E68B9"/>
    <w:rsid w:val="003E760A"/>
    <w:rsid w:val="003E7955"/>
    <w:rsid w:val="003E7DB8"/>
    <w:rsid w:val="003E7E8A"/>
    <w:rsid w:val="003F43F6"/>
    <w:rsid w:val="003F6627"/>
    <w:rsid w:val="003F7AAB"/>
    <w:rsid w:val="00401889"/>
    <w:rsid w:val="0040251E"/>
    <w:rsid w:val="00403169"/>
    <w:rsid w:val="004034DC"/>
    <w:rsid w:val="004038E0"/>
    <w:rsid w:val="00407F29"/>
    <w:rsid w:val="00410BAE"/>
    <w:rsid w:val="00412602"/>
    <w:rsid w:val="00412FDF"/>
    <w:rsid w:val="004134EC"/>
    <w:rsid w:val="004136DC"/>
    <w:rsid w:val="00415807"/>
    <w:rsid w:val="00416803"/>
    <w:rsid w:val="0041729B"/>
    <w:rsid w:val="0041729E"/>
    <w:rsid w:val="00421C14"/>
    <w:rsid w:val="00422525"/>
    <w:rsid w:val="00424AE8"/>
    <w:rsid w:val="004255AD"/>
    <w:rsid w:val="00431CAA"/>
    <w:rsid w:val="00431E5D"/>
    <w:rsid w:val="004321D6"/>
    <w:rsid w:val="004322F7"/>
    <w:rsid w:val="00434078"/>
    <w:rsid w:val="0043535B"/>
    <w:rsid w:val="0043542D"/>
    <w:rsid w:val="00435D52"/>
    <w:rsid w:val="00437A51"/>
    <w:rsid w:val="00437B92"/>
    <w:rsid w:val="0044060E"/>
    <w:rsid w:val="00440E6E"/>
    <w:rsid w:val="0044120F"/>
    <w:rsid w:val="00441DCC"/>
    <w:rsid w:val="004421C5"/>
    <w:rsid w:val="00442427"/>
    <w:rsid w:val="00443F20"/>
    <w:rsid w:val="004471A8"/>
    <w:rsid w:val="00447D34"/>
    <w:rsid w:val="00450B4E"/>
    <w:rsid w:val="00452C6B"/>
    <w:rsid w:val="00455F75"/>
    <w:rsid w:val="00456E81"/>
    <w:rsid w:val="004579ED"/>
    <w:rsid w:val="0046042F"/>
    <w:rsid w:val="004625E8"/>
    <w:rsid w:val="00462A55"/>
    <w:rsid w:val="00462DA3"/>
    <w:rsid w:val="00464EDF"/>
    <w:rsid w:val="004652FD"/>
    <w:rsid w:val="004675CD"/>
    <w:rsid w:val="00470076"/>
    <w:rsid w:val="00471579"/>
    <w:rsid w:val="00472060"/>
    <w:rsid w:val="0047278C"/>
    <w:rsid w:val="00473709"/>
    <w:rsid w:val="004758F4"/>
    <w:rsid w:val="00476546"/>
    <w:rsid w:val="00477437"/>
    <w:rsid w:val="00477578"/>
    <w:rsid w:val="0048029E"/>
    <w:rsid w:val="00480A28"/>
    <w:rsid w:val="00480AA0"/>
    <w:rsid w:val="00480C15"/>
    <w:rsid w:val="00480CA3"/>
    <w:rsid w:val="004810AF"/>
    <w:rsid w:val="004820E7"/>
    <w:rsid w:val="00482D5B"/>
    <w:rsid w:val="00483918"/>
    <w:rsid w:val="00484A3E"/>
    <w:rsid w:val="00493E62"/>
    <w:rsid w:val="00493EA2"/>
    <w:rsid w:val="00497F1E"/>
    <w:rsid w:val="004A0DE1"/>
    <w:rsid w:val="004A155B"/>
    <w:rsid w:val="004A187F"/>
    <w:rsid w:val="004A22E3"/>
    <w:rsid w:val="004A44A8"/>
    <w:rsid w:val="004A47F1"/>
    <w:rsid w:val="004A5130"/>
    <w:rsid w:val="004A5577"/>
    <w:rsid w:val="004B079E"/>
    <w:rsid w:val="004B0FEF"/>
    <w:rsid w:val="004B4DF6"/>
    <w:rsid w:val="004C2721"/>
    <w:rsid w:val="004C2A3A"/>
    <w:rsid w:val="004C3685"/>
    <w:rsid w:val="004C4A2C"/>
    <w:rsid w:val="004C6386"/>
    <w:rsid w:val="004C6C9A"/>
    <w:rsid w:val="004D0316"/>
    <w:rsid w:val="004D14B5"/>
    <w:rsid w:val="004D248E"/>
    <w:rsid w:val="004D261B"/>
    <w:rsid w:val="004D3EA6"/>
    <w:rsid w:val="004D57AF"/>
    <w:rsid w:val="004D5991"/>
    <w:rsid w:val="004D6BA6"/>
    <w:rsid w:val="004E1EA3"/>
    <w:rsid w:val="004E1EB1"/>
    <w:rsid w:val="004E2FB3"/>
    <w:rsid w:val="004E3F21"/>
    <w:rsid w:val="004E49F8"/>
    <w:rsid w:val="004E4A1D"/>
    <w:rsid w:val="004E4C92"/>
    <w:rsid w:val="004E4E0F"/>
    <w:rsid w:val="004E5E0E"/>
    <w:rsid w:val="004E61FF"/>
    <w:rsid w:val="004E6B7A"/>
    <w:rsid w:val="004E7D89"/>
    <w:rsid w:val="004F16E8"/>
    <w:rsid w:val="004F30E7"/>
    <w:rsid w:val="004F43CE"/>
    <w:rsid w:val="00501469"/>
    <w:rsid w:val="00503A93"/>
    <w:rsid w:val="00507640"/>
    <w:rsid w:val="00510D64"/>
    <w:rsid w:val="00510EB3"/>
    <w:rsid w:val="005123FE"/>
    <w:rsid w:val="005136E9"/>
    <w:rsid w:val="005140F5"/>
    <w:rsid w:val="00514BD4"/>
    <w:rsid w:val="00515FD0"/>
    <w:rsid w:val="005160E0"/>
    <w:rsid w:val="0051695C"/>
    <w:rsid w:val="005201D4"/>
    <w:rsid w:val="00520A54"/>
    <w:rsid w:val="005233B2"/>
    <w:rsid w:val="00523B30"/>
    <w:rsid w:val="0052453E"/>
    <w:rsid w:val="00524850"/>
    <w:rsid w:val="00526120"/>
    <w:rsid w:val="00530E41"/>
    <w:rsid w:val="0053210C"/>
    <w:rsid w:val="005331FD"/>
    <w:rsid w:val="005379C9"/>
    <w:rsid w:val="00541782"/>
    <w:rsid w:val="005437FD"/>
    <w:rsid w:val="00543E74"/>
    <w:rsid w:val="00544DDB"/>
    <w:rsid w:val="0054522B"/>
    <w:rsid w:val="00546635"/>
    <w:rsid w:val="005475CC"/>
    <w:rsid w:val="00547FE9"/>
    <w:rsid w:val="0055143D"/>
    <w:rsid w:val="00552BDB"/>
    <w:rsid w:val="00556BBF"/>
    <w:rsid w:val="00556EBA"/>
    <w:rsid w:val="00557B59"/>
    <w:rsid w:val="00557B5F"/>
    <w:rsid w:val="005604BF"/>
    <w:rsid w:val="0056074D"/>
    <w:rsid w:val="0056159B"/>
    <w:rsid w:val="00561800"/>
    <w:rsid w:val="00562597"/>
    <w:rsid w:val="00564734"/>
    <w:rsid w:val="00565001"/>
    <w:rsid w:val="00570F1F"/>
    <w:rsid w:val="00572FD7"/>
    <w:rsid w:val="00573CC5"/>
    <w:rsid w:val="00581E8B"/>
    <w:rsid w:val="0058297A"/>
    <w:rsid w:val="00583702"/>
    <w:rsid w:val="00584ABB"/>
    <w:rsid w:val="005857F8"/>
    <w:rsid w:val="00590632"/>
    <w:rsid w:val="005911C9"/>
    <w:rsid w:val="0059653D"/>
    <w:rsid w:val="0059664C"/>
    <w:rsid w:val="00596D9A"/>
    <w:rsid w:val="005976CE"/>
    <w:rsid w:val="005A0059"/>
    <w:rsid w:val="005A419A"/>
    <w:rsid w:val="005A6193"/>
    <w:rsid w:val="005B12EE"/>
    <w:rsid w:val="005B13B4"/>
    <w:rsid w:val="005B18CF"/>
    <w:rsid w:val="005B4864"/>
    <w:rsid w:val="005B4D90"/>
    <w:rsid w:val="005B5BBF"/>
    <w:rsid w:val="005B62E6"/>
    <w:rsid w:val="005B63A0"/>
    <w:rsid w:val="005B7406"/>
    <w:rsid w:val="005B7669"/>
    <w:rsid w:val="005B7CE8"/>
    <w:rsid w:val="005B7D0F"/>
    <w:rsid w:val="005B7DDC"/>
    <w:rsid w:val="005C3AA0"/>
    <w:rsid w:val="005C3B32"/>
    <w:rsid w:val="005D1010"/>
    <w:rsid w:val="005D23C1"/>
    <w:rsid w:val="005D463E"/>
    <w:rsid w:val="005D71E2"/>
    <w:rsid w:val="005E2196"/>
    <w:rsid w:val="005E30A0"/>
    <w:rsid w:val="005E3405"/>
    <w:rsid w:val="005E3B3A"/>
    <w:rsid w:val="005E4680"/>
    <w:rsid w:val="005E6716"/>
    <w:rsid w:val="005F2801"/>
    <w:rsid w:val="005F5F4D"/>
    <w:rsid w:val="005F7908"/>
    <w:rsid w:val="00601191"/>
    <w:rsid w:val="006022F1"/>
    <w:rsid w:val="006040B9"/>
    <w:rsid w:val="00604465"/>
    <w:rsid w:val="0060554B"/>
    <w:rsid w:val="0060691A"/>
    <w:rsid w:val="006104FB"/>
    <w:rsid w:val="00610BEA"/>
    <w:rsid w:val="00612A31"/>
    <w:rsid w:val="0061332B"/>
    <w:rsid w:val="006140F4"/>
    <w:rsid w:val="00617455"/>
    <w:rsid w:val="00617E32"/>
    <w:rsid w:val="0062032C"/>
    <w:rsid w:val="00620A6A"/>
    <w:rsid w:val="0062185D"/>
    <w:rsid w:val="006233E5"/>
    <w:rsid w:val="006235E2"/>
    <w:rsid w:val="00624FB0"/>
    <w:rsid w:val="00626792"/>
    <w:rsid w:val="006329AE"/>
    <w:rsid w:val="00634E8C"/>
    <w:rsid w:val="00635421"/>
    <w:rsid w:val="00636117"/>
    <w:rsid w:val="00636D07"/>
    <w:rsid w:val="006375CA"/>
    <w:rsid w:val="00640609"/>
    <w:rsid w:val="00640B10"/>
    <w:rsid w:val="0064130F"/>
    <w:rsid w:val="00641702"/>
    <w:rsid w:val="00642181"/>
    <w:rsid w:val="006437E5"/>
    <w:rsid w:val="00646857"/>
    <w:rsid w:val="00647A7F"/>
    <w:rsid w:val="006511C1"/>
    <w:rsid w:val="00651757"/>
    <w:rsid w:val="00651B14"/>
    <w:rsid w:val="0065280C"/>
    <w:rsid w:val="0065521B"/>
    <w:rsid w:val="00655EA3"/>
    <w:rsid w:val="006564E5"/>
    <w:rsid w:val="00656B3D"/>
    <w:rsid w:val="00661CD0"/>
    <w:rsid w:val="00664446"/>
    <w:rsid w:val="00665909"/>
    <w:rsid w:val="00667F0F"/>
    <w:rsid w:val="0067095A"/>
    <w:rsid w:val="00671EE8"/>
    <w:rsid w:val="006722B9"/>
    <w:rsid w:val="006729C9"/>
    <w:rsid w:val="00673D9A"/>
    <w:rsid w:val="00676A20"/>
    <w:rsid w:val="00677900"/>
    <w:rsid w:val="00680C73"/>
    <w:rsid w:val="00682521"/>
    <w:rsid w:val="006829E4"/>
    <w:rsid w:val="00684E28"/>
    <w:rsid w:val="00684F01"/>
    <w:rsid w:val="00685BC2"/>
    <w:rsid w:val="00686903"/>
    <w:rsid w:val="00687DD7"/>
    <w:rsid w:val="0069597D"/>
    <w:rsid w:val="00696D53"/>
    <w:rsid w:val="006A1414"/>
    <w:rsid w:val="006A4006"/>
    <w:rsid w:val="006A48AB"/>
    <w:rsid w:val="006A6917"/>
    <w:rsid w:val="006B06BD"/>
    <w:rsid w:val="006B0921"/>
    <w:rsid w:val="006B2B6F"/>
    <w:rsid w:val="006B43B2"/>
    <w:rsid w:val="006B4731"/>
    <w:rsid w:val="006B4FC7"/>
    <w:rsid w:val="006B6E14"/>
    <w:rsid w:val="006C26C6"/>
    <w:rsid w:val="006C32EE"/>
    <w:rsid w:val="006C3AAC"/>
    <w:rsid w:val="006C52DB"/>
    <w:rsid w:val="006C5573"/>
    <w:rsid w:val="006C6A57"/>
    <w:rsid w:val="006C700A"/>
    <w:rsid w:val="006D007D"/>
    <w:rsid w:val="006D0314"/>
    <w:rsid w:val="006D1040"/>
    <w:rsid w:val="006D12A3"/>
    <w:rsid w:val="006D262C"/>
    <w:rsid w:val="006D2864"/>
    <w:rsid w:val="006D3694"/>
    <w:rsid w:val="006D3E1A"/>
    <w:rsid w:val="006D46B0"/>
    <w:rsid w:val="006D529E"/>
    <w:rsid w:val="006D665D"/>
    <w:rsid w:val="006E02F9"/>
    <w:rsid w:val="006E3D15"/>
    <w:rsid w:val="006E530F"/>
    <w:rsid w:val="006E5C6F"/>
    <w:rsid w:val="006E64F6"/>
    <w:rsid w:val="006E6A10"/>
    <w:rsid w:val="006F3DD5"/>
    <w:rsid w:val="006F49F8"/>
    <w:rsid w:val="006F4B2C"/>
    <w:rsid w:val="00700070"/>
    <w:rsid w:val="00700AD8"/>
    <w:rsid w:val="00701DE4"/>
    <w:rsid w:val="007052A0"/>
    <w:rsid w:val="00706A76"/>
    <w:rsid w:val="00706DA0"/>
    <w:rsid w:val="00707067"/>
    <w:rsid w:val="00712A9B"/>
    <w:rsid w:val="00714759"/>
    <w:rsid w:val="00715F0D"/>
    <w:rsid w:val="007164D3"/>
    <w:rsid w:val="007168E6"/>
    <w:rsid w:val="00716BA9"/>
    <w:rsid w:val="00717553"/>
    <w:rsid w:val="00722B98"/>
    <w:rsid w:val="0072468A"/>
    <w:rsid w:val="00724724"/>
    <w:rsid w:val="00726A1B"/>
    <w:rsid w:val="00727CD6"/>
    <w:rsid w:val="007314DC"/>
    <w:rsid w:val="00731BAE"/>
    <w:rsid w:val="00731E76"/>
    <w:rsid w:val="00732ABC"/>
    <w:rsid w:val="00733EE9"/>
    <w:rsid w:val="0073415B"/>
    <w:rsid w:val="00734B03"/>
    <w:rsid w:val="00735407"/>
    <w:rsid w:val="00735A6A"/>
    <w:rsid w:val="00736275"/>
    <w:rsid w:val="00736FF5"/>
    <w:rsid w:val="00740331"/>
    <w:rsid w:val="00740476"/>
    <w:rsid w:val="007405B4"/>
    <w:rsid w:val="00741F9A"/>
    <w:rsid w:val="007446AE"/>
    <w:rsid w:val="007459D1"/>
    <w:rsid w:val="00745B63"/>
    <w:rsid w:val="00746655"/>
    <w:rsid w:val="0074687F"/>
    <w:rsid w:val="00746CCD"/>
    <w:rsid w:val="0075124D"/>
    <w:rsid w:val="00752C9E"/>
    <w:rsid w:val="00753B2D"/>
    <w:rsid w:val="007552C6"/>
    <w:rsid w:val="0075673C"/>
    <w:rsid w:val="007570BC"/>
    <w:rsid w:val="00761AEE"/>
    <w:rsid w:val="00762AAF"/>
    <w:rsid w:val="007637F4"/>
    <w:rsid w:val="0076386D"/>
    <w:rsid w:val="0076778D"/>
    <w:rsid w:val="0077020A"/>
    <w:rsid w:val="00772DF0"/>
    <w:rsid w:val="00773941"/>
    <w:rsid w:val="00773DD7"/>
    <w:rsid w:val="00775B6D"/>
    <w:rsid w:val="00775BD8"/>
    <w:rsid w:val="007774C4"/>
    <w:rsid w:val="007800E5"/>
    <w:rsid w:val="007824B6"/>
    <w:rsid w:val="0078329A"/>
    <w:rsid w:val="00783695"/>
    <w:rsid w:val="007850E1"/>
    <w:rsid w:val="00787973"/>
    <w:rsid w:val="0079446E"/>
    <w:rsid w:val="00795E1C"/>
    <w:rsid w:val="00795FB0"/>
    <w:rsid w:val="00797528"/>
    <w:rsid w:val="00797AC9"/>
    <w:rsid w:val="00797FFA"/>
    <w:rsid w:val="007A0A70"/>
    <w:rsid w:val="007A1015"/>
    <w:rsid w:val="007A2A1A"/>
    <w:rsid w:val="007A3E90"/>
    <w:rsid w:val="007A4116"/>
    <w:rsid w:val="007A5D7A"/>
    <w:rsid w:val="007A5DBB"/>
    <w:rsid w:val="007A746C"/>
    <w:rsid w:val="007A7D1F"/>
    <w:rsid w:val="007B25C4"/>
    <w:rsid w:val="007B55F4"/>
    <w:rsid w:val="007B5DDB"/>
    <w:rsid w:val="007B6102"/>
    <w:rsid w:val="007C09B0"/>
    <w:rsid w:val="007C1A7F"/>
    <w:rsid w:val="007C3CF8"/>
    <w:rsid w:val="007C433E"/>
    <w:rsid w:val="007C621F"/>
    <w:rsid w:val="007D2C3A"/>
    <w:rsid w:val="007D2D3E"/>
    <w:rsid w:val="007D3B9B"/>
    <w:rsid w:val="007D3C87"/>
    <w:rsid w:val="007D5917"/>
    <w:rsid w:val="007D6A08"/>
    <w:rsid w:val="007E1B28"/>
    <w:rsid w:val="007E324A"/>
    <w:rsid w:val="007E34B8"/>
    <w:rsid w:val="007E4D25"/>
    <w:rsid w:val="007E57FD"/>
    <w:rsid w:val="007E5FCD"/>
    <w:rsid w:val="007E622C"/>
    <w:rsid w:val="007E7025"/>
    <w:rsid w:val="007F0373"/>
    <w:rsid w:val="007F05EA"/>
    <w:rsid w:val="007F32AF"/>
    <w:rsid w:val="007F7EFE"/>
    <w:rsid w:val="00800403"/>
    <w:rsid w:val="008009D7"/>
    <w:rsid w:val="008011A3"/>
    <w:rsid w:val="00806957"/>
    <w:rsid w:val="00806B82"/>
    <w:rsid w:val="00807BDC"/>
    <w:rsid w:val="00813130"/>
    <w:rsid w:val="00814DE0"/>
    <w:rsid w:val="00820F89"/>
    <w:rsid w:val="008211A1"/>
    <w:rsid w:val="008211F4"/>
    <w:rsid w:val="00822A96"/>
    <w:rsid w:val="00823445"/>
    <w:rsid w:val="0082382F"/>
    <w:rsid w:val="00823B07"/>
    <w:rsid w:val="00823E2E"/>
    <w:rsid w:val="00824AF3"/>
    <w:rsid w:val="008255AB"/>
    <w:rsid w:val="008265D4"/>
    <w:rsid w:val="00830DCC"/>
    <w:rsid w:val="00831F7D"/>
    <w:rsid w:val="0083318E"/>
    <w:rsid w:val="008351ED"/>
    <w:rsid w:val="00836526"/>
    <w:rsid w:val="00836A47"/>
    <w:rsid w:val="008373FC"/>
    <w:rsid w:val="00837753"/>
    <w:rsid w:val="0083785F"/>
    <w:rsid w:val="008432FF"/>
    <w:rsid w:val="00844500"/>
    <w:rsid w:val="0084555A"/>
    <w:rsid w:val="0084663D"/>
    <w:rsid w:val="00851036"/>
    <w:rsid w:val="00851449"/>
    <w:rsid w:val="008517BB"/>
    <w:rsid w:val="00855539"/>
    <w:rsid w:val="00855821"/>
    <w:rsid w:val="00855FA2"/>
    <w:rsid w:val="0086068B"/>
    <w:rsid w:val="00861F71"/>
    <w:rsid w:val="00862017"/>
    <w:rsid w:val="008624E9"/>
    <w:rsid w:val="008638A7"/>
    <w:rsid w:val="00863CED"/>
    <w:rsid w:val="00864A6D"/>
    <w:rsid w:val="00864FE8"/>
    <w:rsid w:val="00865C62"/>
    <w:rsid w:val="0086632C"/>
    <w:rsid w:val="00866880"/>
    <w:rsid w:val="008728F5"/>
    <w:rsid w:val="008739A7"/>
    <w:rsid w:val="00875A76"/>
    <w:rsid w:val="00876045"/>
    <w:rsid w:val="00880F3E"/>
    <w:rsid w:val="0088100C"/>
    <w:rsid w:val="008823A2"/>
    <w:rsid w:val="00883ADA"/>
    <w:rsid w:val="00883E2F"/>
    <w:rsid w:val="008866E5"/>
    <w:rsid w:val="00887BA2"/>
    <w:rsid w:val="008910D2"/>
    <w:rsid w:val="008924A7"/>
    <w:rsid w:val="008926B0"/>
    <w:rsid w:val="00895541"/>
    <w:rsid w:val="0089562F"/>
    <w:rsid w:val="008A067C"/>
    <w:rsid w:val="008A1FE6"/>
    <w:rsid w:val="008A4017"/>
    <w:rsid w:val="008A6320"/>
    <w:rsid w:val="008A7B13"/>
    <w:rsid w:val="008B0867"/>
    <w:rsid w:val="008B1E12"/>
    <w:rsid w:val="008B263A"/>
    <w:rsid w:val="008B5EA9"/>
    <w:rsid w:val="008B696F"/>
    <w:rsid w:val="008B72B4"/>
    <w:rsid w:val="008B7F92"/>
    <w:rsid w:val="008C07B5"/>
    <w:rsid w:val="008C08FD"/>
    <w:rsid w:val="008C0B77"/>
    <w:rsid w:val="008C16EB"/>
    <w:rsid w:val="008C1789"/>
    <w:rsid w:val="008C2CC0"/>
    <w:rsid w:val="008C4E42"/>
    <w:rsid w:val="008C5118"/>
    <w:rsid w:val="008C766D"/>
    <w:rsid w:val="008C7908"/>
    <w:rsid w:val="008C7C57"/>
    <w:rsid w:val="008D0B8F"/>
    <w:rsid w:val="008D2EB0"/>
    <w:rsid w:val="008D379B"/>
    <w:rsid w:val="008D38FD"/>
    <w:rsid w:val="008D3D32"/>
    <w:rsid w:val="008D58A0"/>
    <w:rsid w:val="008D59EF"/>
    <w:rsid w:val="008E01AA"/>
    <w:rsid w:val="008E0EE6"/>
    <w:rsid w:val="008E2279"/>
    <w:rsid w:val="008E3E35"/>
    <w:rsid w:val="008E42A0"/>
    <w:rsid w:val="008E48C6"/>
    <w:rsid w:val="008E618D"/>
    <w:rsid w:val="008E6837"/>
    <w:rsid w:val="008F1C04"/>
    <w:rsid w:val="008F2037"/>
    <w:rsid w:val="008F2C61"/>
    <w:rsid w:val="008F419B"/>
    <w:rsid w:val="008F46E0"/>
    <w:rsid w:val="008F473D"/>
    <w:rsid w:val="008F5695"/>
    <w:rsid w:val="008F6F44"/>
    <w:rsid w:val="009015E9"/>
    <w:rsid w:val="00903038"/>
    <w:rsid w:val="00903061"/>
    <w:rsid w:val="0090449F"/>
    <w:rsid w:val="0090510A"/>
    <w:rsid w:val="00905706"/>
    <w:rsid w:val="00905BEB"/>
    <w:rsid w:val="0090662C"/>
    <w:rsid w:val="0090671C"/>
    <w:rsid w:val="00907B42"/>
    <w:rsid w:val="00910E15"/>
    <w:rsid w:val="00911008"/>
    <w:rsid w:val="009138ED"/>
    <w:rsid w:val="0091454D"/>
    <w:rsid w:val="00920CEC"/>
    <w:rsid w:val="009220E8"/>
    <w:rsid w:val="00922D50"/>
    <w:rsid w:val="009236B8"/>
    <w:rsid w:val="00924B5D"/>
    <w:rsid w:val="009261BF"/>
    <w:rsid w:val="0092672D"/>
    <w:rsid w:val="00926912"/>
    <w:rsid w:val="00926D20"/>
    <w:rsid w:val="009328EB"/>
    <w:rsid w:val="0093351D"/>
    <w:rsid w:val="00933C9A"/>
    <w:rsid w:val="00937947"/>
    <w:rsid w:val="00937F22"/>
    <w:rsid w:val="0094172A"/>
    <w:rsid w:val="009446BE"/>
    <w:rsid w:val="00945179"/>
    <w:rsid w:val="00947B14"/>
    <w:rsid w:val="00950160"/>
    <w:rsid w:val="009502A2"/>
    <w:rsid w:val="00951648"/>
    <w:rsid w:val="009530FB"/>
    <w:rsid w:val="00953764"/>
    <w:rsid w:val="00954C93"/>
    <w:rsid w:val="00955A37"/>
    <w:rsid w:val="0096199B"/>
    <w:rsid w:val="00963BEC"/>
    <w:rsid w:val="00963CB9"/>
    <w:rsid w:val="0096512E"/>
    <w:rsid w:val="00965ABD"/>
    <w:rsid w:val="00971B81"/>
    <w:rsid w:val="009735A7"/>
    <w:rsid w:val="0097535F"/>
    <w:rsid w:val="009759CA"/>
    <w:rsid w:val="00977D19"/>
    <w:rsid w:val="00977FCE"/>
    <w:rsid w:val="00980D47"/>
    <w:rsid w:val="00981B72"/>
    <w:rsid w:val="00981B7D"/>
    <w:rsid w:val="00983100"/>
    <w:rsid w:val="009860EA"/>
    <w:rsid w:val="0098670C"/>
    <w:rsid w:val="00991422"/>
    <w:rsid w:val="009921DB"/>
    <w:rsid w:val="009924EF"/>
    <w:rsid w:val="0099304D"/>
    <w:rsid w:val="00993C5D"/>
    <w:rsid w:val="009A063D"/>
    <w:rsid w:val="009A0732"/>
    <w:rsid w:val="009A0D60"/>
    <w:rsid w:val="009A1285"/>
    <w:rsid w:val="009A4893"/>
    <w:rsid w:val="009A6322"/>
    <w:rsid w:val="009B184E"/>
    <w:rsid w:val="009B4AC6"/>
    <w:rsid w:val="009B4D07"/>
    <w:rsid w:val="009B74E6"/>
    <w:rsid w:val="009B7611"/>
    <w:rsid w:val="009C0342"/>
    <w:rsid w:val="009C0C2F"/>
    <w:rsid w:val="009C0D60"/>
    <w:rsid w:val="009C195A"/>
    <w:rsid w:val="009C3842"/>
    <w:rsid w:val="009C3B78"/>
    <w:rsid w:val="009C4BBE"/>
    <w:rsid w:val="009C5ECB"/>
    <w:rsid w:val="009C65BF"/>
    <w:rsid w:val="009C6E72"/>
    <w:rsid w:val="009C747C"/>
    <w:rsid w:val="009C7E70"/>
    <w:rsid w:val="009D0A61"/>
    <w:rsid w:val="009D1E6C"/>
    <w:rsid w:val="009D1EAA"/>
    <w:rsid w:val="009D242A"/>
    <w:rsid w:val="009D3292"/>
    <w:rsid w:val="009D3A1A"/>
    <w:rsid w:val="009D614C"/>
    <w:rsid w:val="009D68AD"/>
    <w:rsid w:val="009D7109"/>
    <w:rsid w:val="009D7DCC"/>
    <w:rsid w:val="009E039F"/>
    <w:rsid w:val="009E17EF"/>
    <w:rsid w:val="009E2AF1"/>
    <w:rsid w:val="009E2CEA"/>
    <w:rsid w:val="009E314F"/>
    <w:rsid w:val="009E3407"/>
    <w:rsid w:val="009E3F21"/>
    <w:rsid w:val="009E401B"/>
    <w:rsid w:val="009E622B"/>
    <w:rsid w:val="009E6570"/>
    <w:rsid w:val="009E695A"/>
    <w:rsid w:val="009E7332"/>
    <w:rsid w:val="009E77C2"/>
    <w:rsid w:val="009F057D"/>
    <w:rsid w:val="009F0FC6"/>
    <w:rsid w:val="00A009CE"/>
    <w:rsid w:val="00A00CD3"/>
    <w:rsid w:val="00A00E63"/>
    <w:rsid w:val="00A02989"/>
    <w:rsid w:val="00A03057"/>
    <w:rsid w:val="00A03106"/>
    <w:rsid w:val="00A03423"/>
    <w:rsid w:val="00A04303"/>
    <w:rsid w:val="00A05C4B"/>
    <w:rsid w:val="00A07239"/>
    <w:rsid w:val="00A07380"/>
    <w:rsid w:val="00A11B05"/>
    <w:rsid w:val="00A13929"/>
    <w:rsid w:val="00A157D3"/>
    <w:rsid w:val="00A17181"/>
    <w:rsid w:val="00A178CE"/>
    <w:rsid w:val="00A17D6C"/>
    <w:rsid w:val="00A2095F"/>
    <w:rsid w:val="00A22175"/>
    <w:rsid w:val="00A22715"/>
    <w:rsid w:val="00A22D31"/>
    <w:rsid w:val="00A238E4"/>
    <w:rsid w:val="00A23CAA"/>
    <w:rsid w:val="00A250CC"/>
    <w:rsid w:val="00A2667B"/>
    <w:rsid w:val="00A3056A"/>
    <w:rsid w:val="00A367CA"/>
    <w:rsid w:val="00A3702D"/>
    <w:rsid w:val="00A3704C"/>
    <w:rsid w:val="00A37713"/>
    <w:rsid w:val="00A40207"/>
    <w:rsid w:val="00A43877"/>
    <w:rsid w:val="00A43D7D"/>
    <w:rsid w:val="00A4501D"/>
    <w:rsid w:val="00A45E41"/>
    <w:rsid w:val="00A467AC"/>
    <w:rsid w:val="00A47EA9"/>
    <w:rsid w:val="00A50189"/>
    <w:rsid w:val="00A5161C"/>
    <w:rsid w:val="00A547DE"/>
    <w:rsid w:val="00A574B0"/>
    <w:rsid w:val="00A57A34"/>
    <w:rsid w:val="00A601A2"/>
    <w:rsid w:val="00A60721"/>
    <w:rsid w:val="00A60EB4"/>
    <w:rsid w:val="00A6102A"/>
    <w:rsid w:val="00A61696"/>
    <w:rsid w:val="00A61857"/>
    <w:rsid w:val="00A6497F"/>
    <w:rsid w:val="00A65B0C"/>
    <w:rsid w:val="00A67943"/>
    <w:rsid w:val="00A67B53"/>
    <w:rsid w:val="00A700E5"/>
    <w:rsid w:val="00A70372"/>
    <w:rsid w:val="00A709E8"/>
    <w:rsid w:val="00A710E7"/>
    <w:rsid w:val="00A76C0E"/>
    <w:rsid w:val="00A77CAA"/>
    <w:rsid w:val="00A80C16"/>
    <w:rsid w:val="00A837CD"/>
    <w:rsid w:val="00A841FC"/>
    <w:rsid w:val="00A847EB"/>
    <w:rsid w:val="00A84AB6"/>
    <w:rsid w:val="00A84F32"/>
    <w:rsid w:val="00A856B0"/>
    <w:rsid w:val="00A878D0"/>
    <w:rsid w:val="00A90D52"/>
    <w:rsid w:val="00A91BDB"/>
    <w:rsid w:val="00A929C3"/>
    <w:rsid w:val="00A9471D"/>
    <w:rsid w:val="00A94C7E"/>
    <w:rsid w:val="00A94E4B"/>
    <w:rsid w:val="00A950BB"/>
    <w:rsid w:val="00A95376"/>
    <w:rsid w:val="00A9543F"/>
    <w:rsid w:val="00A95AED"/>
    <w:rsid w:val="00A979D7"/>
    <w:rsid w:val="00A97CCA"/>
    <w:rsid w:val="00AA03EC"/>
    <w:rsid w:val="00AA3741"/>
    <w:rsid w:val="00AA4650"/>
    <w:rsid w:val="00AB0C2C"/>
    <w:rsid w:val="00AB1160"/>
    <w:rsid w:val="00AB2ABA"/>
    <w:rsid w:val="00AB2B26"/>
    <w:rsid w:val="00AB3326"/>
    <w:rsid w:val="00AB440A"/>
    <w:rsid w:val="00AB6316"/>
    <w:rsid w:val="00AB7CE0"/>
    <w:rsid w:val="00AC0F8E"/>
    <w:rsid w:val="00AC7A6B"/>
    <w:rsid w:val="00AD097C"/>
    <w:rsid w:val="00AD135F"/>
    <w:rsid w:val="00AD1753"/>
    <w:rsid w:val="00AD362A"/>
    <w:rsid w:val="00AD46B5"/>
    <w:rsid w:val="00AD48D7"/>
    <w:rsid w:val="00AD5C2E"/>
    <w:rsid w:val="00AD6654"/>
    <w:rsid w:val="00AD671C"/>
    <w:rsid w:val="00AD6DC6"/>
    <w:rsid w:val="00AE1533"/>
    <w:rsid w:val="00AE27D3"/>
    <w:rsid w:val="00AE50E4"/>
    <w:rsid w:val="00AE758E"/>
    <w:rsid w:val="00AE7BF2"/>
    <w:rsid w:val="00AF14E2"/>
    <w:rsid w:val="00AF17B4"/>
    <w:rsid w:val="00AF17DF"/>
    <w:rsid w:val="00AF1A81"/>
    <w:rsid w:val="00B029BF"/>
    <w:rsid w:val="00B03344"/>
    <w:rsid w:val="00B0424C"/>
    <w:rsid w:val="00B05B4C"/>
    <w:rsid w:val="00B140BE"/>
    <w:rsid w:val="00B1448C"/>
    <w:rsid w:val="00B1601C"/>
    <w:rsid w:val="00B17248"/>
    <w:rsid w:val="00B211B7"/>
    <w:rsid w:val="00B239A1"/>
    <w:rsid w:val="00B2403D"/>
    <w:rsid w:val="00B242D2"/>
    <w:rsid w:val="00B2547A"/>
    <w:rsid w:val="00B304BA"/>
    <w:rsid w:val="00B3077E"/>
    <w:rsid w:val="00B308FC"/>
    <w:rsid w:val="00B3092C"/>
    <w:rsid w:val="00B30D26"/>
    <w:rsid w:val="00B30F5D"/>
    <w:rsid w:val="00B3115B"/>
    <w:rsid w:val="00B34809"/>
    <w:rsid w:val="00B3519A"/>
    <w:rsid w:val="00B374E2"/>
    <w:rsid w:val="00B37C61"/>
    <w:rsid w:val="00B40F9F"/>
    <w:rsid w:val="00B416A7"/>
    <w:rsid w:val="00B42628"/>
    <w:rsid w:val="00B44522"/>
    <w:rsid w:val="00B46A41"/>
    <w:rsid w:val="00B51201"/>
    <w:rsid w:val="00B51812"/>
    <w:rsid w:val="00B560DD"/>
    <w:rsid w:val="00B5784C"/>
    <w:rsid w:val="00B60177"/>
    <w:rsid w:val="00B60A1D"/>
    <w:rsid w:val="00B63549"/>
    <w:rsid w:val="00B63E01"/>
    <w:rsid w:val="00B644E4"/>
    <w:rsid w:val="00B71259"/>
    <w:rsid w:val="00B722DA"/>
    <w:rsid w:val="00B72F23"/>
    <w:rsid w:val="00B73689"/>
    <w:rsid w:val="00B75E16"/>
    <w:rsid w:val="00B75FA3"/>
    <w:rsid w:val="00B76319"/>
    <w:rsid w:val="00B77140"/>
    <w:rsid w:val="00B7755B"/>
    <w:rsid w:val="00B77C66"/>
    <w:rsid w:val="00B82B6C"/>
    <w:rsid w:val="00B830C2"/>
    <w:rsid w:val="00B83DEF"/>
    <w:rsid w:val="00B914FA"/>
    <w:rsid w:val="00B9441E"/>
    <w:rsid w:val="00BA07BB"/>
    <w:rsid w:val="00BA0E7D"/>
    <w:rsid w:val="00BA1FB1"/>
    <w:rsid w:val="00BA4924"/>
    <w:rsid w:val="00BA6EB0"/>
    <w:rsid w:val="00BB02B9"/>
    <w:rsid w:val="00BB1D96"/>
    <w:rsid w:val="00BB4F61"/>
    <w:rsid w:val="00BB6112"/>
    <w:rsid w:val="00BB75C9"/>
    <w:rsid w:val="00BC0B45"/>
    <w:rsid w:val="00BC2C26"/>
    <w:rsid w:val="00BC372A"/>
    <w:rsid w:val="00BC4806"/>
    <w:rsid w:val="00BD05F2"/>
    <w:rsid w:val="00BD0728"/>
    <w:rsid w:val="00BD147B"/>
    <w:rsid w:val="00BD2163"/>
    <w:rsid w:val="00BD21A9"/>
    <w:rsid w:val="00BD3490"/>
    <w:rsid w:val="00BD388E"/>
    <w:rsid w:val="00BD3C65"/>
    <w:rsid w:val="00BE01C3"/>
    <w:rsid w:val="00BE151C"/>
    <w:rsid w:val="00BE1540"/>
    <w:rsid w:val="00BE1941"/>
    <w:rsid w:val="00BE1E2D"/>
    <w:rsid w:val="00BE5E11"/>
    <w:rsid w:val="00BF1B96"/>
    <w:rsid w:val="00BF271D"/>
    <w:rsid w:val="00BF2810"/>
    <w:rsid w:val="00BF40CD"/>
    <w:rsid w:val="00BF5DB7"/>
    <w:rsid w:val="00BF6329"/>
    <w:rsid w:val="00C00C65"/>
    <w:rsid w:val="00C00EC9"/>
    <w:rsid w:val="00C034D5"/>
    <w:rsid w:val="00C04B92"/>
    <w:rsid w:val="00C060C7"/>
    <w:rsid w:val="00C116F8"/>
    <w:rsid w:val="00C13023"/>
    <w:rsid w:val="00C13217"/>
    <w:rsid w:val="00C14149"/>
    <w:rsid w:val="00C14698"/>
    <w:rsid w:val="00C15D15"/>
    <w:rsid w:val="00C21A46"/>
    <w:rsid w:val="00C21B8B"/>
    <w:rsid w:val="00C230B9"/>
    <w:rsid w:val="00C25784"/>
    <w:rsid w:val="00C259EB"/>
    <w:rsid w:val="00C25CFC"/>
    <w:rsid w:val="00C25EB6"/>
    <w:rsid w:val="00C26B74"/>
    <w:rsid w:val="00C31016"/>
    <w:rsid w:val="00C319BB"/>
    <w:rsid w:val="00C31B19"/>
    <w:rsid w:val="00C32193"/>
    <w:rsid w:val="00C33806"/>
    <w:rsid w:val="00C33FFC"/>
    <w:rsid w:val="00C35B77"/>
    <w:rsid w:val="00C35BC1"/>
    <w:rsid w:val="00C35EE8"/>
    <w:rsid w:val="00C407E9"/>
    <w:rsid w:val="00C41D01"/>
    <w:rsid w:val="00C42216"/>
    <w:rsid w:val="00C428F9"/>
    <w:rsid w:val="00C43389"/>
    <w:rsid w:val="00C4512D"/>
    <w:rsid w:val="00C45A1C"/>
    <w:rsid w:val="00C47710"/>
    <w:rsid w:val="00C52856"/>
    <w:rsid w:val="00C5574C"/>
    <w:rsid w:val="00C56CE9"/>
    <w:rsid w:val="00C60C09"/>
    <w:rsid w:val="00C63754"/>
    <w:rsid w:val="00C65F1B"/>
    <w:rsid w:val="00C67229"/>
    <w:rsid w:val="00C6763D"/>
    <w:rsid w:val="00C7098E"/>
    <w:rsid w:val="00C72AFD"/>
    <w:rsid w:val="00C73F80"/>
    <w:rsid w:val="00C750D2"/>
    <w:rsid w:val="00C75C25"/>
    <w:rsid w:val="00C7631D"/>
    <w:rsid w:val="00C77114"/>
    <w:rsid w:val="00C80BC9"/>
    <w:rsid w:val="00C830EA"/>
    <w:rsid w:val="00C8326F"/>
    <w:rsid w:val="00C90289"/>
    <w:rsid w:val="00C9248B"/>
    <w:rsid w:val="00C924EC"/>
    <w:rsid w:val="00C930F7"/>
    <w:rsid w:val="00C93A3E"/>
    <w:rsid w:val="00C9403C"/>
    <w:rsid w:val="00C94737"/>
    <w:rsid w:val="00C953EB"/>
    <w:rsid w:val="00C95A7C"/>
    <w:rsid w:val="00C95F23"/>
    <w:rsid w:val="00C95F4D"/>
    <w:rsid w:val="00C972F6"/>
    <w:rsid w:val="00CA066F"/>
    <w:rsid w:val="00CA12CA"/>
    <w:rsid w:val="00CA314B"/>
    <w:rsid w:val="00CA436C"/>
    <w:rsid w:val="00CA7A42"/>
    <w:rsid w:val="00CA7A85"/>
    <w:rsid w:val="00CB0035"/>
    <w:rsid w:val="00CB0E22"/>
    <w:rsid w:val="00CB1ACA"/>
    <w:rsid w:val="00CB1DE2"/>
    <w:rsid w:val="00CB205B"/>
    <w:rsid w:val="00CB286F"/>
    <w:rsid w:val="00CB48AB"/>
    <w:rsid w:val="00CB4F95"/>
    <w:rsid w:val="00CB53DA"/>
    <w:rsid w:val="00CB5653"/>
    <w:rsid w:val="00CB5A5A"/>
    <w:rsid w:val="00CB6130"/>
    <w:rsid w:val="00CC0E21"/>
    <w:rsid w:val="00CC100F"/>
    <w:rsid w:val="00CC2560"/>
    <w:rsid w:val="00CC4915"/>
    <w:rsid w:val="00CC4D04"/>
    <w:rsid w:val="00CC742C"/>
    <w:rsid w:val="00CD1FA3"/>
    <w:rsid w:val="00CD2033"/>
    <w:rsid w:val="00CD22B7"/>
    <w:rsid w:val="00CD2300"/>
    <w:rsid w:val="00CD2B11"/>
    <w:rsid w:val="00CD6339"/>
    <w:rsid w:val="00CD66B2"/>
    <w:rsid w:val="00CD711D"/>
    <w:rsid w:val="00CE20E1"/>
    <w:rsid w:val="00CE216C"/>
    <w:rsid w:val="00CE3C4E"/>
    <w:rsid w:val="00CE5086"/>
    <w:rsid w:val="00CE5B02"/>
    <w:rsid w:val="00CE6381"/>
    <w:rsid w:val="00CE6393"/>
    <w:rsid w:val="00CF1383"/>
    <w:rsid w:val="00CF2156"/>
    <w:rsid w:val="00CF2449"/>
    <w:rsid w:val="00CF4595"/>
    <w:rsid w:val="00D00F38"/>
    <w:rsid w:val="00D01E3A"/>
    <w:rsid w:val="00D02D48"/>
    <w:rsid w:val="00D04375"/>
    <w:rsid w:val="00D0472D"/>
    <w:rsid w:val="00D1054C"/>
    <w:rsid w:val="00D11220"/>
    <w:rsid w:val="00D12443"/>
    <w:rsid w:val="00D13DE2"/>
    <w:rsid w:val="00D14899"/>
    <w:rsid w:val="00D1507F"/>
    <w:rsid w:val="00D16253"/>
    <w:rsid w:val="00D173F5"/>
    <w:rsid w:val="00D20368"/>
    <w:rsid w:val="00D20DFC"/>
    <w:rsid w:val="00D24C0D"/>
    <w:rsid w:val="00D260F7"/>
    <w:rsid w:val="00D26A12"/>
    <w:rsid w:val="00D32361"/>
    <w:rsid w:val="00D32C49"/>
    <w:rsid w:val="00D342C7"/>
    <w:rsid w:val="00D355BB"/>
    <w:rsid w:val="00D36859"/>
    <w:rsid w:val="00D41EE2"/>
    <w:rsid w:val="00D445E3"/>
    <w:rsid w:val="00D44981"/>
    <w:rsid w:val="00D473A6"/>
    <w:rsid w:val="00D47814"/>
    <w:rsid w:val="00D525E7"/>
    <w:rsid w:val="00D52A8C"/>
    <w:rsid w:val="00D53B3F"/>
    <w:rsid w:val="00D5418D"/>
    <w:rsid w:val="00D562C3"/>
    <w:rsid w:val="00D56904"/>
    <w:rsid w:val="00D57979"/>
    <w:rsid w:val="00D6012E"/>
    <w:rsid w:val="00D633D7"/>
    <w:rsid w:val="00D64708"/>
    <w:rsid w:val="00D65EA4"/>
    <w:rsid w:val="00D66F86"/>
    <w:rsid w:val="00D70242"/>
    <w:rsid w:val="00D70270"/>
    <w:rsid w:val="00D70CF6"/>
    <w:rsid w:val="00D71A99"/>
    <w:rsid w:val="00D723A5"/>
    <w:rsid w:val="00D7252B"/>
    <w:rsid w:val="00D72601"/>
    <w:rsid w:val="00D744BA"/>
    <w:rsid w:val="00D75EE1"/>
    <w:rsid w:val="00D76265"/>
    <w:rsid w:val="00D77A4F"/>
    <w:rsid w:val="00D80062"/>
    <w:rsid w:val="00D80555"/>
    <w:rsid w:val="00D80619"/>
    <w:rsid w:val="00D81C9D"/>
    <w:rsid w:val="00D83179"/>
    <w:rsid w:val="00D84293"/>
    <w:rsid w:val="00D8495D"/>
    <w:rsid w:val="00D85E3B"/>
    <w:rsid w:val="00D85FE3"/>
    <w:rsid w:val="00D91D48"/>
    <w:rsid w:val="00D931A5"/>
    <w:rsid w:val="00D93C1B"/>
    <w:rsid w:val="00D94345"/>
    <w:rsid w:val="00D95F50"/>
    <w:rsid w:val="00D9649A"/>
    <w:rsid w:val="00D97264"/>
    <w:rsid w:val="00D97290"/>
    <w:rsid w:val="00D97757"/>
    <w:rsid w:val="00D97F8B"/>
    <w:rsid w:val="00DA08C8"/>
    <w:rsid w:val="00DA2397"/>
    <w:rsid w:val="00DA4026"/>
    <w:rsid w:val="00DA44DA"/>
    <w:rsid w:val="00DA4F4D"/>
    <w:rsid w:val="00DA5563"/>
    <w:rsid w:val="00DA71CA"/>
    <w:rsid w:val="00DB0387"/>
    <w:rsid w:val="00DB052F"/>
    <w:rsid w:val="00DB0B55"/>
    <w:rsid w:val="00DB43BD"/>
    <w:rsid w:val="00DB4700"/>
    <w:rsid w:val="00DB6457"/>
    <w:rsid w:val="00DB6F1D"/>
    <w:rsid w:val="00DC1196"/>
    <w:rsid w:val="00DC1C4D"/>
    <w:rsid w:val="00DC2420"/>
    <w:rsid w:val="00DC39EE"/>
    <w:rsid w:val="00DC3D32"/>
    <w:rsid w:val="00DC4E63"/>
    <w:rsid w:val="00DC5218"/>
    <w:rsid w:val="00DC7879"/>
    <w:rsid w:val="00DD024E"/>
    <w:rsid w:val="00DD18F9"/>
    <w:rsid w:val="00DD2F6F"/>
    <w:rsid w:val="00DD4430"/>
    <w:rsid w:val="00DD49AB"/>
    <w:rsid w:val="00DD56DA"/>
    <w:rsid w:val="00DD57F1"/>
    <w:rsid w:val="00DD7450"/>
    <w:rsid w:val="00DD7646"/>
    <w:rsid w:val="00DD76EE"/>
    <w:rsid w:val="00DD7E0A"/>
    <w:rsid w:val="00DE08BC"/>
    <w:rsid w:val="00DE184B"/>
    <w:rsid w:val="00DE347D"/>
    <w:rsid w:val="00DE3A0B"/>
    <w:rsid w:val="00DE5505"/>
    <w:rsid w:val="00DE5C51"/>
    <w:rsid w:val="00DE60F2"/>
    <w:rsid w:val="00DF0326"/>
    <w:rsid w:val="00DF0443"/>
    <w:rsid w:val="00DF07F0"/>
    <w:rsid w:val="00DF0B2B"/>
    <w:rsid w:val="00DF0C8C"/>
    <w:rsid w:val="00DF1341"/>
    <w:rsid w:val="00DF3619"/>
    <w:rsid w:val="00DF499F"/>
    <w:rsid w:val="00DF5258"/>
    <w:rsid w:val="00DF7ADC"/>
    <w:rsid w:val="00E004DD"/>
    <w:rsid w:val="00E0064E"/>
    <w:rsid w:val="00E014A4"/>
    <w:rsid w:val="00E052F6"/>
    <w:rsid w:val="00E078E1"/>
    <w:rsid w:val="00E10985"/>
    <w:rsid w:val="00E111C3"/>
    <w:rsid w:val="00E111EC"/>
    <w:rsid w:val="00E118D7"/>
    <w:rsid w:val="00E122E3"/>
    <w:rsid w:val="00E13A99"/>
    <w:rsid w:val="00E1497A"/>
    <w:rsid w:val="00E15E45"/>
    <w:rsid w:val="00E167DB"/>
    <w:rsid w:val="00E2020B"/>
    <w:rsid w:val="00E21432"/>
    <w:rsid w:val="00E23672"/>
    <w:rsid w:val="00E24A2E"/>
    <w:rsid w:val="00E27E3F"/>
    <w:rsid w:val="00E314BA"/>
    <w:rsid w:val="00E406EF"/>
    <w:rsid w:val="00E41547"/>
    <w:rsid w:val="00E4499A"/>
    <w:rsid w:val="00E529B2"/>
    <w:rsid w:val="00E53E9E"/>
    <w:rsid w:val="00E54B46"/>
    <w:rsid w:val="00E6172E"/>
    <w:rsid w:val="00E6323F"/>
    <w:rsid w:val="00E633FE"/>
    <w:rsid w:val="00E66B51"/>
    <w:rsid w:val="00E679F1"/>
    <w:rsid w:val="00E67D0E"/>
    <w:rsid w:val="00E73250"/>
    <w:rsid w:val="00E73D37"/>
    <w:rsid w:val="00E747BA"/>
    <w:rsid w:val="00E74842"/>
    <w:rsid w:val="00E75B2F"/>
    <w:rsid w:val="00E75DC4"/>
    <w:rsid w:val="00E75E19"/>
    <w:rsid w:val="00E763A2"/>
    <w:rsid w:val="00E76B15"/>
    <w:rsid w:val="00E80157"/>
    <w:rsid w:val="00E80FF6"/>
    <w:rsid w:val="00E811BC"/>
    <w:rsid w:val="00E82D3F"/>
    <w:rsid w:val="00E87187"/>
    <w:rsid w:val="00E9172F"/>
    <w:rsid w:val="00E91ADF"/>
    <w:rsid w:val="00E91E65"/>
    <w:rsid w:val="00E937F0"/>
    <w:rsid w:val="00E939B5"/>
    <w:rsid w:val="00E9493C"/>
    <w:rsid w:val="00E957B9"/>
    <w:rsid w:val="00E95838"/>
    <w:rsid w:val="00E9626F"/>
    <w:rsid w:val="00EA1C60"/>
    <w:rsid w:val="00EA3472"/>
    <w:rsid w:val="00EB0435"/>
    <w:rsid w:val="00EB0C07"/>
    <w:rsid w:val="00EB0FF6"/>
    <w:rsid w:val="00EB11A6"/>
    <w:rsid w:val="00EB1641"/>
    <w:rsid w:val="00EB5B66"/>
    <w:rsid w:val="00EB65CB"/>
    <w:rsid w:val="00EB65FA"/>
    <w:rsid w:val="00EB6FC9"/>
    <w:rsid w:val="00EB7129"/>
    <w:rsid w:val="00EC0A99"/>
    <w:rsid w:val="00EC21DC"/>
    <w:rsid w:val="00EC2F3E"/>
    <w:rsid w:val="00EC3477"/>
    <w:rsid w:val="00EC3FE2"/>
    <w:rsid w:val="00EC4E2D"/>
    <w:rsid w:val="00EC4F63"/>
    <w:rsid w:val="00EC58C0"/>
    <w:rsid w:val="00EC640E"/>
    <w:rsid w:val="00EC6D3D"/>
    <w:rsid w:val="00EC7AC1"/>
    <w:rsid w:val="00ED0760"/>
    <w:rsid w:val="00ED0BE1"/>
    <w:rsid w:val="00ED0EC0"/>
    <w:rsid w:val="00ED0FAE"/>
    <w:rsid w:val="00ED2E13"/>
    <w:rsid w:val="00ED2EDB"/>
    <w:rsid w:val="00ED5A6C"/>
    <w:rsid w:val="00ED7754"/>
    <w:rsid w:val="00ED7E8D"/>
    <w:rsid w:val="00EE11BE"/>
    <w:rsid w:val="00EE1321"/>
    <w:rsid w:val="00EE2432"/>
    <w:rsid w:val="00EE249D"/>
    <w:rsid w:val="00EE3BC9"/>
    <w:rsid w:val="00EE4D4A"/>
    <w:rsid w:val="00EE5DA2"/>
    <w:rsid w:val="00EE7741"/>
    <w:rsid w:val="00EF176B"/>
    <w:rsid w:val="00EF1A0B"/>
    <w:rsid w:val="00EF1AED"/>
    <w:rsid w:val="00EF1D60"/>
    <w:rsid w:val="00EF4373"/>
    <w:rsid w:val="00EF60DC"/>
    <w:rsid w:val="00EF7625"/>
    <w:rsid w:val="00F013AF"/>
    <w:rsid w:val="00F01D50"/>
    <w:rsid w:val="00F02490"/>
    <w:rsid w:val="00F03112"/>
    <w:rsid w:val="00F0777B"/>
    <w:rsid w:val="00F07F0D"/>
    <w:rsid w:val="00F10428"/>
    <w:rsid w:val="00F10BE6"/>
    <w:rsid w:val="00F115CF"/>
    <w:rsid w:val="00F14796"/>
    <w:rsid w:val="00F15D0C"/>
    <w:rsid w:val="00F17103"/>
    <w:rsid w:val="00F215AB"/>
    <w:rsid w:val="00F23479"/>
    <w:rsid w:val="00F259B2"/>
    <w:rsid w:val="00F25AFD"/>
    <w:rsid w:val="00F266A8"/>
    <w:rsid w:val="00F318F7"/>
    <w:rsid w:val="00F31980"/>
    <w:rsid w:val="00F374D6"/>
    <w:rsid w:val="00F37CE6"/>
    <w:rsid w:val="00F4026A"/>
    <w:rsid w:val="00F414EA"/>
    <w:rsid w:val="00F41588"/>
    <w:rsid w:val="00F446E3"/>
    <w:rsid w:val="00F44FAE"/>
    <w:rsid w:val="00F470F0"/>
    <w:rsid w:val="00F5056A"/>
    <w:rsid w:val="00F50BA7"/>
    <w:rsid w:val="00F51204"/>
    <w:rsid w:val="00F538BC"/>
    <w:rsid w:val="00F53DFC"/>
    <w:rsid w:val="00F54A27"/>
    <w:rsid w:val="00F57A0F"/>
    <w:rsid w:val="00F60DB3"/>
    <w:rsid w:val="00F63E3C"/>
    <w:rsid w:val="00F66FF4"/>
    <w:rsid w:val="00F71A5D"/>
    <w:rsid w:val="00F757A2"/>
    <w:rsid w:val="00F776BC"/>
    <w:rsid w:val="00F80F84"/>
    <w:rsid w:val="00F82C00"/>
    <w:rsid w:val="00F82E21"/>
    <w:rsid w:val="00F84AFC"/>
    <w:rsid w:val="00F86612"/>
    <w:rsid w:val="00F93C91"/>
    <w:rsid w:val="00F93ED2"/>
    <w:rsid w:val="00F94953"/>
    <w:rsid w:val="00F9679D"/>
    <w:rsid w:val="00F97AE5"/>
    <w:rsid w:val="00FA071A"/>
    <w:rsid w:val="00FA0FC0"/>
    <w:rsid w:val="00FA41F2"/>
    <w:rsid w:val="00FA5678"/>
    <w:rsid w:val="00FA6548"/>
    <w:rsid w:val="00FA7720"/>
    <w:rsid w:val="00FA7CF2"/>
    <w:rsid w:val="00FA7D75"/>
    <w:rsid w:val="00FB1B37"/>
    <w:rsid w:val="00FB24D1"/>
    <w:rsid w:val="00FB3E4A"/>
    <w:rsid w:val="00FB5B36"/>
    <w:rsid w:val="00FB7B24"/>
    <w:rsid w:val="00FC22CB"/>
    <w:rsid w:val="00FC349E"/>
    <w:rsid w:val="00FC3AB7"/>
    <w:rsid w:val="00FC516D"/>
    <w:rsid w:val="00FC628D"/>
    <w:rsid w:val="00FD02E8"/>
    <w:rsid w:val="00FD2DF6"/>
    <w:rsid w:val="00FD4CA8"/>
    <w:rsid w:val="00FD59D4"/>
    <w:rsid w:val="00FD6AA9"/>
    <w:rsid w:val="00FE0026"/>
    <w:rsid w:val="00FE0784"/>
    <w:rsid w:val="00FE19BB"/>
    <w:rsid w:val="00FE2015"/>
    <w:rsid w:val="00FE532A"/>
    <w:rsid w:val="00FE667D"/>
    <w:rsid w:val="00FF1B17"/>
    <w:rsid w:val="00FF1FC7"/>
    <w:rsid w:val="00FF2B63"/>
    <w:rsid w:val="00FF2F6F"/>
    <w:rsid w:val="00FF3470"/>
    <w:rsid w:val="00FF3B67"/>
    <w:rsid w:val="00FF4422"/>
    <w:rsid w:val="00FF46CC"/>
    <w:rsid w:val="00FF513E"/>
    <w:rsid w:val="00FF63F8"/>
    <w:rsid w:val="00FF6495"/>
    <w:rsid w:val="00FF7604"/>
    <w:rsid w:val="00FF78A9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9C38F3-3EE8-41B3-8A9A-62706CE3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5EB6"/>
  </w:style>
  <w:style w:type="paragraph" w:styleId="berschrift1">
    <w:name w:val="heading 1"/>
    <w:basedOn w:val="Standard"/>
    <w:next w:val="OrtderAufgabe"/>
    <w:link w:val="berschrift1Zchn"/>
    <w:uiPriority w:val="9"/>
    <w:qFormat/>
    <w:rsid w:val="0077020A"/>
    <w:pPr>
      <w:keepNext/>
      <w:keepLines/>
      <w:numPr>
        <w:numId w:val="10"/>
      </w:numPr>
      <w:pBdr>
        <w:bottom w:val="single" w:sz="4" w:space="1" w:color="595959" w:themeColor="text1" w:themeTint="A6"/>
      </w:pBdr>
      <w:tabs>
        <w:tab w:val="right" w:pos="9072"/>
      </w:tabs>
      <w:spacing w:before="48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304D"/>
    <w:pPr>
      <w:keepNext/>
      <w:keepLines/>
      <w:numPr>
        <w:ilvl w:val="1"/>
        <w:numId w:val="10"/>
      </w:numPr>
      <w:spacing w:before="24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5EB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5EB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5EB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5EB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5EB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5EB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5EB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FC9"/>
  </w:style>
  <w:style w:type="paragraph" w:styleId="Fuzeile">
    <w:name w:val="footer"/>
    <w:basedOn w:val="Standard"/>
    <w:link w:val="FuzeileZchn"/>
    <w:uiPriority w:val="99"/>
    <w:unhideWhenUsed/>
    <w:rsid w:val="00EB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FC9"/>
  </w:style>
  <w:style w:type="paragraph" w:styleId="Titel">
    <w:name w:val="Title"/>
    <w:basedOn w:val="Standard"/>
    <w:next w:val="Standard"/>
    <w:link w:val="TitelZchn"/>
    <w:uiPriority w:val="10"/>
    <w:qFormat/>
    <w:rsid w:val="004D261B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26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02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304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5E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5EB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5EB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5EB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5E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5E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5E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25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5EB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5EB6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C25EB6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25EB6"/>
    <w:rPr>
      <w:i/>
      <w:iCs/>
      <w:color w:val="auto"/>
    </w:rPr>
  </w:style>
  <w:style w:type="paragraph" w:styleId="KeinLeerraum">
    <w:name w:val="No Spacing"/>
    <w:uiPriority w:val="1"/>
    <w:qFormat/>
    <w:rsid w:val="00C25EB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25EB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25EB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5EB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5EB6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C25EB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25EB6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C25EB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25EB6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C25EB6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25EB6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947B14"/>
    <w:rPr>
      <w:color w:val="808080"/>
    </w:rPr>
  </w:style>
  <w:style w:type="paragraph" w:customStyle="1" w:styleId="Aufgabe">
    <w:name w:val="Aufgabe"/>
    <w:basedOn w:val="Standard"/>
    <w:next w:val="Standard"/>
    <w:link w:val="AufgabeZchn"/>
    <w:qFormat/>
    <w:rsid w:val="00844500"/>
    <w:rPr>
      <w:i/>
      <w:sz w:val="20"/>
    </w:rPr>
  </w:style>
  <w:style w:type="paragraph" w:customStyle="1" w:styleId="Text">
    <w:name w:val="Text"/>
    <w:basedOn w:val="Standard"/>
    <w:link w:val="TextZchn"/>
    <w:qFormat/>
    <w:rsid w:val="00844500"/>
    <w:pPr>
      <w:jc w:val="both"/>
    </w:pPr>
  </w:style>
  <w:style w:type="character" w:customStyle="1" w:styleId="AufgabeZchn">
    <w:name w:val="Aufgabe Zchn"/>
    <w:basedOn w:val="Absatz-Standardschriftart"/>
    <w:link w:val="Aufgabe"/>
    <w:rsid w:val="00844500"/>
    <w:rPr>
      <w:i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2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Zchn">
    <w:name w:val="Text Zchn"/>
    <w:basedOn w:val="Absatz-Standardschriftart"/>
    <w:link w:val="Text"/>
    <w:rsid w:val="00844500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2A00"/>
    <w:rPr>
      <w:rFonts w:ascii="Segoe UI" w:hAnsi="Segoe UI" w:cs="Segoe UI"/>
      <w:sz w:val="18"/>
      <w:szCs w:val="18"/>
    </w:rPr>
  </w:style>
  <w:style w:type="paragraph" w:customStyle="1" w:styleId="OrtderAufgabe">
    <w:name w:val="Ort der Aufgabe"/>
    <w:basedOn w:val="Text"/>
    <w:next w:val="Aufgabe"/>
    <w:link w:val="OrtderAufgabeZchn"/>
    <w:rsid w:val="0077020A"/>
    <w:rPr>
      <w:i/>
      <w:sz w:val="20"/>
    </w:rPr>
  </w:style>
  <w:style w:type="character" w:customStyle="1" w:styleId="OrtderAufgabeZchn">
    <w:name w:val="Ort der Aufgabe Zchn"/>
    <w:basedOn w:val="TextZchn"/>
    <w:link w:val="OrtderAufgabe"/>
    <w:rsid w:val="0077020A"/>
    <w:rPr>
      <w:i/>
      <w:sz w:val="20"/>
    </w:rPr>
  </w:style>
  <w:style w:type="table" w:styleId="Tabellenraster">
    <w:name w:val="Table Grid"/>
    <w:basedOn w:val="NormaleTabelle"/>
    <w:uiPriority w:val="39"/>
    <w:rsid w:val="00E21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21432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D04375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crosoft%20Office%20Sonstiges%20(Einstellungen,%20Vorlagen)\Word\eigene%20Vorlagen\MSS%2011%20(new,%20hochkant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DA9E32-A0DD-4F78-8E42-ED11757CC945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de-DE"/>
        </a:p>
      </dgm:t>
    </dgm:pt>
    <dgm:pt modelId="{B11CE898-0F47-48A1-9CA4-DA9B251E9F4B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Spff-Chunk</a:t>
          </a:r>
        </a:p>
      </dgm:t>
    </dgm:pt>
    <dgm:pt modelId="{80011A2C-8CF3-4EC2-8CEF-5B04A349A0FC}" type="parTrans" cxnId="{95BC8B1A-4F61-4D79-8378-337EEF28C8E4}">
      <dgm:prSet/>
      <dgm:spPr/>
      <dgm:t>
        <a:bodyPr/>
        <a:lstStyle/>
        <a:p>
          <a:endParaRPr lang="de-DE"/>
        </a:p>
      </dgm:t>
    </dgm:pt>
    <dgm:pt modelId="{8F0D8F56-22A9-4B16-BC2C-1C48DA9C37E2}" type="sibTrans" cxnId="{95BC8B1A-4F61-4D79-8378-337EEF28C8E4}">
      <dgm:prSet/>
      <dgm:spPr/>
      <dgm:t>
        <a:bodyPr/>
        <a:lstStyle/>
        <a:p>
          <a:endParaRPr lang="de-DE"/>
        </a:p>
      </dgm:t>
    </dgm:pt>
    <dgm:pt modelId="{19F5EAC3-E45C-4380-9910-C250C378B96D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BHd-Chunk:</a:t>
          </a:r>
        </a:p>
        <a:p>
          <a:r>
            <a:rPr lang="de-DE" b="1"/>
            <a:t>Sequence Chunk</a:t>
          </a:r>
        </a:p>
      </dgm:t>
    </dgm:pt>
    <dgm:pt modelId="{7AE033C6-0699-4C30-B981-C9F9DE3F6D80}" type="parTrans" cxnId="{9938F950-F628-4905-93BA-19A9FA7F4516}">
      <dgm:prSet/>
      <dgm:spPr/>
      <dgm:t>
        <a:bodyPr/>
        <a:lstStyle/>
        <a:p>
          <a:endParaRPr lang="de-DE"/>
        </a:p>
      </dgm:t>
    </dgm:pt>
    <dgm:pt modelId="{ADDCCA6A-19F0-449B-84D7-0DC02601F6E5}" type="sibTrans" cxnId="{9938F950-F628-4905-93BA-19A9FA7F4516}">
      <dgm:prSet/>
      <dgm:spPr/>
      <dgm:t>
        <a:bodyPr/>
        <a:lstStyle/>
        <a:p>
          <a:endParaRPr lang="de-DE"/>
        </a:p>
      </dgm:t>
    </dgm:pt>
    <dgm:pt modelId="{52F7E982-9DCA-4F1D-9287-F623D4762F59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BHd-Chunk (header):</a:t>
          </a:r>
        </a:p>
        <a:p>
          <a:r>
            <a:rPr lang="de-DE" b="1"/>
            <a:t>PRG-Chunk 1</a:t>
          </a:r>
        </a:p>
      </dgm:t>
    </dgm:pt>
    <dgm:pt modelId="{312798B5-0D08-4770-9B85-972C1260E69A}" type="parTrans" cxnId="{8E42BB8B-BBE9-4E3D-AEAF-B5474E997E54}">
      <dgm:prSet/>
      <dgm:spPr/>
      <dgm:t>
        <a:bodyPr/>
        <a:lstStyle/>
        <a:p>
          <a:endParaRPr lang="de-DE"/>
        </a:p>
      </dgm:t>
    </dgm:pt>
    <dgm:pt modelId="{9960B149-D9ED-4112-BBE8-E9C1225CB068}" type="sibTrans" cxnId="{8E42BB8B-BBE9-4E3D-AEAF-B5474E997E54}">
      <dgm:prSet/>
      <dgm:spPr/>
      <dgm:t>
        <a:bodyPr/>
        <a:lstStyle/>
        <a:p>
          <a:endParaRPr lang="de-DE"/>
        </a:p>
      </dgm:t>
    </dgm:pt>
    <dgm:pt modelId="{D7833412-5DBF-474A-9322-CA3D20B1B1B0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Title</a:t>
          </a:r>
        </a:p>
      </dgm:t>
    </dgm:pt>
    <dgm:pt modelId="{1DDA2F22-C944-44EE-AEBF-28970DC688D7}" type="parTrans" cxnId="{C857DEBF-E5A4-4956-9315-6C6C9EB483F2}">
      <dgm:prSet/>
      <dgm:spPr/>
      <dgm:t>
        <a:bodyPr/>
        <a:lstStyle/>
        <a:p>
          <a:endParaRPr lang="de-DE"/>
        </a:p>
      </dgm:t>
    </dgm:pt>
    <dgm:pt modelId="{B87E5723-41BA-4237-93F2-DC07A29F0028}" type="sibTrans" cxnId="{C857DEBF-E5A4-4956-9315-6C6C9EB483F2}">
      <dgm:prSet/>
      <dgm:spPr/>
      <dgm:t>
        <a:bodyPr/>
        <a:lstStyle/>
        <a:p>
          <a:endParaRPr lang="de-DE"/>
        </a:p>
      </dgm:t>
    </dgm:pt>
    <dgm:pt modelId="{2D150B02-79A6-4157-A5C9-9F09AC150E12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...</a:t>
          </a:r>
        </a:p>
      </dgm:t>
    </dgm:pt>
    <dgm:pt modelId="{1221EDAB-96A0-44F6-BB75-6E81CC66CBAC}" type="parTrans" cxnId="{9E61BB70-F1CA-4FEE-A6DD-2EE91AFCFB51}">
      <dgm:prSet/>
      <dgm:spPr/>
      <dgm:t>
        <a:bodyPr/>
        <a:lstStyle/>
        <a:p>
          <a:endParaRPr lang="de-DE"/>
        </a:p>
      </dgm:t>
    </dgm:pt>
    <dgm:pt modelId="{D09538A6-B7AF-4502-8929-7ADC009B77A0}" type="sibTrans" cxnId="{9E61BB70-F1CA-4FEE-A6DD-2EE91AFCFB51}">
      <dgm:prSet/>
      <dgm:spPr/>
      <dgm:t>
        <a:bodyPr/>
        <a:lstStyle/>
        <a:p>
          <a:endParaRPr lang="de-DE"/>
        </a:p>
      </dgm:t>
    </dgm:pt>
    <dgm:pt modelId="{65F70266-701E-435B-AC0E-872F13D0F346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BHd-Chunk (header):</a:t>
          </a:r>
          <a:br>
            <a:rPr lang="de-DE" b="1"/>
          </a:br>
          <a:r>
            <a:rPr lang="de-DE" b="1"/>
            <a:t>PRG-Chunk 2</a:t>
          </a:r>
        </a:p>
      </dgm:t>
    </dgm:pt>
    <dgm:pt modelId="{370E4F51-A060-4003-90CC-9D4D153FA2B1}" type="parTrans" cxnId="{4744FE12-3BBB-48DF-95F1-82CC89861751}">
      <dgm:prSet/>
      <dgm:spPr/>
      <dgm:t>
        <a:bodyPr/>
        <a:lstStyle/>
        <a:p>
          <a:endParaRPr lang="de-DE"/>
        </a:p>
      </dgm:t>
    </dgm:pt>
    <dgm:pt modelId="{5110F2E2-6135-4891-8A51-9BBEBC583F99}" type="sibTrans" cxnId="{4744FE12-3BBB-48DF-95F1-82CC89861751}">
      <dgm:prSet/>
      <dgm:spPr/>
      <dgm:t>
        <a:bodyPr/>
        <a:lstStyle/>
        <a:p>
          <a:endParaRPr lang="de-DE"/>
        </a:p>
      </dgm:t>
    </dgm:pt>
    <dgm:pt modelId="{7ACA03D9-D1C1-4B61-898E-7C258D0DBFDF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0"/>
            <a:t>Gpm-Chunk: Title</a:t>
          </a:r>
        </a:p>
      </dgm:t>
    </dgm:pt>
    <dgm:pt modelId="{397E4833-8F3F-4B7B-81C2-043E9AB47666}" type="parTrans" cxnId="{814C598F-81D9-4CBB-B52B-8F63D4ED92B4}">
      <dgm:prSet/>
      <dgm:spPr/>
      <dgm:t>
        <a:bodyPr/>
        <a:lstStyle/>
        <a:p>
          <a:endParaRPr lang="de-DE"/>
        </a:p>
      </dgm:t>
    </dgm:pt>
    <dgm:pt modelId="{509D7721-34F0-44AC-941A-983F448BF999}" type="sibTrans" cxnId="{814C598F-81D9-4CBB-B52B-8F63D4ED92B4}">
      <dgm:prSet/>
      <dgm:spPr/>
      <dgm:t>
        <a:bodyPr/>
        <a:lstStyle/>
        <a:p>
          <a:endParaRPr lang="de-DE"/>
        </a:p>
      </dgm:t>
    </dgm:pt>
    <dgm:pt modelId="{E93F7EC6-48D6-4C23-96B6-E534245880A2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...</a:t>
          </a:r>
        </a:p>
      </dgm:t>
    </dgm:pt>
    <dgm:pt modelId="{48B34BC9-C0DD-4000-BCBD-73BADF404B3F}" type="parTrans" cxnId="{DF9F78CB-7FF4-48E6-82AD-8E91F7438C97}">
      <dgm:prSet/>
      <dgm:spPr/>
      <dgm:t>
        <a:bodyPr/>
        <a:lstStyle/>
        <a:p>
          <a:endParaRPr lang="de-DE"/>
        </a:p>
      </dgm:t>
    </dgm:pt>
    <dgm:pt modelId="{EEDE8A48-B176-42F2-8DE4-B48CE0B67E7C}" type="sibTrans" cxnId="{DF9F78CB-7FF4-48E6-82AD-8E91F7438C97}">
      <dgm:prSet/>
      <dgm:spPr/>
      <dgm:t>
        <a:bodyPr/>
        <a:lstStyle/>
        <a:p>
          <a:endParaRPr lang="de-DE"/>
        </a:p>
      </dgm:t>
    </dgm:pt>
    <dgm:pt modelId="{D5215F5F-5FAB-4C9F-B850-54397E0CCFD0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...</a:t>
          </a:r>
        </a:p>
      </dgm:t>
    </dgm:pt>
    <dgm:pt modelId="{2F8FB7D7-DDCE-4B38-9257-493B59E357E2}" type="parTrans" cxnId="{7BC07359-1DAF-4D7A-A119-189AEF66B3E9}">
      <dgm:prSet/>
      <dgm:spPr/>
    </dgm:pt>
    <dgm:pt modelId="{9005FB1A-5FCF-485B-8617-FCC18744E7F9}" type="sibTrans" cxnId="{7BC07359-1DAF-4D7A-A119-189AEF66B3E9}">
      <dgm:prSet/>
      <dgm:spPr/>
    </dgm:pt>
    <dgm:pt modelId="{76A86DE0-D053-4800-8373-52933D77FA3E}" type="pres">
      <dgm:prSet presAssocID="{06DA9E32-A0DD-4F78-8E42-ED11757CC945}" presName="linearFlow" presStyleCnt="0">
        <dgm:presLayoutVars>
          <dgm:resizeHandles val="exact"/>
        </dgm:presLayoutVars>
      </dgm:prSet>
      <dgm:spPr/>
    </dgm:pt>
    <dgm:pt modelId="{4F818844-EB45-4044-8A2B-C2CE5482CB34}" type="pres">
      <dgm:prSet presAssocID="{B11CE898-0F47-48A1-9CA4-DA9B251E9F4B}" presName="node" presStyleLbl="node1" presStyleIdx="0" presStyleCnt="9">
        <dgm:presLayoutVars>
          <dgm:bulletEnabled val="1"/>
        </dgm:presLayoutVars>
      </dgm:prSet>
      <dgm:spPr/>
    </dgm:pt>
    <dgm:pt modelId="{73FB9B67-1D71-4E19-B085-050608FB7E0D}" type="pres">
      <dgm:prSet presAssocID="{8F0D8F56-22A9-4B16-BC2C-1C48DA9C37E2}" presName="sibTrans" presStyleLbl="sibTrans2D1" presStyleIdx="0" presStyleCnt="8"/>
      <dgm:spPr/>
    </dgm:pt>
    <dgm:pt modelId="{8F7CC054-68E3-4BD5-A9C1-17CF9B133031}" type="pres">
      <dgm:prSet presAssocID="{8F0D8F56-22A9-4B16-BC2C-1C48DA9C37E2}" presName="connectorText" presStyleLbl="sibTrans2D1" presStyleIdx="0" presStyleCnt="8"/>
      <dgm:spPr/>
    </dgm:pt>
    <dgm:pt modelId="{657CBDF1-1DF5-44F2-833B-9B82560B737E}" type="pres">
      <dgm:prSet presAssocID="{19F5EAC3-E45C-4380-9910-C250C378B96D}" presName="node" presStyleLbl="node1" presStyleIdx="1" presStyleCnt="9">
        <dgm:presLayoutVars>
          <dgm:bulletEnabled val="1"/>
        </dgm:presLayoutVars>
      </dgm:prSet>
      <dgm:spPr/>
    </dgm:pt>
    <dgm:pt modelId="{B3172D95-6604-4388-863F-99DBB6FEF66D}" type="pres">
      <dgm:prSet presAssocID="{ADDCCA6A-19F0-449B-84D7-0DC02601F6E5}" presName="sibTrans" presStyleLbl="sibTrans2D1" presStyleIdx="1" presStyleCnt="8"/>
      <dgm:spPr/>
    </dgm:pt>
    <dgm:pt modelId="{E608DD53-551F-4428-858E-C4B2648C9FC8}" type="pres">
      <dgm:prSet presAssocID="{ADDCCA6A-19F0-449B-84D7-0DC02601F6E5}" presName="connectorText" presStyleLbl="sibTrans2D1" presStyleIdx="1" presStyleCnt="8"/>
      <dgm:spPr/>
    </dgm:pt>
    <dgm:pt modelId="{A9B8D25F-779E-4C71-9EA9-8617077856D5}" type="pres">
      <dgm:prSet presAssocID="{52F7E982-9DCA-4F1D-9287-F623D4762F59}" presName="node" presStyleLbl="node1" presStyleIdx="2" presStyleCnt="9">
        <dgm:presLayoutVars>
          <dgm:bulletEnabled val="1"/>
        </dgm:presLayoutVars>
      </dgm:prSet>
      <dgm:spPr/>
    </dgm:pt>
    <dgm:pt modelId="{584C43A7-0C71-4223-80A5-672DA2CB3958}" type="pres">
      <dgm:prSet presAssocID="{9960B149-D9ED-4112-BBE8-E9C1225CB068}" presName="sibTrans" presStyleLbl="sibTrans2D1" presStyleIdx="2" presStyleCnt="8"/>
      <dgm:spPr/>
    </dgm:pt>
    <dgm:pt modelId="{672A7B61-006A-4987-BF77-C5D6EE94847B}" type="pres">
      <dgm:prSet presAssocID="{9960B149-D9ED-4112-BBE8-E9C1225CB068}" presName="connectorText" presStyleLbl="sibTrans2D1" presStyleIdx="2" presStyleCnt="8"/>
      <dgm:spPr/>
    </dgm:pt>
    <dgm:pt modelId="{9D55C49D-C565-4997-A2F0-74C78A2C3C31}" type="pres">
      <dgm:prSet presAssocID="{D7833412-5DBF-474A-9322-CA3D20B1B1B0}" presName="node" presStyleLbl="node1" presStyleIdx="3" presStyleCnt="9">
        <dgm:presLayoutVars>
          <dgm:bulletEnabled val="1"/>
        </dgm:presLayoutVars>
      </dgm:prSet>
      <dgm:spPr/>
    </dgm:pt>
    <dgm:pt modelId="{C1A334C4-FEE4-43BE-807E-4B971A8DF525}" type="pres">
      <dgm:prSet presAssocID="{B87E5723-41BA-4237-93F2-DC07A29F0028}" presName="sibTrans" presStyleLbl="sibTrans2D1" presStyleIdx="3" presStyleCnt="8"/>
      <dgm:spPr/>
    </dgm:pt>
    <dgm:pt modelId="{AE87ABC3-1AF4-4691-B400-D57DB3B9A012}" type="pres">
      <dgm:prSet presAssocID="{B87E5723-41BA-4237-93F2-DC07A29F0028}" presName="connectorText" presStyleLbl="sibTrans2D1" presStyleIdx="3" presStyleCnt="8"/>
      <dgm:spPr/>
    </dgm:pt>
    <dgm:pt modelId="{EE14CD2D-32E9-4C57-BE93-AA43AB9A8990}" type="pres">
      <dgm:prSet presAssocID="{2D150B02-79A6-4157-A5C9-9F09AC150E12}" presName="node" presStyleLbl="node1" presStyleIdx="4" presStyleCnt="9">
        <dgm:presLayoutVars>
          <dgm:bulletEnabled val="1"/>
        </dgm:presLayoutVars>
      </dgm:prSet>
      <dgm:spPr/>
    </dgm:pt>
    <dgm:pt modelId="{6D240579-338D-488B-8D0D-1107A97A0551}" type="pres">
      <dgm:prSet presAssocID="{D09538A6-B7AF-4502-8929-7ADC009B77A0}" presName="sibTrans" presStyleLbl="sibTrans2D1" presStyleIdx="4" presStyleCnt="8"/>
      <dgm:spPr/>
    </dgm:pt>
    <dgm:pt modelId="{FC7B7CF3-CE91-4DAF-8AE0-F86E373F73A9}" type="pres">
      <dgm:prSet presAssocID="{D09538A6-B7AF-4502-8929-7ADC009B77A0}" presName="connectorText" presStyleLbl="sibTrans2D1" presStyleIdx="4" presStyleCnt="8"/>
      <dgm:spPr/>
    </dgm:pt>
    <dgm:pt modelId="{85C31047-2271-4F01-9E7E-5546B82C32D8}" type="pres">
      <dgm:prSet presAssocID="{65F70266-701E-435B-AC0E-872F13D0F346}" presName="node" presStyleLbl="node1" presStyleIdx="5" presStyleCnt="9">
        <dgm:presLayoutVars>
          <dgm:bulletEnabled val="1"/>
        </dgm:presLayoutVars>
      </dgm:prSet>
      <dgm:spPr/>
    </dgm:pt>
    <dgm:pt modelId="{A4E816F8-1800-47B5-9CFC-682CA595CB9E}" type="pres">
      <dgm:prSet presAssocID="{5110F2E2-6135-4891-8A51-9BBEBC583F99}" presName="sibTrans" presStyleLbl="sibTrans2D1" presStyleIdx="5" presStyleCnt="8"/>
      <dgm:spPr/>
    </dgm:pt>
    <dgm:pt modelId="{859E8796-3FFC-4D2C-88F0-A23E2E6DED3B}" type="pres">
      <dgm:prSet presAssocID="{5110F2E2-6135-4891-8A51-9BBEBC583F99}" presName="connectorText" presStyleLbl="sibTrans2D1" presStyleIdx="5" presStyleCnt="8"/>
      <dgm:spPr/>
    </dgm:pt>
    <dgm:pt modelId="{4EDBE889-B80E-46ED-80AA-42574D1AEE28}" type="pres">
      <dgm:prSet presAssocID="{7ACA03D9-D1C1-4B61-898E-7C258D0DBFDF}" presName="node" presStyleLbl="node1" presStyleIdx="6" presStyleCnt="9">
        <dgm:presLayoutVars>
          <dgm:bulletEnabled val="1"/>
        </dgm:presLayoutVars>
      </dgm:prSet>
      <dgm:spPr/>
    </dgm:pt>
    <dgm:pt modelId="{16BC2DFB-1D66-45EE-8A53-EA273E8461FF}" type="pres">
      <dgm:prSet presAssocID="{509D7721-34F0-44AC-941A-983F448BF999}" presName="sibTrans" presStyleLbl="sibTrans2D1" presStyleIdx="6" presStyleCnt="8"/>
      <dgm:spPr/>
    </dgm:pt>
    <dgm:pt modelId="{65C05237-2411-4608-A0FD-E010452A7C95}" type="pres">
      <dgm:prSet presAssocID="{509D7721-34F0-44AC-941A-983F448BF999}" presName="connectorText" presStyleLbl="sibTrans2D1" presStyleIdx="6" presStyleCnt="8"/>
      <dgm:spPr/>
    </dgm:pt>
    <dgm:pt modelId="{C1019E4C-1368-4913-A1E2-FD21096CAEA1}" type="pres">
      <dgm:prSet presAssocID="{E93F7EC6-48D6-4C23-96B6-E534245880A2}" presName="node" presStyleLbl="node1" presStyleIdx="7" presStyleCnt="9">
        <dgm:presLayoutVars>
          <dgm:bulletEnabled val="1"/>
        </dgm:presLayoutVars>
      </dgm:prSet>
      <dgm:spPr/>
    </dgm:pt>
    <dgm:pt modelId="{AE7F0EA8-F252-4192-A13F-7C50984F671D}" type="pres">
      <dgm:prSet presAssocID="{EEDE8A48-B176-42F2-8DE4-B48CE0B67E7C}" presName="sibTrans" presStyleLbl="sibTrans2D1" presStyleIdx="7" presStyleCnt="8"/>
      <dgm:spPr/>
    </dgm:pt>
    <dgm:pt modelId="{C1AA22E3-E437-4B00-BDF3-A19273742F69}" type="pres">
      <dgm:prSet presAssocID="{EEDE8A48-B176-42F2-8DE4-B48CE0B67E7C}" presName="connectorText" presStyleLbl="sibTrans2D1" presStyleIdx="7" presStyleCnt="8"/>
      <dgm:spPr/>
    </dgm:pt>
    <dgm:pt modelId="{D7877961-2646-46D9-9809-16C49CBC4F40}" type="pres">
      <dgm:prSet presAssocID="{D5215F5F-5FAB-4C9F-B850-54397E0CCFD0}" presName="node" presStyleLbl="node1" presStyleIdx="8" presStyleCnt="9">
        <dgm:presLayoutVars>
          <dgm:bulletEnabled val="1"/>
        </dgm:presLayoutVars>
      </dgm:prSet>
      <dgm:spPr/>
    </dgm:pt>
  </dgm:ptLst>
  <dgm:cxnLst>
    <dgm:cxn modelId="{4744FE12-3BBB-48DF-95F1-82CC89861751}" srcId="{06DA9E32-A0DD-4F78-8E42-ED11757CC945}" destId="{65F70266-701E-435B-AC0E-872F13D0F346}" srcOrd="5" destOrd="0" parTransId="{370E4F51-A060-4003-90CC-9D4D153FA2B1}" sibTransId="{5110F2E2-6135-4891-8A51-9BBEBC583F99}"/>
    <dgm:cxn modelId="{95BC8B1A-4F61-4D79-8378-337EEF28C8E4}" srcId="{06DA9E32-A0DD-4F78-8E42-ED11757CC945}" destId="{B11CE898-0F47-48A1-9CA4-DA9B251E9F4B}" srcOrd="0" destOrd="0" parTransId="{80011A2C-8CF3-4EC2-8CEF-5B04A349A0FC}" sibTransId="{8F0D8F56-22A9-4B16-BC2C-1C48DA9C37E2}"/>
    <dgm:cxn modelId="{D811BF27-A8CF-442E-A39E-C5D6D1D9FBDF}" type="presOf" srcId="{B87E5723-41BA-4237-93F2-DC07A29F0028}" destId="{C1A334C4-FEE4-43BE-807E-4B971A8DF525}" srcOrd="0" destOrd="0" presId="urn:microsoft.com/office/officeart/2005/8/layout/process2"/>
    <dgm:cxn modelId="{3A72C72A-ACD9-4190-A29A-9D974364728E}" type="presOf" srcId="{B11CE898-0F47-48A1-9CA4-DA9B251E9F4B}" destId="{4F818844-EB45-4044-8A2B-C2CE5482CB34}" srcOrd="0" destOrd="0" presId="urn:microsoft.com/office/officeart/2005/8/layout/process2"/>
    <dgm:cxn modelId="{AA0A303C-4929-481F-A618-CBB7A2EB02ED}" type="presOf" srcId="{B87E5723-41BA-4237-93F2-DC07A29F0028}" destId="{AE87ABC3-1AF4-4691-B400-D57DB3B9A012}" srcOrd="1" destOrd="0" presId="urn:microsoft.com/office/officeart/2005/8/layout/process2"/>
    <dgm:cxn modelId="{B5FFFE3D-FEA8-4E23-9125-B68E31EEBF43}" type="presOf" srcId="{52F7E982-9DCA-4F1D-9287-F623D4762F59}" destId="{A9B8D25F-779E-4C71-9EA9-8617077856D5}" srcOrd="0" destOrd="0" presId="urn:microsoft.com/office/officeart/2005/8/layout/process2"/>
    <dgm:cxn modelId="{CA86B43E-6E2A-4181-A093-28D25D603518}" type="presOf" srcId="{8F0D8F56-22A9-4B16-BC2C-1C48DA9C37E2}" destId="{8F7CC054-68E3-4BD5-A9C1-17CF9B133031}" srcOrd="1" destOrd="0" presId="urn:microsoft.com/office/officeart/2005/8/layout/process2"/>
    <dgm:cxn modelId="{FF2F533F-CF0F-49B2-B6D0-E0A7C2595A1E}" type="presOf" srcId="{19F5EAC3-E45C-4380-9910-C250C378B96D}" destId="{657CBDF1-1DF5-44F2-833B-9B82560B737E}" srcOrd="0" destOrd="0" presId="urn:microsoft.com/office/officeart/2005/8/layout/process2"/>
    <dgm:cxn modelId="{DB6F9A5C-0D9E-42A3-975D-B977DE0D2E5A}" type="presOf" srcId="{65F70266-701E-435B-AC0E-872F13D0F346}" destId="{85C31047-2271-4F01-9E7E-5546B82C32D8}" srcOrd="0" destOrd="0" presId="urn:microsoft.com/office/officeart/2005/8/layout/process2"/>
    <dgm:cxn modelId="{B19CCB69-B7E5-4745-8862-BE64132875A0}" type="presOf" srcId="{D09538A6-B7AF-4502-8929-7ADC009B77A0}" destId="{FC7B7CF3-CE91-4DAF-8AE0-F86E373F73A9}" srcOrd="1" destOrd="0" presId="urn:microsoft.com/office/officeart/2005/8/layout/process2"/>
    <dgm:cxn modelId="{4BDBE04A-7335-45DC-BBEC-C346CF734380}" type="presOf" srcId="{ADDCCA6A-19F0-449B-84D7-0DC02601F6E5}" destId="{E608DD53-551F-4428-858E-C4B2648C9FC8}" srcOrd="1" destOrd="0" presId="urn:microsoft.com/office/officeart/2005/8/layout/process2"/>
    <dgm:cxn modelId="{142F574F-AA00-45FA-A4AD-817D30F1C171}" type="presOf" srcId="{509D7721-34F0-44AC-941A-983F448BF999}" destId="{16BC2DFB-1D66-45EE-8A53-EA273E8461FF}" srcOrd="0" destOrd="0" presId="urn:microsoft.com/office/officeart/2005/8/layout/process2"/>
    <dgm:cxn modelId="{9E61BB70-F1CA-4FEE-A6DD-2EE91AFCFB51}" srcId="{06DA9E32-A0DD-4F78-8E42-ED11757CC945}" destId="{2D150B02-79A6-4157-A5C9-9F09AC150E12}" srcOrd="4" destOrd="0" parTransId="{1221EDAB-96A0-44F6-BB75-6E81CC66CBAC}" sibTransId="{D09538A6-B7AF-4502-8929-7ADC009B77A0}"/>
    <dgm:cxn modelId="{9938F950-F628-4905-93BA-19A9FA7F4516}" srcId="{06DA9E32-A0DD-4F78-8E42-ED11757CC945}" destId="{19F5EAC3-E45C-4380-9910-C250C378B96D}" srcOrd="1" destOrd="0" parTransId="{7AE033C6-0699-4C30-B981-C9F9DE3F6D80}" sibTransId="{ADDCCA6A-19F0-449B-84D7-0DC02601F6E5}"/>
    <dgm:cxn modelId="{E9010255-2741-4F1E-AC22-1B79DAA74274}" type="presOf" srcId="{5110F2E2-6135-4891-8A51-9BBEBC583F99}" destId="{A4E816F8-1800-47B5-9CFC-682CA595CB9E}" srcOrd="0" destOrd="0" presId="urn:microsoft.com/office/officeart/2005/8/layout/process2"/>
    <dgm:cxn modelId="{5B4C5255-FDC7-4AC8-84C7-B10B83A4E348}" type="presOf" srcId="{9960B149-D9ED-4112-BBE8-E9C1225CB068}" destId="{584C43A7-0C71-4223-80A5-672DA2CB3958}" srcOrd="0" destOrd="0" presId="urn:microsoft.com/office/officeart/2005/8/layout/process2"/>
    <dgm:cxn modelId="{7BC07359-1DAF-4D7A-A119-189AEF66B3E9}" srcId="{06DA9E32-A0DD-4F78-8E42-ED11757CC945}" destId="{D5215F5F-5FAB-4C9F-B850-54397E0CCFD0}" srcOrd="8" destOrd="0" parTransId="{2F8FB7D7-DDCE-4B38-9257-493B59E357E2}" sibTransId="{9005FB1A-5FCF-485B-8617-FCC18744E7F9}"/>
    <dgm:cxn modelId="{6C7B5C80-3F01-4FAD-8229-CA161F22B7E8}" type="presOf" srcId="{06DA9E32-A0DD-4F78-8E42-ED11757CC945}" destId="{76A86DE0-D053-4800-8373-52933D77FA3E}" srcOrd="0" destOrd="0" presId="urn:microsoft.com/office/officeart/2005/8/layout/process2"/>
    <dgm:cxn modelId="{96DADE84-DA90-48F7-A99C-0252F906B88F}" type="presOf" srcId="{2D150B02-79A6-4157-A5C9-9F09AC150E12}" destId="{EE14CD2D-32E9-4C57-BE93-AA43AB9A8990}" srcOrd="0" destOrd="0" presId="urn:microsoft.com/office/officeart/2005/8/layout/process2"/>
    <dgm:cxn modelId="{059C6889-993C-4E7B-BD41-2F4CDB499F21}" type="presOf" srcId="{EEDE8A48-B176-42F2-8DE4-B48CE0B67E7C}" destId="{C1AA22E3-E437-4B00-BDF3-A19273742F69}" srcOrd="1" destOrd="0" presId="urn:microsoft.com/office/officeart/2005/8/layout/process2"/>
    <dgm:cxn modelId="{8E42BB8B-BBE9-4E3D-AEAF-B5474E997E54}" srcId="{06DA9E32-A0DD-4F78-8E42-ED11757CC945}" destId="{52F7E982-9DCA-4F1D-9287-F623D4762F59}" srcOrd="2" destOrd="0" parTransId="{312798B5-0D08-4770-9B85-972C1260E69A}" sibTransId="{9960B149-D9ED-4112-BBE8-E9C1225CB068}"/>
    <dgm:cxn modelId="{814C598F-81D9-4CBB-B52B-8F63D4ED92B4}" srcId="{06DA9E32-A0DD-4F78-8E42-ED11757CC945}" destId="{7ACA03D9-D1C1-4B61-898E-7C258D0DBFDF}" srcOrd="6" destOrd="0" parTransId="{397E4833-8F3F-4B7B-81C2-043E9AB47666}" sibTransId="{509D7721-34F0-44AC-941A-983F448BF999}"/>
    <dgm:cxn modelId="{CFA1639D-834D-44E5-A7F3-FED153872123}" type="presOf" srcId="{8F0D8F56-22A9-4B16-BC2C-1C48DA9C37E2}" destId="{73FB9B67-1D71-4E19-B085-050608FB7E0D}" srcOrd="0" destOrd="0" presId="urn:microsoft.com/office/officeart/2005/8/layout/process2"/>
    <dgm:cxn modelId="{BE66A49D-994A-449B-A805-E88FF665337B}" type="presOf" srcId="{EEDE8A48-B176-42F2-8DE4-B48CE0B67E7C}" destId="{AE7F0EA8-F252-4192-A13F-7C50984F671D}" srcOrd="0" destOrd="0" presId="urn:microsoft.com/office/officeart/2005/8/layout/process2"/>
    <dgm:cxn modelId="{9F8DBAA8-7FA3-431F-B209-304A7DADB6BD}" type="presOf" srcId="{9960B149-D9ED-4112-BBE8-E9C1225CB068}" destId="{672A7B61-006A-4987-BF77-C5D6EE94847B}" srcOrd="1" destOrd="0" presId="urn:microsoft.com/office/officeart/2005/8/layout/process2"/>
    <dgm:cxn modelId="{9A62CEA9-596B-4144-A4C3-C8E58AF77E2E}" type="presOf" srcId="{5110F2E2-6135-4891-8A51-9BBEBC583F99}" destId="{859E8796-3FFC-4D2C-88F0-A23E2E6DED3B}" srcOrd="1" destOrd="0" presId="urn:microsoft.com/office/officeart/2005/8/layout/process2"/>
    <dgm:cxn modelId="{95B778B8-C232-4D06-8AAC-7A24D40348F7}" type="presOf" srcId="{ADDCCA6A-19F0-449B-84D7-0DC02601F6E5}" destId="{B3172D95-6604-4388-863F-99DBB6FEF66D}" srcOrd="0" destOrd="0" presId="urn:microsoft.com/office/officeart/2005/8/layout/process2"/>
    <dgm:cxn modelId="{C857DEBF-E5A4-4956-9315-6C6C9EB483F2}" srcId="{06DA9E32-A0DD-4F78-8E42-ED11757CC945}" destId="{D7833412-5DBF-474A-9322-CA3D20B1B1B0}" srcOrd="3" destOrd="0" parTransId="{1DDA2F22-C944-44EE-AEBF-28970DC688D7}" sibTransId="{B87E5723-41BA-4237-93F2-DC07A29F0028}"/>
    <dgm:cxn modelId="{DF9F78CB-7FF4-48E6-82AD-8E91F7438C97}" srcId="{06DA9E32-A0DD-4F78-8E42-ED11757CC945}" destId="{E93F7EC6-48D6-4C23-96B6-E534245880A2}" srcOrd="7" destOrd="0" parTransId="{48B34BC9-C0DD-4000-BCBD-73BADF404B3F}" sibTransId="{EEDE8A48-B176-42F2-8DE4-B48CE0B67E7C}"/>
    <dgm:cxn modelId="{F19E50D8-7A3B-496C-AD4F-403F79726EEC}" type="presOf" srcId="{7ACA03D9-D1C1-4B61-898E-7C258D0DBFDF}" destId="{4EDBE889-B80E-46ED-80AA-42574D1AEE28}" srcOrd="0" destOrd="0" presId="urn:microsoft.com/office/officeart/2005/8/layout/process2"/>
    <dgm:cxn modelId="{2370BCD8-2DC0-4E2C-8949-4066F1A36837}" type="presOf" srcId="{D09538A6-B7AF-4502-8929-7ADC009B77A0}" destId="{6D240579-338D-488B-8D0D-1107A97A0551}" srcOrd="0" destOrd="0" presId="urn:microsoft.com/office/officeart/2005/8/layout/process2"/>
    <dgm:cxn modelId="{7D037DD9-B33C-4785-A955-57054FC8103E}" type="presOf" srcId="{E93F7EC6-48D6-4C23-96B6-E534245880A2}" destId="{C1019E4C-1368-4913-A1E2-FD21096CAEA1}" srcOrd="0" destOrd="0" presId="urn:microsoft.com/office/officeart/2005/8/layout/process2"/>
    <dgm:cxn modelId="{4CF230DC-B8A0-4DF7-8524-B6648B93119E}" type="presOf" srcId="{509D7721-34F0-44AC-941A-983F448BF999}" destId="{65C05237-2411-4608-A0FD-E010452A7C95}" srcOrd="1" destOrd="0" presId="urn:microsoft.com/office/officeart/2005/8/layout/process2"/>
    <dgm:cxn modelId="{2B907ADC-6469-4B46-A7EB-E6BEC9E07323}" type="presOf" srcId="{D7833412-5DBF-474A-9322-CA3D20B1B1B0}" destId="{9D55C49D-C565-4997-A2F0-74C78A2C3C31}" srcOrd="0" destOrd="0" presId="urn:microsoft.com/office/officeart/2005/8/layout/process2"/>
    <dgm:cxn modelId="{500261F0-064B-433E-A170-C5BA7E3ED10B}" type="presOf" srcId="{D5215F5F-5FAB-4C9F-B850-54397E0CCFD0}" destId="{D7877961-2646-46D9-9809-16C49CBC4F40}" srcOrd="0" destOrd="0" presId="urn:microsoft.com/office/officeart/2005/8/layout/process2"/>
    <dgm:cxn modelId="{CDA8877B-0BF9-4631-B84F-5E240D20430A}" type="presParOf" srcId="{76A86DE0-D053-4800-8373-52933D77FA3E}" destId="{4F818844-EB45-4044-8A2B-C2CE5482CB34}" srcOrd="0" destOrd="0" presId="urn:microsoft.com/office/officeart/2005/8/layout/process2"/>
    <dgm:cxn modelId="{5FDD3C39-1183-4D68-AC92-D343CB97C350}" type="presParOf" srcId="{76A86DE0-D053-4800-8373-52933D77FA3E}" destId="{73FB9B67-1D71-4E19-B085-050608FB7E0D}" srcOrd="1" destOrd="0" presId="urn:microsoft.com/office/officeart/2005/8/layout/process2"/>
    <dgm:cxn modelId="{8CD467A4-7EEF-4D0B-B156-3792224E1E54}" type="presParOf" srcId="{73FB9B67-1D71-4E19-B085-050608FB7E0D}" destId="{8F7CC054-68E3-4BD5-A9C1-17CF9B133031}" srcOrd="0" destOrd="0" presId="urn:microsoft.com/office/officeart/2005/8/layout/process2"/>
    <dgm:cxn modelId="{3E6D625B-3D0F-478C-A9F5-291135EF455B}" type="presParOf" srcId="{76A86DE0-D053-4800-8373-52933D77FA3E}" destId="{657CBDF1-1DF5-44F2-833B-9B82560B737E}" srcOrd="2" destOrd="0" presId="urn:microsoft.com/office/officeart/2005/8/layout/process2"/>
    <dgm:cxn modelId="{11D9CA81-8D5D-49F9-86C2-9121C64FA77F}" type="presParOf" srcId="{76A86DE0-D053-4800-8373-52933D77FA3E}" destId="{B3172D95-6604-4388-863F-99DBB6FEF66D}" srcOrd="3" destOrd="0" presId="urn:microsoft.com/office/officeart/2005/8/layout/process2"/>
    <dgm:cxn modelId="{1E03611B-5565-4F5B-A4C4-BFFC1B5E2051}" type="presParOf" srcId="{B3172D95-6604-4388-863F-99DBB6FEF66D}" destId="{E608DD53-551F-4428-858E-C4B2648C9FC8}" srcOrd="0" destOrd="0" presId="urn:microsoft.com/office/officeart/2005/8/layout/process2"/>
    <dgm:cxn modelId="{094A2EEA-27F6-4375-88D7-F097626F4DB6}" type="presParOf" srcId="{76A86DE0-D053-4800-8373-52933D77FA3E}" destId="{A9B8D25F-779E-4C71-9EA9-8617077856D5}" srcOrd="4" destOrd="0" presId="urn:microsoft.com/office/officeart/2005/8/layout/process2"/>
    <dgm:cxn modelId="{6E35DF5F-2747-44CD-B2D0-92852FB19E7B}" type="presParOf" srcId="{76A86DE0-D053-4800-8373-52933D77FA3E}" destId="{584C43A7-0C71-4223-80A5-672DA2CB3958}" srcOrd="5" destOrd="0" presId="urn:microsoft.com/office/officeart/2005/8/layout/process2"/>
    <dgm:cxn modelId="{5065BB3A-42AD-4BA0-B528-13068F458EDC}" type="presParOf" srcId="{584C43A7-0C71-4223-80A5-672DA2CB3958}" destId="{672A7B61-006A-4987-BF77-C5D6EE94847B}" srcOrd="0" destOrd="0" presId="urn:microsoft.com/office/officeart/2005/8/layout/process2"/>
    <dgm:cxn modelId="{DAE9A7ED-5968-45FF-9B49-40CC3B2C2D4E}" type="presParOf" srcId="{76A86DE0-D053-4800-8373-52933D77FA3E}" destId="{9D55C49D-C565-4997-A2F0-74C78A2C3C31}" srcOrd="6" destOrd="0" presId="urn:microsoft.com/office/officeart/2005/8/layout/process2"/>
    <dgm:cxn modelId="{25F3669D-E0FC-4FE5-B26F-A3017BEEC50B}" type="presParOf" srcId="{76A86DE0-D053-4800-8373-52933D77FA3E}" destId="{C1A334C4-FEE4-43BE-807E-4B971A8DF525}" srcOrd="7" destOrd="0" presId="urn:microsoft.com/office/officeart/2005/8/layout/process2"/>
    <dgm:cxn modelId="{2FDEF5F0-1E09-4AD9-A152-9770CBE18843}" type="presParOf" srcId="{C1A334C4-FEE4-43BE-807E-4B971A8DF525}" destId="{AE87ABC3-1AF4-4691-B400-D57DB3B9A012}" srcOrd="0" destOrd="0" presId="urn:microsoft.com/office/officeart/2005/8/layout/process2"/>
    <dgm:cxn modelId="{645D2F1B-CAD3-478A-8B36-0BFA17941ADB}" type="presParOf" srcId="{76A86DE0-D053-4800-8373-52933D77FA3E}" destId="{EE14CD2D-32E9-4C57-BE93-AA43AB9A8990}" srcOrd="8" destOrd="0" presId="urn:microsoft.com/office/officeart/2005/8/layout/process2"/>
    <dgm:cxn modelId="{B8B01585-B018-486D-9938-125029FB64CF}" type="presParOf" srcId="{76A86DE0-D053-4800-8373-52933D77FA3E}" destId="{6D240579-338D-488B-8D0D-1107A97A0551}" srcOrd="9" destOrd="0" presId="urn:microsoft.com/office/officeart/2005/8/layout/process2"/>
    <dgm:cxn modelId="{29E81D38-2B18-42D9-A388-6323FDB080AC}" type="presParOf" srcId="{6D240579-338D-488B-8D0D-1107A97A0551}" destId="{FC7B7CF3-CE91-4DAF-8AE0-F86E373F73A9}" srcOrd="0" destOrd="0" presId="urn:microsoft.com/office/officeart/2005/8/layout/process2"/>
    <dgm:cxn modelId="{B7A57E57-269D-4BE6-9A75-243A08F0489B}" type="presParOf" srcId="{76A86DE0-D053-4800-8373-52933D77FA3E}" destId="{85C31047-2271-4F01-9E7E-5546B82C32D8}" srcOrd="10" destOrd="0" presId="urn:microsoft.com/office/officeart/2005/8/layout/process2"/>
    <dgm:cxn modelId="{4D9597AC-F719-4096-866E-92BA6710C6D8}" type="presParOf" srcId="{76A86DE0-D053-4800-8373-52933D77FA3E}" destId="{A4E816F8-1800-47B5-9CFC-682CA595CB9E}" srcOrd="11" destOrd="0" presId="urn:microsoft.com/office/officeart/2005/8/layout/process2"/>
    <dgm:cxn modelId="{10907542-33D1-4195-BBAA-0ACBC44D2DAA}" type="presParOf" srcId="{A4E816F8-1800-47B5-9CFC-682CA595CB9E}" destId="{859E8796-3FFC-4D2C-88F0-A23E2E6DED3B}" srcOrd="0" destOrd="0" presId="urn:microsoft.com/office/officeart/2005/8/layout/process2"/>
    <dgm:cxn modelId="{E4221C8F-D390-4620-AC55-1FCD1B85E6EE}" type="presParOf" srcId="{76A86DE0-D053-4800-8373-52933D77FA3E}" destId="{4EDBE889-B80E-46ED-80AA-42574D1AEE28}" srcOrd="12" destOrd="0" presId="urn:microsoft.com/office/officeart/2005/8/layout/process2"/>
    <dgm:cxn modelId="{EE131AA2-3D98-49C6-8725-E34206211307}" type="presParOf" srcId="{76A86DE0-D053-4800-8373-52933D77FA3E}" destId="{16BC2DFB-1D66-45EE-8A53-EA273E8461FF}" srcOrd="13" destOrd="0" presId="urn:microsoft.com/office/officeart/2005/8/layout/process2"/>
    <dgm:cxn modelId="{63CE346C-8656-4A8D-8C96-50490F01DC0A}" type="presParOf" srcId="{16BC2DFB-1D66-45EE-8A53-EA273E8461FF}" destId="{65C05237-2411-4608-A0FD-E010452A7C95}" srcOrd="0" destOrd="0" presId="urn:microsoft.com/office/officeart/2005/8/layout/process2"/>
    <dgm:cxn modelId="{2EF3698F-49CD-4877-A920-293D023E763A}" type="presParOf" srcId="{76A86DE0-D053-4800-8373-52933D77FA3E}" destId="{C1019E4C-1368-4913-A1E2-FD21096CAEA1}" srcOrd="14" destOrd="0" presId="urn:microsoft.com/office/officeart/2005/8/layout/process2"/>
    <dgm:cxn modelId="{544B58D2-7578-4CFF-A206-26DCABE5A73C}" type="presParOf" srcId="{76A86DE0-D053-4800-8373-52933D77FA3E}" destId="{AE7F0EA8-F252-4192-A13F-7C50984F671D}" srcOrd="15" destOrd="0" presId="urn:microsoft.com/office/officeart/2005/8/layout/process2"/>
    <dgm:cxn modelId="{98C455CE-23D6-469B-8ECA-656F530656AB}" type="presParOf" srcId="{AE7F0EA8-F252-4192-A13F-7C50984F671D}" destId="{C1AA22E3-E437-4B00-BDF3-A19273742F69}" srcOrd="0" destOrd="0" presId="urn:microsoft.com/office/officeart/2005/8/layout/process2"/>
    <dgm:cxn modelId="{C100A2EE-21B5-45AC-9938-C86B00C8C670}" type="presParOf" srcId="{76A86DE0-D053-4800-8373-52933D77FA3E}" destId="{D7877961-2646-46D9-9809-16C49CBC4F40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61C5ACB-ADC1-4645-8007-2557092E3CE7}" type="doc">
      <dgm:prSet loTypeId="urn:microsoft.com/office/officeart/2005/8/layout/hierarchy6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de-DE"/>
        </a:p>
      </dgm:t>
    </dgm:pt>
    <dgm:pt modelId="{649D4DC4-769C-4758-A596-03417F4E2273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SpfF-Chunk (Header)</a:t>
          </a:r>
        </a:p>
      </dgm:t>
    </dgm:pt>
    <dgm:pt modelId="{D5594FA8-4DC7-4E38-9ECD-D56D23F055EF}" type="parTrans" cxnId="{E48771C5-DB45-4FAE-9F30-7505E05B5654}">
      <dgm:prSet/>
      <dgm:spPr/>
      <dgm:t>
        <a:bodyPr/>
        <a:lstStyle/>
        <a:p>
          <a:endParaRPr lang="de-DE"/>
        </a:p>
      </dgm:t>
    </dgm:pt>
    <dgm:pt modelId="{574F2A7A-34FF-48C5-ACD7-AB380841DC2C}" type="sibTrans" cxnId="{E48771C5-DB45-4FAE-9F30-7505E05B5654}">
      <dgm:prSet/>
      <dgm:spPr/>
      <dgm:t>
        <a:bodyPr/>
        <a:lstStyle/>
        <a:p>
          <a:endParaRPr lang="de-DE"/>
        </a:p>
      </dgm:t>
    </dgm:pt>
    <dgm:pt modelId="{C9C06161-7269-4E5F-9FE3-2D50A8ECE7BB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Sequence Chunk</a:t>
          </a:r>
        </a:p>
      </dgm:t>
    </dgm:pt>
    <dgm:pt modelId="{5F2D72D1-7F2E-40ED-9BCD-F50AC7C60E06}" type="parTrans" cxnId="{2EBCAB8B-9A5B-41C9-B9FE-7C254EE2A102}">
      <dgm:prSet/>
      <dgm:spPr/>
      <dgm:t>
        <a:bodyPr/>
        <a:lstStyle/>
        <a:p>
          <a:endParaRPr lang="de-DE"/>
        </a:p>
      </dgm:t>
    </dgm:pt>
    <dgm:pt modelId="{133A7A46-0592-4AC1-9E7C-08274BCFF8C7}" type="sibTrans" cxnId="{2EBCAB8B-9A5B-41C9-B9FE-7C254EE2A102}">
      <dgm:prSet/>
      <dgm:spPr/>
      <dgm:t>
        <a:bodyPr/>
        <a:lstStyle/>
        <a:p>
          <a:endParaRPr lang="de-DE"/>
        </a:p>
      </dgm:t>
    </dgm:pt>
    <dgm:pt modelId="{2288286F-2F0C-40B2-832D-B06E73E9FD1E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PRG-Chunk 1</a:t>
          </a:r>
        </a:p>
      </dgm:t>
    </dgm:pt>
    <dgm:pt modelId="{40180035-4B1E-4ECE-BC2C-8693D691BECD}" type="parTrans" cxnId="{A1452270-8936-4B8E-BE77-41FAEEAD242B}">
      <dgm:prSet/>
      <dgm:spPr/>
      <dgm:t>
        <a:bodyPr/>
        <a:lstStyle/>
        <a:p>
          <a:endParaRPr lang="de-DE"/>
        </a:p>
      </dgm:t>
    </dgm:pt>
    <dgm:pt modelId="{3C8B17AE-A66D-470E-BC6B-82E6C964F85D}" type="sibTrans" cxnId="{A1452270-8936-4B8E-BE77-41FAEEAD242B}">
      <dgm:prSet/>
      <dgm:spPr/>
      <dgm:t>
        <a:bodyPr/>
        <a:lstStyle/>
        <a:p>
          <a:endParaRPr lang="de-DE"/>
        </a:p>
      </dgm:t>
    </dgm:pt>
    <dgm:pt modelId="{0B70B22A-25B6-4C39-ABBF-C7220E9F7842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PRG-Chunk 2</a:t>
          </a:r>
        </a:p>
      </dgm:t>
    </dgm:pt>
    <dgm:pt modelId="{71DADB6B-11E5-48EC-9828-967664202E78}" type="parTrans" cxnId="{A4B5B523-F932-4C6D-9C7C-753EA41AF404}">
      <dgm:prSet/>
      <dgm:spPr/>
      <dgm:t>
        <a:bodyPr/>
        <a:lstStyle/>
        <a:p>
          <a:endParaRPr lang="de-DE"/>
        </a:p>
      </dgm:t>
    </dgm:pt>
    <dgm:pt modelId="{F22E05E1-89D1-446A-A457-44132E064D95}" type="sibTrans" cxnId="{A4B5B523-F932-4C6D-9C7C-753EA41AF404}">
      <dgm:prSet/>
      <dgm:spPr/>
      <dgm:t>
        <a:bodyPr/>
        <a:lstStyle/>
        <a:p>
          <a:endParaRPr lang="de-DE"/>
        </a:p>
      </dgm:t>
    </dgm:pt>
    <dgm:pt modelId="{66E413BD-3F02-4FC6-A7F4-ED7066842015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...</a:t>
          </a:r>
        </a:p>
      </dgm:t>
    </dgm:pt>
    <dgm:pt modelId="{C3D29F68-E680-4EF0-8B15-5D38BE5980AA}" type="parTrans" cxnId="{067F0AD0-D10A-4FD3-9ADA-5A402735033F}">
      <dgm:prSet/>
      <dgm:spPr/>
      <dgm:t>
        <a:bodyPr/>
        <a:lstStyle/>
        <a:p>
          <a:endParaRPr lang="de-DE"/>
        </a:p>
      </dgm:t>
    </dgm:pt>
    <dgm:pt modelId="{13A7E97B-EA66-43C6-AC34-9BAE94383D9B}" type="sibTrans" cxnId="{067F0AD0-D10A-4FD3-9ADA-5A402735033F}">
      <dgm:prSet/>
      <dgm:spPr/>
      <dgm:t>
        <a:bodyPr/>
        <a:lstStyle/>
        <a:p>
          <a:endParaRPr lang="de-DE"/>
        </a:p>
      </dgm:t>
    </dgm:pt>
    <dgm:pt modelId="{A3CE300B-31F7-4861-B6FC-D2D5500F6649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Title</a:t>
          </a:r>
        </a:p>
      </dgm:t>
    </dgm:pt>
    <dgm:pt modelId="{7E8705BB-ED82-4935-96D1-03A10DC4B9C6}" type="parTrans" cxnId="{95EED5CE-8CF3-4B65-924E-E85E92B6BD21}">
      <dgm:prSet/>
      <dgm:spPr/>
      <dgm:t>
        <a:bodyPr/>
        <a:lstStyle/>
        <a:p>
          <a:endParaRPr lang="de-DE"/>
        </a:p>
      </dgm:t>
    </dgm:pt>
    <dgm:pt modelId="{D01E4186-D82F-4D60-94FA-0B671E339645}" type="sibTrans" cxnId="{95EED5CE-8CF3-4B65-924E-E85E92B6BD21}">
      <dgm:prSet/>
      <dgm:spPr/>
      <dgm:t>
        <a:bodyPr/>
        <a:lstStyle/>
        <a:p>
          <a:endParaRPr lang="de-DE"/>
        </a:p>
      </dgm:t>
    </dgm:pt>
    <dgm:pt modelId="{50A0BBFA-7112-4825-A985-023FF175CFD7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Style</a:t>
          </a:r>
        </a:p>
      </dgm:t>
    </dgm:pt>
    <dgm:pt modelId="{55AF18C5-C4F3-46AD-BD88-23FC87CFE720}" type="parTrans" cxnId="{A65B9DF3-41D8-4063-A777-D50028FC5C04}">
      <dgm:prSet/>
      <dgm:spPr/>
      <dgm:t>
        <a:bodyPr/>
        <a:lstStyle/>
        <a:p>
          <a:endParaRPr lang="de-DE"/>
        </a:p>
      </dgm:t>
    </dgm:pt>
    <dgm:pt modelId="{FABFDADB-7A40-4038-8171-21612F3BEF5C}" type="sibTrans" cxnId="{A65B9DF3-41D8-4063-A777-D50028FC5C04}">
      <dgm:prSet/>
      <dgm:spPr/>
      <dgm:t>
        <a:bodyPr/>
        <a:lstStyle/>
        <a:p>
          <a:endParaRPr lang="de-DE"/>
        </a:p>
      </dgm:t>
    </dgm:pt>
    <dgm:pt modelId="{0287AAD9-12FE-41D6-8FC8-4A91949D422C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...</a:t>
          </a:r>
        </a:p>
      </dgm:t>
    </dgm:pt>
    <dgm:pt modelId="{4FA2A012-3F16-4D5E-A294-7581AFA90A8E}" type="parTrans" cxnId="{EE037D01-B3B9-4C38-9147-811C8186D959}">
      <dgm:prSet/>
      <dgm:spPr/>
      <dgm:t>
        <a:bodyPr/>
        <a:lstStyle/>
        <a:p>
          <a:endParaRPr lang="de-DE"/>
        </a:p>
      </dgm:t>
    </dgm:pt>
    <dgm:pt modelId="{7CE674D8-3E16-406E-B23C-2AAD0BFEFBE9}" type="sibTrans" cxnId="{EE037D01-B3B9-4C38-9147-811C8186D959}">
      <dgm:prSet/>
      <dgm:spPr/>
      <dgm:t>
        <a:bodyPr/>
        <a:lstStyle/>
        <a:p>
          <a:endParaRPr lang="de-DE"/>
        </a:p>
      </dgm:t>
    </dgm:pt>
    <dgm:pt modelId="{B47A44E5-C530-496D-AAC6-8C4E9184AF1C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...</a:t>
          </a:r>
        </a:p>
      </dgm:t>
    </dgm:pt>
    <dgm:pt modelId="{179D6E81-AF1B-42DE-B3F2-FE9086B38514}" type="parTrans" cxnId="{90B33B92-8F9F-40B7-A9D3-40EBB2DC5B84}">
      <dgm:prSet/>
      <dgm:spPr/>
      <dgm:t>
        <a:bodyPr/>
        <a:lstStyle/>
        <a:p>
          <a:endParaRPr lang="de-DE"/>
        </a:p>
      </dgm:t>
    </dgm:pt>
    <dgm:pt modelId="{627BD35A-B24A-4149-9D83-ABA4BC89BFFC}" type="sibTrans" cxnId="{90B33B92-8F9F-40B7-A9D3-40EBB2DC5B84}">
      <dgm:prSet/>
      <dgm:spPr/>
      <dgm:t>
        <a:bodyPr/>
        <a:lstStyle/>
        <a:p>
          <a:endParaRPr lang="de-DE"/>
        </a:p>
      </dgm:t>
    </dgm:pt>
    <dgm:pt modelId="{C9BACF36-F2EF-4F18-8D4F-15A193FF19E6}" type="pres">
      <dgm:prSet presAssocID="{061C5ACB-ADC1-4645-8007-2557092E3CE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E8E139B-BC72-431C-A762-FE39109ACE8D}" type="pres">
      <dgm:prSet presAssocID="{061C5ACB-ADC1-4645-8007-2557092E3CE7}" presName="hierFlow" presStyleCnt="0"/>
      <dgm:spPr/>
    </dgm:pt>
    <dgm:pt modelId="{29A450F5-12C7-4E0D-BFF6-EEB331AF1E97}" type="pres">
      <dgm:prSet presAssocID="{061C5ACB-ADC1-4645-8007-2557092E3CE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59178FF-24FD-4D03-B501-DA076175CB54}" type="pres">
      <dgm:prSet presAssocID="{649D4DC4-769C-4758-A596-03417F4E2273}" presName="Name14" presStyleCnt="0"/>
      <dgm:spPr/>
    </dgm:pt>
    <dgm:pt modelId="{DED4B44C-3F3A-430A-AA82-05A8CB98B47C}" type="pres">
      <dgm:prSet presAssocID="{649D4DC4-769C-4758-A596-03417F4E2273}" presName="level1Shape" presStyleLbl="node0" presStyleIdx="0" presStyleCnt="1">
        <dgm:presLayoutVars>
          <dgm:chPref val="3"/>
        </dgm:presLayoutVars>
      </dgm:prSet>
      <dgm:spPr/>
    </dgm:pt>
    <dgm:pt modelId="{AD318277-E045-4D3D-B4F6-A433DE5E2A91}" type="pres">
      <dgm:prSet presAssocID="{649D4DC4-769C-4758-A596-03417F4E2273}" presName="hierChild2" presStyleCnt="0"/>
      <dgm:spPr/>
    </dgm:pt>
    <dgm:pt modelId="{0E5EA56F-F7B3-4136-B0C9-84CAE5D229CD}" type="pres">
      <dgm:prSet presAssocID="{5F2D72D1-7F2E-40ED-9BCD-F50AC7C60E06}" presName="Name19" presStyleLbl="parChTrans1D2" presStyleIdx="0" presStyleCnt="4"/>
      <dgm:spPr/>
    </dgm:pt>
    <dgm:pt modelId="{D1B5FD4E-ED3B-42C3-BFA7-0B34FBD48AC9}" type="pres">
      <dgm:prSet presAssocID="{C9C06161-7269-4E5F-9FE3-2D50A8ECE7BB}" presName="Name21" presStyleCnt="0"/>
      <dgm:spPr/>
    </dgm:pt>
    <dgm:pt modelId="{E64E9859-8417-47A0-9640-2FC838468E3E}" type="pres">
      <dgm:prSet presAssocID="{C9C06161-7269-4E5F-9FE3-2D50A8ECE7BB}" presName="level2Shape" presStyleLbl="asst1" presStyleIdx="0" presStyleCnt="8"/>
      <dgm:spPr/>
    </dgm:pt>
    <dgm:pt modelId="{C21FBAF3-8C11-4308-9DB0-243DBF1ABCDC}" type="pres">
      <dgm:prSet presAssocID="{C9C06161-7269-4E5F-9FE3-2D50A8ECE7BB}" presName="hierChild3" presStyleCnt="0"/>
      <dgm:spPr/>
    </dgm:pt>
    <dgm:pt modelId="{53081B7C-3EAB-476A-93A9-34C786FDA94E}" type="pres">
      <dgm:prSet presAssocID="{40180035-4B1E-4ECE-BC2C-8693D691BECD}" presName="Name19" presStyleLbl="parChTrans1D2" presStyleIdx="1" presStyleCnt="4"/>
      <dgm:spPr/>
    </dgm:pt>
    <dgm:pt modelId="{C8BEFCE9-68E7-4B26-9A47-CD66699555DE}" type="pres">
      <dgm:prSet presAssocID="{2288286F-2F0C-40B2-832D-B06E73E9FD1E}" presName="Name21" presStyleCnt="0"/>
      <dgm:spPr/>
    </dgm:pt>
    <dgm:pt modelId="{539F0E16-6448-4CA1-B5E5-EFE7461F8CA8}" type="pres">
      <dgm:prSet presAssocID="{2288286F-2F0C-40B2-832D-B06E73E9FD1E}" presName="level2Shape" presStyleLbl="asst1" presStyleIdx="1" presStyleCnt="8"/>
      <dgm:spPr/>
    </dgm:pt>
    <dgm:pt modelId="{AF79D35D-DFCF-442A-B7B5-57FEE610DDD2}" type="pres">
      <dgm:prSet presAssocID="{2288286F-2F0C-40B2-832D-B06E73E9FD1E}" presName="hierChild3" presStyleCnt="0"/>
      <dgm:spPr/>
    </dgm:pt>
    <dgm:pt modelId="{A34BDD31-8B5D-4770-A1E1-7FE3CC9A767F}" type="pres">
      <dgm:prSet presAssocID="{7E8705BB-ED82-4935-96D1-03A10DC4B9C6}" presName="Name19" presStyleLbl="parChTrans1D3" presStyleIdx="0" presStyleCnt="4"/>
      <dgm:spPr/>
    </dgm:pt>
    <dgm:pt modelId="{449E8D8D-7FD0-4C21-B03C-40B0076C2C7E}" type="pres">
      <dgm:prSet presAssocID="{A3CE300B-31F7-4861-B6FC-D2D5500F6649}" presName="Name21" presStyleCnt="0"/>
      <dgm:spPr/>
    </dgm:pt>
    <dgm:pt modelId="{EE913F1B-313A-4A01-96DB-F12EADCBE576}" type="pres">
      <dgm:prSet presAssocID="{A3CE300B-31F7-4861-B6FC-D2D5500F6649}" presName="level2Shape" presStyleLbl="asst1" presStyleIdx="2" presStyleCnt="8"/>
      <dgm:spPr/>
    </dgm:pt>
    <dgm:pt modelId="{233E3B14-BE04-4035-8532-C4671B1CD020}" type="pres">
      <dgm:prSet presAssocID="{A3CE300B-31F7-4861-B6FC-D2D5500F6649}" presName="hierChild3" presStyleCnt="0"/>
      <dgm:spPr/>
    </dgm:pt>
    <dgm:pt modelId="{EF2C09B9-3F5B-4C75-A3A3-F1B05E7BBB89}" type="pres">
      <dgm:prSet presAssocID="{55AF18C5-C4F3-46AD-BD88-23FC87CFE720}" presName="Name19" presStyleLbl="parChTrans1D3" presStyleIdx="1" presStyleCnt="4"/>
      <dgm:spPr/>
    </dgm:pt>
    <dgm:pt modelId="{17071AA9-9072-4EE7-8E17-BB5BC0CC1BA2}" type="pres">
      <dgm:prSet presAssocID="{50A0BBFA-7112-4825-A985-023FF175CFD7}" presName="Name21" presStyleCnt="0"/>
      <dgm:spPr/>
    </dgm:pt>
    <dgm:pt modelId="{C5104327-7AB5-412C-8E44-423F2AEDDC6E}" type="pres">
      <dgm:prSet presAssocID="{50A0BBFA-7112-4825-A985-023FF175CFD7}" presName="level2Shape" presStyleLbl="asst1" presStyleIdx="3" presStyleCnt="8"/>
      <dgm:spPr/>
    </dgm:pt>
    <dgm:pt modelId="{74136982-45EC-446C-99C9-64E0E62BE5A8}" type="pres">
      <dgm:prSet presAssocID="{50A0BBFA-7112-4825-A985-023FF175CFD7}" presName="hierChild3" presStyleCnt="0"/>
      <dgm:spPr/>
    </dgm:pt>
    <dgm:pt modelId="{16F28D23-8A8A-4853-B5F8-C63566D2B2B7}" type="pres">
      <dgm:prSet presAssocID="{4FA2A012-3F16-4D5E-A294-7581AFA90A8E}" presName="Name19" presStyleLbl="parChTrans1D3" presStyleIdx="2" presStyleCnt="4"/>
      <dgm:spPr/>
    </dgm:pt>
    <dgm:pt modelId="{B4BDAB8D-2BA7-441C-885A-C110DC83D675}" type="pres">
      <dgm:prSet presAssocID="{0287AAD9-12FE-41D6-8FC8-4A91949D422C}" presName="Name21" presStyleCnt="0"/>
      <dgm:spPr/>
    </dgm:pt>
    <dgm:pt modelId="{23C03CBD-A5D1-44E9-8E4D-B4EA4D1237C8}" type="pres">
      <dgm:prSet presAssocID="{0287AAD9-12FE-41D6-8FC8-4A91949D422C}" presName="level2Shape" presStyleLbl="asst1" presStyleIdx="4" presStyleCnt="8"/>
      <dgm:spPr/>
    </dgm:pt>
    <dgm:pt modelId="{120F2F91-1C9D-48A9-AF4E-68078E462855}" type="pres">
      <dgm:prSet presAssocID="{0287AAD9-12FE-41D6-8FC8-4A91949D422C}" presName="hierChild3" presStyleCnt="0"/>
      <dgm:spPr/>
    </dgm:pt>
    <dgm:pt modelId="{85E80D75-0457-4D52-A9F3-CE5A125BA9B4}" type="pres">
      <dgm:prSet presAssocID="{71DADB6B-11E5-48EC-9828-967664202E78}" presName="Name19" presStyleLbl="parChTrans1D2" presStyleIdx="2" presStyleCnt="4"/>
      <dgm:spPr/>
    </dgm:pt>
    <dgm:pt modelId="{D1942F0E-DA8C-4BCB-A60F-123391FE756B}" type="pres">
      <dgm:prSet presAssocID="{0B70B22A-25B6-4C39-ABBF-C7220E9F7842}" presName="Name21" presStyleCnt="0"/>
      <dgm:spPr/>
    </dgm:pt>
    <dgm:pt modelId="{819AFF14-4D80-4F83-BF4A-403FCB25C988}" type="pres">
      <dgm:prSet presAssocID="{0B70B22A-25B6-4C39-ABBF-C7220E9F7842}" presName="level2Shape" presStyleLbl="asst1" presStyleIdx="5" presStyleCnt="8"/>
      <dgm:spPr/>
    </dgm:pt>
    <dgm:pt modelId="{49602B03-F8B1-4B0B-894E-CA1FEC7C92A1}" type="pres">
      <dgm:prSet presAssocID="{0B70B22A-25B6-4C39-ABBF-C7220E9F7842}" presName="hierChild3" presStyleCnt="0"/>
      <dgm:spPr/>
    </dgm:pt>
    <dgm:pt modelId="{F4E7A6AB-D045-4CC3-B97B-EAD779DC7168}" type="pres">
      <dgm:prSet presAssocID="{179D6E81-AF1B-42DE-B3F2-FE9086B38514}" presName="Name19" presStyleLbl="parChTrans1D3" presStyleIdx="3" presStyleCnt="4"/>
      <dgm:spPr/>
    </dgm:pt>
    <dgm:pt modelId="{E519D899-4753-41EB-8497-C2E2E8867C7A}" type="pres">
      <dgm:prSet presAssocID="{B47A44E5-C530-496D-AAC6-8C4E9184AF1C}" presName="Name21" presStyleCnt="0"/>
      <dgm:spPr/>
    </dgm:pt>
    <dgm:pt modelId="{AE923D9B-4FD6-4591-B0AD-4761358A6401}" type="pres">
      <dgm:prSet presAssocID="{B47A44E5-C530-496D-AAC6-8C4E9184AF1C}" presName="level2Shape" presStyleLbl="asst1" presStyleIdx="6" presStyleCnt="8"/>
      <dgm:spPr/>
    </dgm:pt>
    <dgm:pt modelId="{4311D6FC-4BD7-4BAD-96A9-BC28F6C7560D}" type="pres">
      <dgm:prSet presAssocID="{B47A44E5-C530-496D-AAC6-8C4E9184AF1C}" presName="hierChild3" presStyleCnt="0"/>
      <dgm:spPr/>
    </dgm:pt>
    <dgm:pt modelId="{415B7CDB-2CE8-4F9D-BBC9-2737AC0E07E7}" type="pres">
      <dgm:prSet presAssocID="{C3D29F68-E680-4EF0-8B15-5D38BE5980AA}" presName="Name19" presStyleLbl="parChTrans1D2" presStyleIdx="3" presStyleCnt="4"/>
      <dgm:spPr/>
    </dgm:pt>
    <dgm:pt modelId="{406C1FF8-F176-429B-81AB-5579A56E8E41}" type="pres">
      <dgm:prSet presAssocID="{66E413BD-3F02-4FC6-A7F4-ED7066842015}" presName="Name21" presStyleCnt="0"/>
      <dgm:spPr/>
    </dgm:pt>
    <dgm:pt modelId="{47E4CD44-E314-4216-8A88-18EE06764B33}" type="pres">
      <dgm:prSet presAssocID="{66E413BD-3F02-4FC6-A7F4-ED7066842015}" presName="level2Shape" presStyleLbl="asst1" presStyleIdx="7" presStyleCnt="8"/>
      <dgm:spPr/>
    </dgm:pt>
    <dgm:pt modelId="{9F981018-93E7-4695-8AEE-7406D3709632}" type="pres">
      <dgm:prSet presAssocID="{66E413BD-3F02-4FC6-A7F4-ED7066842015}" presName="hierChild3" presStyleCnt="0"/>
      <dgm:spPr/>
    </dgm:pt>
    <dgm:pt modelId="{87D5201A-A38D-4DFB-8E14-21A733954B55}" type="pres">
      <dgm:prSet presAssocID="{061C5ACB-ADC1-4645-8007-2557092E3CE7}" presName="bgShapesFlow" presStyleCnt="0"/>
      <dgm:spPr/>
    </dgm:pt>
  </dgm:ptLst>
  <dgm:cxnLst>
    <dgm:cxn modelId="{EE037D01-B3B9-4C38-9147-811C8186D959}" srcId="{2288286F-2F0C-40B2-832D-B06E73E9FD1E}" destId="{0287AAD9-12FE-41D6-8FC8-4A91949D422C}" srcOrd="2" destOrd="0" parTransId="{4FA2A012-3F16-4D5E-A294-7581AFA90A8E}" sibTransId="{7CE674D8-3E16-406E-B23C-2AAD0BFEFBE9}"/>
    <dgm:cxn modelId="{F3187302-88C5-49CE-A7F4-21A8F2054902}" type="presOf" srcId="{2288286F-2F0C-40B2-832D-B06E73E9FD1E}" destId="{539F0E16-6448-4CA1-B5E5-EFE7461F8CA8}" srcOrd="0" destOrd="0" presId="urn:microsoft.com/office/officeart/2005/8/layout/hierarchy6"/>
    <dgm:cxn modelId="{46DF3207-CB59-4F5B-9F8A-52D1D11D8F25}" type="presOf" srcId="{C3D29F68-E680-4EF0-8B15-5D38BE5980AA}" destId="{415B7CDB-2CE8-4F9D-BBC9-2737AC0E07E7}" srcOrd="0" destOrd="0" presId="urn:microsoft.com/office/officeart/2005/8/layout/hierarchy6"/>
    <dgm:cxn modelId="{71239F17-5398-4ED7-B1C5-9EDB877543C5}" type="presOf" srcId="{71DADB6B-11E5-48EC-9828-967664202E78}" destId="{85E80D75-0457-4D52-A9F3-CE5A125BA9B4}" srcOrd="0" destOrd="0" presId="urn:microsoft.com/office/officeart/2005/8/layout/hierarchy6"/>
    <dgm:cxn modelId="{A4B5B523-F932-4C6D-9C7C-753EA41AF404}" srcId="{649D4DC4-769C-4758-A596-03417F4E2273}" destId="{0B70B22A-25B6-4C39-ABBF-C7220E9F7842}" srcOrd="2" destOrd="0" parTransId="{71DADB6B-11E5-48EC-9828-967664202E78}" sibTransId="{F22E05E1-89D1-446A-A457-44132E064D95}"/>
    <dgm:cxn modelId="{AB8A003C-9BD6-4B8C-80DB-B2EECBFFDD24}" type="presOf" srcId="{0287AAD9-12FE-41D6-8FC8-4A91949D422C}" destId="{23C03CBD-A5D1-44E9-8E4D-B4EA4D1237C8}" srcOrd="0" destOrd="0" presId="urn:microsoft.com/office/officeart/2005/8/layout/hierarchy6"/>
    <dgm:cxn modelId="{4C6CB65B-7282-4AB3-A300-F7D456112253}" type="presOf" srcId="{649D4DC4-769C-4758-A596-03417F4E2273}" destId="{DED4B44C-3F3A-430A-AA82-05A8CB98B47C}" srcOrd="0" destOrd="0" presId="urn:microsoft.com/office/officeart/2005/8/layout/hierarchy6"/>
    <dgm:cxn modelId="{EDCCA55C-37D0-4E1F-BD95-15DDCFDB0234}" type="presOf" srcId="{0B70B22A-25B6-4C39-ABBF-C7220E9F7842}" destId="{819AFF14-4D80-4F83-BF4A-403FCB25C988}" srcOrd="0" destOrd="0" presId="urn:microsoft.com/office/officeart/2005/8/layout/hierarchy6"/>
    <dgm:cxn modelId="{40263341-2406-4C4E-ABEA-B7D6556D81A1}" type="presOf" srcId="{50A0BBFA-7112-4825-A985-023FF175CFD7}" destId="{C5104327-7AB5-412C-8E44-423F2AEDDC6E}" srcOrd="0" destOrd="0" presId="urn:microsoft.com/office/officeart/2005/8/layout/hierarchy6"/>
    <dgm:cxn modelId="{CA058D65-A8A7-432B-8991-A7FAE7F7852B}" type="presOf" srcId="{7E8705BB-ED82-4935-96D1-03A10DC4B9C6}" destId="{A34BDD31-8B5D-4770-A1E1-7FE3CC9A767F}" srcOrd="0" destOrd="0" presId="urn:microsoft.com/office/officeart/2005/8/layout/hierarchy6"/>
    <dgm:cxn modelId="{B3693B6B-DC3F-421E-9797-EA76B5AC9E82}" type="presOf" srcId="{C9C06161-7269-4E5F-9FE3-2D50A8ECE7BB}" destId="{E64E9859-8417-47A0-9640-2FC838468E3E}" srcOrd="0" destOrd="0" presId="urn:microsoft.com/office/officeart/2005/8/layout/hierarchy6"/>
    <dgm:cxn modelId="{DB05BD4D-A46F-446E-9C74-95D21F32B4FA}" type="presOf" srcId="{B47A44E5-C530-496D-AAC6-8C4E9184AF1C}" destId="{AE923D9B-4FD6-4591-B0AD-4761358A6401}" srcOrd="0" destOrd="0" presId="urn:microsoft.com/office/officeart/2005/8/layout/hierarchy6"/>
    <dgm:cxn modelId="{A1452270-8936-4B8E-BE77-41FAEEAD242B}" srcId="{649D4DC4-769C-4758-A596-03417F4E2273}" destId="{2288286F-2F0C-40B2-832D-B06E73E9FD1E}" srcOrd="1" destOrd="0" parTransId="{40180035-4B1E-4ECE-BC2C-8693D691BECD}" sibTransId="{3C8B17AE-A66D-470E-BC6B-82E6C964F85D}"/>
    <dgm:cxn modelId="{1063AE83-DB0C-4DFE-AFC2-3B50BCCF8ADA}" type="presOf" srcId="{55AF18C5-C4F3-46AD-BD88-23FC87CFE720}" destId="{EF2C09B9-3F5B-4C75-A3A3-F1B05E7BBB89}" srcOrd="0" destOrd="0" presId="urn:microsoft.com/office/officeart/2005/8/layout/hierarchy6"/>
    <dgm:cxn modelId="{2EBCAB8B-9A5B-41C9-B9FE-7C254EE2A102}" srcId="{649D4DC4-769C-4758-A596-03417F4E2273}" destId="{C9C06161-7269-4E5F-9FE3-2D50A8ECE7BB}" srcOrd="0" destOrd="0" parTransId="{5F2D72D1-7F2E-40ED-9BCD-F50AC7C60E06}" sibTransId="{133A7A46-0592-4AC1-9E7C-08274BCFF8C7}"/>
    <dgm:cxn modelId="{90B33B92-8F9F-40B7-A9D3-40EBB2DC5B84}" srcId="{0B70B22A-25B6-4C39-ABBF-C7220E9F7842}" destId="{B47A44E5-C530-496D-AAC6-8C4E9184AF1C}" srcOrd="0" destOrd="0" parTransId="{179D6E81-AF1B-42DE-B3F2-FE9086B38514}" sibTransId="{627BD35A-B24A-4149-9D83-ABA4BC89BFFC}"/>
    <dgm:cxn modelId="{008E7D9B-D2C7-4439-80E0-5F3645D85C11}" type="presOf" srcId="{5F2D72D1-7F2E-40ED-9BCD-F50AC7C60E06}" destId="{0E5EA56F-F7B3-4136-B0C9-84CAE5D229CD}" srcOrd="0" destOrd="0" presId="urn:microsoft.com/office/officeart/2005/8/layout/hierarchy6"/>
    <dgm:cxn modelId="{34DEF9C2-218A-4E91-90D0-05BD146562F7}" type="presOf" srcId="{179D6E81-AF1B-42DE-B3F2-FE9086B38514}" destId="{F4E7A6AB-D045-4CC3-B97B-EAD779DC7168}" srcOrd="0" destOrd="0" presId="urn:microsoft.com/office/officeart/2005/8/layout/hierarchy6"/>
    <dgm:cxn modelId="{E48771C5-DB45-4FAE-9F30-7505E05B5654}" srcId="{061C5ACB-ADC1-4645-8007-2557092E3CE7}" destId="{649D4DC4-769C-4758-A596-03417F4E2273}" srcOrd="0" destOrd="0" parTransId="{D5594FA8-4DC7-4E38-9ECD-D56D23F055EF}" sibTransId="{574F2A7A-34FF-48C5-ACD7-AB380841DC2C}"/>
    <dgm:cxn modelId="{533AD0CD-041B-4560-A23C-B4CAC758740E}" type="presOf" srcId="{66E413BD-3F02-4FC6-A7F4-ED7066842015}" destId="{47E4CD44-E314-4216-8A88-18EE06764B33}" srcOrd="0" destOrd="0" presId="urn:microsoft.com/office/officeart/2005/8/layout/hierarchy6"/>
    <dgm:cxn modelId="{95EED5CE-8CF3-4B65-924E-E85E92B6BD21}" srcId="{2288286F-2F0C-40B2-832D-B06E73E9FD1E}" destId="{A3CE300B-31F7-4861-B6FC-D2D5500F6649}" srcOrd="0" destOrd="0" parTransId="{7E8705BB-ED82-4935-96D1-03A10DC4B9C6}" sibTransId="{D01E4186-D82F-4D60-94FA-0B671E339645}"/>
    <dgm:cxn modelId="{3FFAC4CF-41FF-4E45-A5C7-539A26459D41}" type="presOf" srcId="{4FA2A012-3F16-4D5E-A294-7581AFA90A8E}" destId="{16F28D23-8A8A-4853-B5F8-C63566D2B2B7}" srcOrd="0" destOrd="0" presId="urn:microsoft.com/office/officeart/2005/8/layout/hierarchy6"/>
    <dgm:cxn modelId="{067F0AD0-D10A-4FD3-9ADA-5A402735033F}" srcId="{649D4DC4-769C-4758-A596-03417F4E2273}" destId="{66E413BD-3F02-4FC6-A7F4-ED7066842015}" srcOrd="3" destOrd="0" parTransId="{C3D29F68-E680-4EF0-8B15-5D38BE5980AA}" sibTransId="{13A7E97B-EA66-43C6-AC34-9BAE94383D9B}"/>
    <dgm:cxn modelId="{15A0AFD6-60AB-4FB0-8118-F92769534046}" type="presOf" srcId="{061C5ACB-ADC1-4645-8007-2557092E3CE7}" destId="{C9BACF36-F2EF-4F18-8D4F-15A193FF19E6}" srcOrd="0" destOrd="0" presId="urn:microsoft.com/office/officeart/2005/8/layout/hierarchy6"/>
    <dgm:cxn modelId="{0740A9D9-E627-4215-AAE1-44356366C44B}" type="presOf" srcId="{40180035-4B1E-4ECE-BC2C-8693D691BECD}" destId="{53081B7C-3EAB-476A-93A9-34C786FDA94E}" srcOrd="0" destOrd="0" presId="urn:microsoft.com/office/officeart/2005/8/layout/hierarchy6"/>
    <dgm:cxn modelId="{A65B9DF3-41D8-4063-A777-D50028FC5C04}" srcId="{2288286F-2F0C-40B2-832D-B06E73E9FD1E}" destId="{50A0BBFA-7112-4825-A985-023FF175CFD7}" srcOrd="1" destOrd="0" parTransId="{55AF18C5-C4F3-46AD-BD88-23FC87CFE720}" sibTransId="{FABFDADB-7A40-4038-8171-21612F3BEF5C}"/>
    <dgm:cxn modelId="{B9DA8CF6-81DF-469E-8F23-25EBCF487D20}" type="presOf" srcId="{A3CE300B-31F7-4861-B6FC-D2D5500F6649}" destId="{EE913F1B-313A-4A01-96DB-F12EADCBE576}" srcOrd="0" destOrd="0" presId="urn:microsoft.com/office/officeart/2005/8/layout/hierarchy6"/>
    <dgm:cxn modelId="{75089A5C-0F70-4DA0-9DA7-042F790637B1}" type="presParOf" srcId="{C9BACF36-F2EF-4F18-8D4F-15A193FF19E6}" destId="{FE8E139B-BC72-431C-A762-FE39109ACE8D}" srcOrd="0" destOrd="0" presId="urn:microsoft.com/office/officeart/2005/8/layout/hierarchy6"/>
    <dgm:cxn modelId="{C0CBF3BF-6A51-433F-937D-CC07313B4438}" type="presParOf" srcId="{FE8E139B-BC72-431C-A762-FE39109ACE8D}" destId="{29A450F5-12C7-4E0D-BFF6-EEB331AF1E97}" srcOrd="0" destOrd="0" presId="urn:microsoft.com/office/officeart/2005/8/layout/hierarchy6"/>
    <dgm:cxn modelId="{7607AB79-08FF-45E9-BA05-FADD5A56A710}" type="presParOf" srcId="{29A450F5-12C7-4E0D-BFF6-EEB331AF1E97}" destId="{E59178FF-24FD-4D03-B501-DA076175CB54}" srcOrd="0" destOrd="0" presId="urn:microsoft.com/office/officeart/2005/8/layout/hierarchy6"/>
    <dgm:cxn modelId="{90D521C3-34CC-4EAA-8F47-6C2C63FC9DED}" type="presParOf" srcId="{E59178FF-24FD-4D03-B501-DA076175CB54}" destId="{DED4B44C-3F3A-430A-AA82-05A8CB98B47C}" srcOrd="0" destOrd="0" presId="urn:microsoft.com/office/officeart/2005/8/layout/hierarchy6"/>
    <dgm:cxn modelId="{231DDDCA-5E1D-41BC-B4AF-C4E4F53F8B2A}" type="presParOf" srcId="{E59178FF-24FD-4D03-B501-DA076175CB54}" destId="{AD318277-E045-4D3D-B4F6-A433DE5E2A91}" srcOrd="1" destOrd="0" presId="urn:microsoft.com/office/officeart/2005/8/layout/hierarchy6"/>
    <dgm:cxn modelId="{2EC2D22F-C080-4A27-BCC8-771C59C3758C}" type="presParOf" srcId="{AD318277-E045-4D3D-B4F6-A433DE5E2A91}" destId="{0E5EA56F-F7B3-4136-B0C9-84CAE5D229CD}" srcOrd="0" destOrd="0" presId="urn:microsoft.com/office/officeart/2005/8/layout/hierarchy6"/>
    <dgm:cxn modelId="{FB5B1ADB-EACD-4AF2-B575-6B7954BF9ADD}" type="presParOf" srcId="{AD318277-E045-4D3D-B4F6-A433DE5E2A91}" destId="{D1B5FD4E-ED3B-42C3-BFA7-0B34FBD48AC9}" srcOrd="1" destOrd="0" presId="urn:microsoft.com/office/officeart/2005/8/layout/hierarchy6"/>
    <dgm:cxn modelId="{9FF48E21-573E-408E-9F3E-ED1397040B12}" type="presParOf" srcId="{D1B5FD4E-ED3B-42C3-BFA7-0B34FBD48AC9}" destId="{E64E9859-8417-47A0-9640-2FC838468E3E}" srcOrd="0" destOrd="0" presId="urn:microsoft.com/office/officeart/2005/8/layout/hierarchy6"/>
    <dgm:cxn modelId="{CE5B7A16-AE8B-4C43-BA5E-67B51999051C}" type="presParOf" srcId="{D1B5FD4E-ED3B-42C3-BFA7-0B34FBD48AC9}" destId="{C21FBAF3-8C11-4308-9DB0-243DBF1ABCDC}" srcOrd="1" destOrd="0" presId="urn:microsoft.com/office/officeart/2005/8/layout/hierarchy6"/>
    <dgm:cxn modelId="{EB6EF338-7235-4C8F-9EE9-01C9750CA504}" type="presParOf" srcId="{AD318277-E045-4D3D-B4F6-A433DE5E2A91}" destId="{53081B7C-3EAB-476A-93A9-34C786FDA94E}" srcOrd="2" destOrd="0" presId="urn:microsoft.com/office/officeart/2005/8/layout/hierarchy6"/>
    <dgm:cxn modelId="{62A04493-19F4-4CE5-822F-66369913EB63}" type="presParOf" srcId="{AD318277-E045-4D3D-B4F6-A433DE5E2A91}" destId="{C8BEFCE9-68E7-4B26-9A47-CD66699555DE}" srcOrd="3" destOrd="0" presId="urn:microsoft.com/office/officeart/2005/8/layout/hierarchy6"/>
    <dgm:cxn modelId="{28A2CE46-109A-4F02-B9A7-AA89C128956A}" type="presParOf" srcId="{C8BEFCE9-68E7-4B26-9A47-CD66699555DE}" destId="{539F0E16-6448-4CA1-B5E5-EFE7461F8CA8}" srcOrd="0" destOrd="0" presId="urn:microsoft.com/office/officeart/2005/8/layout/hierarchy6"/>
    <dgm:cxn modelId="{B4397F6C-AFC1-4D9A-B9CB-D3DCD2FC543F}" type="presParOf" srcId="{C8BEFCE9-68E7-4B26-9A47-CD66699555DE}" destId="{AF79D35D-DFCF-442A-B7B5-57FEE610DDD2}" srcOrd="1" destOrd="0" presId="urn:microsoft.com/office/officeart/2005/8/layout/hierarchy6"/>
    <dgm:cxn modelId="{04BDACDE-120F-47EB-B49D-5A6D91B4D487}" type="presParOf" srcId="{AF79D35D-DFCF-442A-B7B5-57FEE610DDD2}" destId="{A34BDD31-8B5D-4770-A1E1-7FE3CC9A767F}" srcOrd="0" destOrd="0" presId="urn:microsoft.com/office/officeart/2005/8/layout/hierarchy6"/>
    <dgm:cxn modelId="{064A03C5-DFC3-4F8A-82AD-CADC7C36F3ED}" type="presParOf" srcId="{AF79D35D-DFCF-442A-B7B5-57FEE610DDD2}" destId="{449E8D8D-7FD0-4C21-B03C-40B0076C2C7E}" srcOrd="1" destOrd="0" presId="urn:microsoft.com/office/officeart/2005/8/layout/hierarchy6"/>
    <dgm:cxn modelId="{9021ED2D-8584-4D5C-8E2B-6413CE5F71A8}" type="presParOf" srcId="{449E8D8D-7FD0-4C21-B03C-40B0076C2C7E}" destId="{EE913F1B-313A-4A01-96DB-F12EADCBE576}" srcOrd="0" destOrd="0" presId="urn:microsoft.com/office/officeart/2005/8/layout/hierarchy6"/>
    <dgm:cxn modelId="{63FC8C1F-5D6E-405C-85E4-5B09B004F869}" type="presParOf" srcId="{449E8D8D-7FD0-4C21-B03C-40B0076C2C7E}" destId="{233E3B14-BE04-4035-8532-C4671B1CD020}" srcOrd="1" destOrd="0" presId="urn:microsoft.com/office/officeart/2005/8/layout/hierarchy6"/>
    <dgm:cxn modelId="{26A0C4C2-62CD-4D8F-8A88-BBCF0E058409}" type="presParOf" srcId="{AF79D35D-DFCF-442A-B7B5-57FEE610DDD2}" destId="{EF2C09B9-3F5B-4C75-A3A3-F1B05E7BBB89}" srcOrd="2" destOrd="0" presId="urn:microsoft.com/office/officeart/2005/8/layout/hierarchy6"/>
    <dgm:cxn modelId="{99AC18F3-5AC1-4A5A-87DA-816DDB58F01C}" type="presParOf" srcId="{AF79D35D-DFCF-442A-B7B5-57FEE610DDD2}" destId="{17071AA9-9072-4EE7-8E17-BB5BC0CC1BA2}" srcOrd="3" destOrd="0" presId="urn:microsoft.com/office/officeart/2005/8/layout/hierarchy6"/>
    <dgm:cxn modelId="{CF84AE9D-9467-4E8C-929F-B7134BED827F}" type="presParOf" srcId="{17071AA9-9072-4EE7-8E17-BB5BC0CC1BA2}" destId="{C5104327-7AB5-412C-8E44-423F2AEDDC6E}" srcOrd="0" destOrd="0" presId="urn:microsoft.com/office/officeart/2005/8/layout/hierarchy6"/>
    <dgm:cxn modelId="{1F016E34-7721-4440-AB9B-5C8601A6C71B}" type="presParOf" srcId="{17071AA9-9072-4EE7-8E17-BB5BC0CC1BA2}" destId="{74136982-45EC-446C-99C9-64E0E62BE5A8}" srcOrd="1" destOrd="0" presId="urn:microsoft.com/office/officeart/2005/8/layout/hierarchy6"/>
    <dgm:cxn modelId="{118D70E5-8A31-4D3A-8CF2-B3C5E3EF2788}" type="presParOf" srcId="{AF79D35D-DFCF-442A-B7B5-57FEE610DDD2}" destId="{16F28D23-8A8A-4853-B5F8-C63566D2B2B7}" srcOrd="4" destOrd="0" presId="urn:microsoft.com/office/officeart/2005/8/layout/hierarchy6"/>
    <dgm:cxn modelId="{CFC75568-D23D-4D4C-87A0-4E5CD3B60D82}" type="presParOf" srcId="{AF79D35D-DFCF-442A-B7B5-57FEE610DDD2}" destId="{B4BDAB8D-2BA7-441C-885A-C110DC83D675}" srcOrd="5" destOrd="0" presId="urn:microsoft.com/office/officeart/2005/8/layout/hierarchy6"/>
    <dgm:cxn modelId="{F12B9A37-3056-4689-94D5-CFDA0176D6A5}" type="presParOf" srcId="{B4BDAB8D-2BA7-441C-885A-C110DC83D675}" destId="{23C03CBD-A5D1-44E9-8E4D-B4EA4D1237C8}" srcOrd="0" destOrd="0" presId="urn:microsoft.com/office/officeart/2005/8/layout/hierarchy6"/>
    <dgm:cxn modelId="{CC3941D8-8570-48D4-B062-980B36D2A552}" type="presParOf" srcId="{B4BDAB8D-2BA7-441C-885A-C110DC83D675}" destId="{120F2F91-1C9D-48A9-AF4E-68078E462855}" srcOrd="1" destOrd="0" presId="urn:microsoft.com/office/officeart/2005/8/layout/hierarchy6"/>
    <dgm:cxn modelId="{EB1705E0-AEED-4676-ACBE-852FB9DCA520}" type="presParOf" srcId="{AD318277-E045-4D3D-B4F6-A433DE5E2A91}" destId="{85E80D75-0457-4D52-A9F3-CE5A125BA9B4}" srcOrd="4" destOrd="0" presId="urn:microsoft.com/office/officeart/2005/8/layout/hierarchy6"/>
    <dgm:cxn modelId="{32C673BC-B76E-4E26-86C5-8557CBBFFE04}" type="presParOf" srcId="{AD318277-E045-4D3D-B4F6-A433DE5E2A91}" destId="{D1942F0E-DA8C-4BCB-A60F-123391FE756B}" srcOrd="5" destOrd="0" presId="urn:microsoft.com/office/officeart/2005/8/layout/hierarchy6"/>
    <dgm:cxn modelId="{D0CC4F89-0289-4139-9638-9CA1C7B4A2D2}" type="presParOf" srcId="{D1942F0E-DA8C-4BCB-A60F-123391FE756B}" destId="{819AFF14-4D80-4F83-BF4A-403FCB25C988}" srcOrd="0" destOrd="0" presId="urn:microsoft.com/office/officeart/2005/8/layout/hierarchy6"/>
    <dgm:cxn modelId="{FD2DBCCE-2186-4576-B862-958E22B5FB76}" type="presParOf" srcId="{D1942F0E-DA8C-4BCB-A60F-123391FE756B}" destId="{49602B03-F8B1-4B0B-894E-CA1FEC7C92A1}" srcOrd="1" destOrd="0" presId="urn:microsoft.com/office/officeart/2005/8/layout/hierarchy6"/>
    <dgm:cxn modelId="{D4CB0FBA-3571-4734-8D14-6158CCBCD5D3}" type="presParOf" srcId="{49602B03-F8B1-4B0B-894E-CA1FEC7C92A1}" destId="{F4E7A6AB-D045-4CC3-B97B-EAD779DC7168}" srcOrd="0" destOrd="0" presId="urn:microsoft.com/office/officeart/2005/8/layout/hierarchy6"/>
    <dgm:cxn modelId="{E83D6625-60D4-499C-8453-450F26409A94}" type="presParOf" srcId="{49602B03-F8B1-4B0B-894E-CA1FEC7C92A1}" destId="{E519D899-4753-41EB-8497-C2E2E8867C7A}" srcOrd="1" destOrd="0" presId="urn:microsoft.com/office/officeart/2005/8/layout/hierarchy6"/>
    <dgm:cxn modelId="{870C8109-72A4-4491-BC11-E3D0FF11105E}" type="presParOf" srcId="{E519D899-4753-41EB-8497-C2E2E8867C7A}" destId="{AE923D9B-4FD6-4591-B0AD-4761358A6401}" srcOrd="0" destOrd="0" presId="urn:microsoft.com/office/officeart/2005/8/layout/hierarchy6"/>
    <dgm:cxn modelId="{0DB2A208-DEAA-4EC4-ADD3-DA476BCB4E71}" type="presParOf" srcId="{E519D899-4753-41EB-8497-C2E2E8867C7A}" destId="{4311D6FC-4BD7-4BAD-96A9-BC28F6C7560D}" srcOrd="1" destOrd="0" presId="urn:microsoft.com/office/officeart/2005/8/layout/hierarchy6"/>
    <dgm:cxn modelId="{7E332D38-CA17-441C-8570-444B86014809}" type="presParOf" srcId="{AD318277-E045-4D3D-B4F6-A433DE5E2A91}" destId="{415B7CDB-2CE8-4F9D-BBC9-2737AC0E07E7}" srcOrd="6" destOrd="0" presId="urn:microsoft.com/office/officeart/2005/8/layout/hierarchy6"/>
    <dgm:cxn modelId="{7415F26B-2D0E-4EA2-BC92-670CA690AAAF}" type="presParOf" srcId="{AD318277-E045-4D3D-B4F6-A433DE5E2A91}" destId="{406C1FF8-F176-429B-81AB-5579A56E8E41}" srcOrd="7" destOrd="0" presId="urn:microsoft.com/office/officeart/2005/8/layout/hierarchy6"/>
    <dgm:cxn modelId="{79821EE7-0DD2-4DDE-BF3F-62F9DDD3A8BC}" type="presParOf" srcId="{406C1FF8-F176-429B-81AB-5579A56E8E41}" destId="{47E4CD44-E314-4216-8A88-18EE06764B33}" srcOrd="0" destOrd="0" presId="urn:microsoft.com/office/officeart/2005/8/layout/hierarchy6"/>
    <dgm:cxn modelId="{9F09B955-CD3A-42CE-9E37-8B89EB2D95FE}" type="presParOf" srcId="{406C1FF8-F176-429B-81AB-5579A56E8E41}" destId="{9F981018-93E7-4695-8AEE-7406D3709632}" srcOrd="1" destOrd="0" presId="urn:microsoft.com/office/officeart/2005/8/layout/hierarchy6"/>
    <dgm:cxn modelId="{D0474DD2-664A-42A0-A10B-ECCA6E78CF68}" type="presParOf" srcId="{C9BACF36-F2EF-4F18-8D4F-15A193FF19E6}" destId="{87D5201A-A38D-4DFB-8E14-21A733954B5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818844-EB45-4044-8A2B-C2CE5482CB34}">
      <dsp:nvSpPr>
        <dsp:cNvPr id="0" name=""/>
        <dsp:cNvSpPr/>
      </dsp:nvSpPr>
      <dsp:spPr>
        <a:xfrm>
          <a:off x="2136250" y="696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Spff-Chunk</a:t>
          </a:r>
        </a:p>
      </dsp:txBody>
      <dsp:txXfrm>
        <a:off x="2149110" y="13556"/>
        <a:ext cx="1188179" cy="413359"/>
      </dsp:txXfrm>
    </dsp:sp>
    <dsp:sp modelId="{73FB9B67-1D71-4E19-B085-050608FB7E0D}">
      <dsp:nvSpPr>
        <dsp:cNvPr id="0" name=""/>
        <dsp:cNvSpPr/>
      </dsp:nvSpPr>
      <dsp:spPr>
        <a:xfrm rot="5400000">
          <a:off x="2660872" y="450753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467218"/>
        <a:ext cx="118551" cy="115258"/>
      </dsp:txXfrm>
    </dsp:sp>
    <dsp:sp modelId="{657CBDF1-1DF5-44F2-833B-9B82560B737E}">
      <dsp:nvSpPr>
        <dsp:cNvPr id="0" name=""/>
        <dsp:cNvSpPr/>
      </dsp:nvSpPr>
      <dsp:spPr>
        <a:xfrm>
          <a:off x="2136250" y="659315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BHd-Chunk: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Sequence Chunk</a:t>
          </a:r>
        </a:p>
      </dsp:txBody>
      <dsp:txXfrm>
        <a:off x="2149110" y="672175"/>
        <a:ext cx="1188179" cy="413359"/>
      </dsp:txXfrm>
    </dsp:sp>
    <dsp:sp modelId="{B3172D95-6604-4388-863F-99DBB6FEF66D}">
      <dsp:nvSpPr>
        <dsp:cNvPr id="0" name=""/>
        <dsp:cNvSpPr/>
      </dsp:nvSpPr>
      <dsp:spPr>
        <a:xfrm rot="5400000">
          <a:off x="2660872" y="1109372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1125837"/>
        <a:ext cx="118551" cy="115258"/>
      </dsp:txXfrm>
    </dsp:sp>
    <dsp:sp modelId="{A9B8D25F-779E-4C71-9EA9-8617077856D5}">
      <dsp:nvSpPr>
        <dsp:cNvPr id="0" name=""/>
        <dsp:cNvSpPr/>
      </dsp:nvSpPr>
      <dsp:spPr>
        <a:xfrm>
          <a:off x="2136250" y="1317934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BHd-Chunk (header):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PRG-Chunk 1</a:t>
          </a:r>
        </a:p>
      </dsp:txBody>
      <dsp:txXfrm>
        <a:off x="2149110" y="1330794"/>
        <a:ext cx="1188179" cy="413359"/>
      </dsp:txXfrm>
    </dsp:sp>
    <dsp:sp modelId="{584C43A7-0C71-4223-80A5-672DA2CB3958}">
      <dsp:nvSpPr>
        <dsp:cNvPr id="0" name=""/>
        <dsp:cNvSpPr/>
      </dsp:nvSpPr>
      <dsp:spPr>
        <a:xfrm rot="5400000">
          <a:off x="2660872" y="1767990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1784455"/>
        <a:ext cx="118551" cy="115258"/>
      </dsp:txXfrm>
    </dsp:sp>
    <dsp:sp modelId="{9D55C49D-C565-4997-A2F0-74C78A2C3C31}">
      <dsp:nvSpPr>
        <dsp:cNvPr id="0" name=""/>
        <dsp:cNvSpPr/>
      </dsp:nvSpPr>
      <dsp:spPr>
        <a:xfrm>
          <a:off x="2136250" y="1976553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GPm-Chunk: Title</a:t>
          </a:r>
        </a:p>
      </dsp:txBody>
      <dsp:txXfrm>
        <a:off x="2149110" y="1989413"/>
        <a:ext cx="1188179" cy="413359"/>
      </dsp:txXfrm>
    </dsp:sp>
    <dsp:sp modelId="{C1A334C4-FEE4-43BE-807E-4B971A8DF525}">
      <dsp:nvSpPr>
        <dsp:cNvPr id="0" name=""/>
        <dsp:cNvSpPr/>
      </dsp:nvSpPr>
      <dsp:spPr>
        <a:xfrm rot="5400000">
          <a:off x="2660872" y="2426609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2443074"/>
        <a:ext cx="118551" cy="115258"/>
      </dsp:txXfrm>
    </dsp:sp>
    <dsp:sp modelId="{EE14CD2D-32E9-4C57-BE93-AA43AB9A8990}">
      <dsp:nvSpPr>
        <dsp:cNvPr id="0" name=""/>
        <dsp:cNvSpPr/>
      </dsp:nvSpPr>
      <dsp:spPr>
        <a:xfrm>
          <a:off x="2136250" y="2635172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Gpm-Chunk: ...</a:t>
          </a:r>
        </a:p>
      </dsp:txBody>
      <dsp:txXfrm>
        <a:off x="2149110" y="2648032"/>
        <a:ext cx="1188179" cy="413359"/>
      </dsp:txXfrm>
    </dsp:sp>
    <dsp:sp modelId="{6D240579-338D-488B-8D0D-1107A97A0551}">
      <dsp:nvSpPr>
        <dsp:cNvPr id="0" name=""/>
        <dsp:cNvSpPr/>
      </dsp:nvSpPr>
      <dsp:spPr>
        <a:xfrm rot="5400000">
          <a:off x="2660872" y="3085228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3101693"/>
        <a:ext cx="118551" cy="115258"/>
      </dsp:txXfrm>
    </dsp:sp>
    <dsp:sp modelId="{85C31047-2271-4F01-9E7E-5546B82C32D8}">
      <dsp:nvSpPr>
        <dsp:cNvPr id="0" name=""/>
        <dsp:cNvSpPr/>
      </dsp:nvSpPr>
      <dsp:spPr>
        <a:xfrm>
          <a:off x="2136250" y="3293791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BHd-Chunk (header):</a:t>
          </a:r>
          <a:br>
            <a:rPr lang="de-DE" sz="1000" b="1" kern="1200"/>
          </a:br>
          <a:r>
            <a:rPr lang="de-DE" sz="1000" b="1" kern="1200"/>
            <a:t>PRG-Chunk 2</a:t>
          </a:r>
        </a:p>
      </dsp:txBody>
      <dsp:txXfrm>
        <a:off x="2149110" y="3306651"/>
        <a:ext cx="1188179" cy="413359"/>
      </dsp:txXfrm>
    </dsp:sp>
    <dsp:sp modelId="{A4E816F8-1800-47B5-9CFC-682CA595CB9E}">
      <dsp:nvSpPr>
        <dsp:cNvPr id="0" name=""/>
        <dsp:cNvSpPr/>
      </dsp:nvSpPr>
      <dsp:spPr>
        <a:xfrm rot="5400000">
          <a:off x="2660872" y="3743847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3760312"/>
        <a:ext cx="118551" cy="115258"/>
      </dsp:txXfrm>
    </dsp:sp>
    <dsp:sp modelId="{4EDBE889-B80E-46ED-80AA-42574D1AEE28}">
      <dsp:nvSpPr>
        <dsp:cNvPr id="0" name=""/>
        <dsp:cNvSpPr/>
      </dsp:nvSpPr>
      <dsp:spPr>
        <a:xfrm>
          <a:off x="2136250" y="3952410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0" kern="1200"/>
            <a:t>Gpm-Chunk: Title</a:t>
          </a:r>
        </a:p>
      </dsp:txBody>
      <dsp:txXfrm>
        <a:off x="2149110" y="3965270"/>
        <a:ext cx="1188179" cy="413359"/>
      </dsp:txXfrm>
    </dsp:sp>
    <dsp:sp modelId="{16BC2DFB-1D66-45EE-8A53-EA273E8461FF}">
      <dsp:nvSpPr>
        <dsp:cNvPr id="0" name=""/>
        <dsp:cNvSpPr/>
      </dsp:nvSpPr>
      <dsp:spPr>
        <a:xfrm rot="5400000">
          <a:off x="2660872" y="4402466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4418931"/>
        <a:ext cx="118551" cy="115258"/>
      </dsp:txXfrm>
    </dsp:sp>
    <dsp:sp modelId="{C1019E4C-1368-4913-A1E2-FD21096CAEA1}">
      <dsp:nvSpPr>
        <dsp:cNvPr id="0" name=""/>
        <dsp:cNvSpPr/>
      </dsp:nvSpPr>
      <dsp:spPr>
        <a:xfrm>
          <a:off x="2136250" y="4611028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...</a:t>
          </a:r>
        </a:p>
      </dsp:txBody>
      <dsp:txXfrm>
        <a:off x="2149110" y="4623888"/>
        <a:ext cx="1188179" cy="413359"/>
      </dsp:txXfrm>
    </dsp:sp>
    <dsp:sp modelId="{AE7F0EA8-F252-4192-A13F-7C50984F671D}">
      <dsp:nvSpPr>
        <dsp:cNvPr id="0" name=""/>
        <dsp:cNvSpPr/>
      </dsp:nvSpPr>
      <dsp:spPr>
        <a:xfrm rot="5400000">
          <a:off x="2660872" y="5061085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5077550"/>
        <a:ext cx="118551" cy="115258"/>
      </dsp:txXfrm>
    </dsp:sp>
    <dsp:sp modelId="{D7877961-2646-46D9-9809-16C49CBC4F40}">
      <dsp:nvSpPr>
        <dsp:cNvPr id="0" name=""/>
        <dsp:cNvSpPr/>
      </dsp:nvSpPr>
      <dsp:spPr>
        <a:xfrm>
          <a:off x="2136250" y="5269647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...</a:t>
          </a:r>
        </a:p>
      </dsp:txBody>
      <dsp:txXfrm>
        <a:off x="2149110" y="5282507"/>
        <a:ext cx="1188179" cy="4133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D4B44C-3F3A-430A-AA82-05A8CB98B47C}">
      <dsp:nvSpPr>
        <dsp:cNvPr id="0" name=""/>
        <dsp:cNvSpPr/>
      </dsp:nvSpPr>
      <dsp:spPr>
        <a:xfrm>
          <a:off x="2462839" y="382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SpfF-Chunk (Header)</a:t>
          </a:r>
        </a:p>
      </dsp:txBody>
      <dsp:txXfrm>
        <a:off x="2480223" y="17766"/>
        <a:ext cx="855517" cy="558755"/>
      </dsp:txXfrm>
    </dsp:sp>
    <dsp:sp modelId="{0E5EA56F-F7B3-4136-B0C9-84CAE5D229CD}">
      <dsp:nvSpPr>
        <dsp:cNvPr id="0" name=""/>
        <dsp:cNvSpPr/>
      </dsp:nvSpPr>
      <dsp:spPr>
        <a:xfrm>
          <a:off x="593239" y="593906"/>
          <a:ext cx="2314742" cy="237409"/>
        </a:xfrm>
        <a:custGeom>
          <a:avLst/>
          <a:gdLst/>
          <a:ahLst/>
          <a:cxnLst/>
          <a:rect l="0" t="0" r="0" b="0"/>
          <a:pathLst>
            <a:path>
              <a:moveTo>
                <a:pt x="2314742" y="0"/>
              </a:moveTo>
              <a:lnTo>
                <a:pt x="2314742" y="118704"/>
              </a:lnTo>
              <a:lnTo>
                <a:pt x="0" y="118704"/>
              </a:lnTo>
              <a:lnTo>
                <a:pt x="0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E9859-8417-47A0-9640-2FC838468E3E}">
      <dsp:nvSpPr>
        <dsp:cNvPr id="0" name=""/>
        <dsp:cNvSpPr/>
      </dsp:nvSpPr>
      <dsp:spPr>
        <a:xfrm>
          <a:off x="148096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Sequence Chunk</a:t>
          </a:r>
        </a:p>
      </dsp:txBody>
      <dsp:txXfrm>
        <a:off x="165480" y="848699"/>
        <a:ext cx="855517" cy="558755"/>
      </dsp:txXfrm>
    </dsp:sp>
    <dsp:sp modelId="{53081B7C-3EAB-476A-93A9-34C786FDA94E}">
      <dsp:nvSpPr>
        <dsp:cNvPr id="0" name=""/>
        <dsp:cNvSpPr/>
      </dsp:nvSpPr>
      <dsp:spPr>
        <a:xfrm>
          <a:off x="1750611" y="593906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1157371" y="0"/>
              </a:moveTo>
              <a:lnTo>
                <a:pt x="1157371" y="118704"/>
              </a:lnTo>
              <a:lnTo>
                <a:pt x="0" y="118704"/>
              </a:lnTo>
              <a:lnTo>
                <a:pt x="0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9F0E16-6448-4CA1-B5E5-EFE7461F8CA8}">
      <dsp:nvSpPr>
        <dsp:cNvPr id="0" name=""/>
        <dsp:cNvSpPr/>
      </dsp:nvSpPr>
      <dsp:spPr>
        <a:xfrm>
          <a:off x="1305468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PRG-Chunk 1</a:t>
          </a:r>
        </a:p>
      </dsp:txBody>
      <dsp:txXfrm>
        <a:off x="1322852" y="848699"/>
        <a:ext cx="855517" cy="558755"/>
      </dsp:txXfrm>
    </dsp:sp>
    <dsp:sp modelId="{A34BDD31-8B5D-4770-A1E1-7FE3CC9A767F}">
      <dsp:nvSpPr>
        <dsp:cNvPr id="0" name=""/>
        <dsp:cNvSpPr/>
      </dsp:nvSpPr>
      <dsp:spPr>
        <a:xfrm>
          <a:off x="593239" y="1424839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1157371" y="0"/>
              </a:moveTo>
              <a:lnTo>
                <a:pt x="1157371" y="118704"/>
              </a:lnTo>
              <a:lnTo>
                <a:pt x="0" y="118704"/>
              </a:lnTo>
              <a:lnTo>
                <a:pt x="0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13F1B-313A-4A01-96DB-F12EADCBE576}">
      <dsp:nvSpPr>
        <dsp:cNvPr id="0" name=""/>
        <dsp:cNvSpPr/>
      </dsp:nvSpPr>
      <dsp:spPr>
        <a:xfrm>
          <a:off x="148096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Title</a:t>
          </a:r>
        </a:p>
      </dsp:txBody>
      <dsp:txXfrm>
        <a:off x="165480" y="1679632"/>
        <a:ext cx="855517" cy="558755"/>
      </dsp:txXfrm>
    </dsp:sp>
    <dsp:sp modelId="{EF2C09B9-3F5B-4C75-A3A3-F1B05E7BBB89}">
      <dsp:nvSpPr>
        <dsp:cNvPr id="0" name=""/>
        <dsp:cNvSpPr/>
      </dsp:nvSpPr>
      <dsp:spPr>
        <a:xfrm>
          <a:off x="1704891" y="1424839"/>
          <a:ext cx="91440" cy="2374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04327-7AB5-412C-8E44-423F2AEDDC6E}">
      <dsp:nvSpPr>
        <dsp:cNvPr id="0" name=""/>
        <dsp:cNvSpPr/>
      </dsp:nvSpPr>
      <dsp:spPr>
        <a:xfrm>
          <a:off x="1305468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Style</a:t>
          </a:r>
        </a:p>
      </dsp:txBody>
      <dsp:txXfrm>
        <a:off x="1322852" y="1679632"/>
        <a:ext cx="855517" cy="558755"/>
      </dsp:txXfrm>
    </dsp:sp>
    <dsp:sp modelId="{16F28D23-8A8A-4853-B5F8-C63566D2B2B7}">
      <dsp:nvSpPr>
        <dsp:cNvPr id="0" name=""/>
        <dsp:cNvSpPr/>
      </dsp:nvSpPr>
      <dsp:spPr>
        <a:xfrm>
          <a:off x="1750611" y="1424839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04"/>
              </a:lnTo>
              <a:lnTo>
                <a:pt x="1157371" y="118704"/>
              </a:lnTo>
              <a:lnTo>
                <a:pt x="1157371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03CBD-A5D1-44E9-8E4D-B4EA4D1237C8}">
      <dsp:nvSpPr>
        <dsp:cNvPr id="0" name=""/>
        <dsp:cNvSpPr/>
      </dsp:nvSpPr>
      <dsp:spPr>
        <a:xfrm>
          <a:off x="2462839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...</a:t>
          </a:r>
        </a:p>
      </dsp:txBody>
      <dsp:txXfrm>
        <a:off x="2480223" y="1679632"/>
        <a:ext cx="855517" cy="558755"/>
      </dsp:txXfrm>
    </dsp:sp>
    <dsp:sp modelId="{85E80D75-0457-4D52-A9F3-CE5A125BA9B4}">
      <dsp:nvSpPr>
        <dsp:cNvPr id="0" name=""/>
        <dsp:cNvSpPr/>
      </dsp:nvSpPr>
      <dsp:spPr>
        <a:xfrm>
          <a:off x="2907982" y="593906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04"/>
              </a:lnTo>
              <a:lnTo>
                <a:pt x="1157371" y="118704"/>
              </a:lnTo>
              <a:lnTo>
                <a:pt x="1157371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AFF14-4D80-4F83-BF4A-403FCB25C988}">
      <dsp:nvSpPr>
        <dsp:cNvPr id="0" name=""/>
        <dsp:cNvSpPr/>
      </dsp:nvSpPr>
      <dsp:spPr>
        <a:xfrm>
          <a:off x="3620211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PRG-Chunk 2</a:t>
          </a:r>
        </a:p>
      </dsp:txBody>
      <dsp:txXfrm>
        <a:off x="3637595" y="848699"/>
        <a:ext cx="855517" cy="558755"/>
      </dsp:txXfrm>
    </dsp:sp>
    <dsp:sp modelId="{F4E7A6AB-D045-4CC3-B97B-EAD779DC7168}">
      <dsp:nvSpPr>
        <dsp:cNvPr id="0" name=""/>
        <dsp:cNvSpPr/>
      </dsp:nvSpPr>
      <dsp:spPr>
        <a:xfrm>
          <a:off x="4019633" y="1424839"/>
          <a:ext cx="91440" cy="2374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23D9B-4FD6-4591-B0AD-4761358A6401}">
      <dsp:nvSpPr>
        <dsp:cNvPr id="0" name=""/>
        <dsp:cNvSpPr/>
      </dsp:nvSpPr>
      <dsp:spPr>
        <a:xfrm>
          <a:off x="3620211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...</a:t>
          </a:r>
        </a:p>
      </dsp:txBody>
      <dsp:txXfrm>
        <a:off x="3637595" y="1679632"/>
        <a:ext cx="855517" cy="558755"/>
      </dsp:txXfrm>
    </dsp:sp>
    <dsp:sp modelId="{415B7CDB-2CE8-4F9D-BBC9-2737AC0E07E7}">
      <dsp:nvSpPr>
        <dsp:cNvPr id="0" name=""/>
        <dsp:cNvSpPr/>
      </dsp:nvSpPr>
      <dsp:spPr>
        <a:xfrm>
          <a:off x="2907982" y="593906"/>
          <a:ext cx="2314742" cy="237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04"/>
              </a:lnTo>
              <a:lnTo>
                <a:pt x="2314742" y="118704"/>
              </a:lnTo>
              <a:lnTo>
                <a:pt x="2314742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4CD44-E314-4216-8A88-18EE06764B33}">
      <dsp:nvSpPr>
        <dsp:cNvPr id="0" name=""/>
        <dsp:cNvSpPr/>
      </dsp:nvSpPr>
      <dsp:spPr>
        <a:xfrm>
          <a:off x="4777582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...</a:t>
          </a:r>
        </a:p>
      </dsp:txBody>
      <dsp:txXfrm>
        <a:off x="4794966" y="848699"/>
        <a:ext cx="855517" cy="5587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313655C4554F4B8B7B8329C33F86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AC9E6-B4D4-4B2B-88E3-EF959BD4A4E1}"/>
      </w:docPartPr>
      <w:docPartBody>
        <w:p w:rsidR="00F060E2" w:rsidRDefault="005E47E1">
          <w:pPr>
            <w:pStyle w:val="F2313655C4554F4B8B7B8329C33F86A1"/>
          </w:pPr>
          <w:r w:rsidRPr="00C267E3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1"/>
    <w:rsid w:val="0002075B"/>
    <w:rsid w:val="000B46FA"/>
    <w:rsid w:val="00181140"/>
    <w:rsid w:val="004313CD"/>
    <w:rsid w:val="00434EBF"/>
    <w:rsid w:val="00444D42"/>
    <w:rsid w:val="004B4254"/>
    <w:rsid w:val="004E060B"/>
    <w:rsid w:val="005D40FC"/>
    <w:rsid w:val="005E47E1"/>
    <w:rsid w:val="00725222"/>
    <w:rsid w:val="00897911"/>
    <w:rsid w:val="0092303B"/>
    <w:rsid w:val="00B83A80"/>
    <w:rsid w:val="00D9565F"/>
    <w:rsid w:val="00DF2DE5"/>
    <w:rsid w:val="00E72623"/>
    <w:rsid w:val="00F0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2313655C4554F4B8B7B8329C33F86A1">
    <w:name w:val="F2313655C4554F4B8B7B8329C33F8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D374C985-7D7D-4625-8896-4561874FB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MSS 11 (new, hochkant)</Template>
  <TotalTime>0</TotalTime>
  <Pages>1</Pages>
  <Words>3794</Words>
  <Characters>23907</Characters>
  <Application>Microsoft Office Word</Application>
  <DocSecurity>0</DocSecurity>
  <Lines>199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Plein</dc:creator>
  <cp:keywords/>
  <dc:description/>
  <cp:lastModifiedBy>Dominic Plein</cp:lastModifiedBy>
  <cp:revision>1595</cp:revision>
  <cp:lastPrinted>2018-04-03T21:33:00Z</cp:lastPrinted>
  <dcterms:created xsi:type="dcterms:W3CDTF">2017-12-24T01:25:00Z</dcterms:created>
  <dcterms:modified xsi:type="dcterms:W3CDTF">2018-04-03T21:33:00Z</dcterms:modified>
</cp:coreProperties>
</file>