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6DF3" w:rsidRPr="00F215AB" w:rsidRDefault="00526DF3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526DF3" w:rsidRPr="00F215AB" w:rsidRDefault="00526DF3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 xml:space="preserve">button doesn’t affect all of the other settings at all, e. g. </w:t>
      </w:r>
      <w:proofErr w:type="spellStart"/>
      <w:r w:rsidR="00E41547">
        <w:rPr>
          <w:lang w:val="en-GB"/>
        </w:rPr>
        <w:t>Multipads</w:t>
      </w:r>
      <w:proofErr w:type="spellEnd"/>
      <w:r w:rsidR="00E41547">
        <w:rPr>
          <w:lang w:val="en-GB"/>
        </w:rPr>
        <w:t>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 xml:space="preserve">with </w:t>
      </w:r>
      <w:proofErr w:type="gramStart"/>
      <w:r w:rsidR="006F3DD5">
        <w:rPr>
          <w:lang w:val="en-GB"/>
        </w:rPr>
        <w:t>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proofErr w:type="gramEnd"/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</w:t>
      </w:r>
      <w:proofErr w:type="gramStart"/>
      <w:r w:rsidR="006729C9">
        <w:rPr>
          <w:lang w:val="en-GB"/>
        </w:rPr>
        <w:t>these .RGT</w:t>
      </w:r>
      <w:proofErr w:type="gramEnd"/>
      <w:r w:rsidR="006729C9">
        <w:rPr>
          <w:lang w:val="en-GB"/>
        </w:rPr>
        <w:t xml:space="preserve">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</w:t>
      </w:r>
      <w:proofErr w:type="gramStart"/>
      <w:r w:rsidR="00B416A7">
        <w:rPr>
          <w:lang w:val="en-GB"/>
        </w:rPr>
        <w:t>these .RGT</w:t>
      </w:r>
      <w:proofErr w:type="gramEnd"/>
      <w:r w:rsidR="00B416A7">
        <w:rPr>
          <w:lang w:val="en-GB"/>
        </w:rPr>
        <w:t xml:space="preserve">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</w:t>
      </w:r>
      <w:proofErr w:type="gramStart"/>
      <w:r w:rsidR="007A746C">
        <w:rPr>
          <w:lang w:val="en-GB"/>
        </w:rPr>
        <w:t>basic .RGT</w:t>
      </w:r>
      <w:proofErr w:type="gramEnd"/>
      <w:r w:rsidR="007A746C">
        <w:rPr>
          <w:lang w:val="en-GB"/>
        </w:rPr>
        <w:t xml:space="preserve">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</w:t>
      </w:r>
      <w:proofErr w:type="gramStart"/>
      <w:r w:rsidR="008910D2">
        <w:rPr>
          <w:lang w:val="en-GB"/>
        </w:rPr>
        <w:t>a .RGT</w:t>
      </w:r>
      <w:proofErr w:type="gramEnd"/>
      <w:r w:rsidR="008910D2">
        <w:rPr>
          <w:lang w:val="en-GB"/>
        </w:rPr>
        <w:t xml:space="preserve">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</w:t>
      </w:r>
      <w:proofErr w:type="gramStart"/>
      <w:r w:rsidR="00C953EB">
        <w:rPr>
          <w:lang w:val="en-GB"/>
        </w:rPr>
        <w:t>these information</w:t>
      </w:r>
      <w:proofErr w:type="gramEnd"/>
      <w:r w:rsidR="00C953EB">
        <w:rPr>
          <w:lang w:val="en-GB"/>
        </w:rPr>
        <w:t xml:space="preserve">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proofErr w:type="gramStart"/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</w:t>
      </w:r>
      <w:proofErr w:type="gramEnd"/>
      <w:r w:rsidR="00F414EA">
        <w:rPr>
          <w:lang w:val="en-GB"/>
        </w:rPr>
        <w:t>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 xml:space="preserve">have never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proofErr w:type="spellStart"/>
      <w:r w:rsidRPr="002033F9">
        <w:rPr>
          <w:color w:val="FFC000" w:themeColor="accent4"/>
          <w:lang w:val="en-GB"/>
        </w:rPr>
        <w:lastRenderedPageBreak/>
        <w:t>SpfF</w:t>
      </w:r>
      <w:proofErr w:type="spellEnd"/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is the header of </w:t>
      </w:r>
      <w:proofErr w:type="gramStart"/>
      <w:r>
        <w:rPr>
          <w:lang w:val="en-GB"/>
        </w:rPr>
        <w:t>every</w:t>
      </w:r>
      <w:r w:rsidR="00335FF8">
        <w:rPr>
          <w:lang w:val="en-GB"/>
        </w:rPr>
        <w:t xml:space="preserve"> .RGT</w:t>
      </w:r>
      <w:proofErr w:type="gramEnd"/>
      <w:r w:rsidR="00335FF8">
        <w:rPr>
          <w:lang w:val="en-GB"/>
        </w:rPr>
        <w:t>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SpfF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853327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853327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</w:t>
            </w:r>
            <w:proofErr w:type="spellStart"/>
            <w:r w:rsidR="00FF3B67" w:rsidRPr="00FF79C5">
              <w:rPr>
                <w:lang w:val="en-GB"/>
              </w:rPr>
              <w:t>SysEx</w:t>
            </w:r>
            <w:proofErr w:type="spellEnd"/>
            <w:r w:rsidR="00FF3B67" w:rsidRPr="00FF79C5">
              <w:rPr>
                <w:lang w:val="en-GB"/>
              </w:rPr>
              <w:t xml:space="preserve">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Internal Clock </w:t>
            </w:r>
            <w:proofErr w:type="spellStart"/>
            <w:r w:rsidRPr="00FF79C5">
              <w:rPr>
                <w:lang w:val="en-GB"/>
              </w:rPr>
              <w:t>Substatus</w:t>
            </w:r>
            <w:proofErr w:type="spellEnd"/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853327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proofErr w:type="spellStart"/>
      <w:r w:rsidRPr="00B304BA">
        <w:rPr>
          <w:color w:val="ED7D31" w:themeColor="accent2"/>
          <w:lang w:val="en-GB"/>
        </w:rPr>
        <w:t>BHd</w:t>
      </w:r>
      <w:proofErr w:type="spellEnd"/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 xml:space="preserve">The first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 xml:space="preserve">-Chunk contains the data for the Registration Sequence. The following eight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>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BHd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853327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 xml:space="preserve">the </w:t>
      </w:r>
      <w:proofErr w:type="spellStart"/>
      <w:r w:rsidR="00B71259">
        <w:rPr>
          <w:lang w:val="en-GB"/>
        </w:rPr>
        <w:t>SpfF</w:t>
      </w:r>
      <w:proofErr w:type="spellEnd"/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proofErr w:type="gramStart"/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</w:t>
      </w:r>
      <w:proofErr w:type="gramEnd"/>
      <w:r w:rsidR="00B71259">
        <w:rPr>
          <w:lang w:val="en-GB"/>
        </w:rPr>
        <w:t>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proofErr w:type="spellStart"/>
      <w:r w:rsidRPr="00DC1C4D">
        <w:rPr>
          <w:color w:val="70AD47" w:themeColor="accent6"/>
          <w:lang w:val="en-GB"/>
        </w:rPr>
        <w:t>GPm</w:t>
      </w:r>
      <w:proofErr w:type="spellEnd"/>
      <w:r w:rsidRPr="00DC1C4D">
        <w:rPr>
          <w:color w:val="70AD47" w:themeColor="accent6"/>
          <w:lang w:val="en-GB"/>
        </w:rPr>
        <w:t>-Chunks</w:t>
      </w:r>
    </w:p>
    <w:p w:rsidR="007A5DBB" w:rsidRPr="007A5DBB" w:rsidRDefault="007A5DBB" w:rsidP="007A5DBB">
      <w:pPr>
        <w:pStyle w:val="berschrift3"/>
        <w:rPr>
          <w:lang w:val="en-GB"/>
        </w:rPr>
      </w:pP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proofErr w:type="spellStart"/>
            <w:r w:rsidRPr="00DC1C4D">
              <w:rPr>
                <w:b/>
                <w:lang w:val="en-GB"/>
              </w:rPr>
              <w:t>GPm</w:t>
            </w:r>
            <w:proofErr w:type="spellEnd"/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853327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26DF3" w:rsidRPr="001E19C8" w:rsidRDefault="00526DF3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526DF3" w:rsidRDefault="00526DF3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526DF3" w:rsidRDefault="00526DF3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 xml:space="preserve">bei </w:t>
                            </w:r>
                            <w:proofErr w:type="spellStart"/>
                            <w:r>
                              <w:t>Panpot</w:t>
                            </w:r>
                            <w:proofErr w:type="spellEnd"/>
                            <w:r>
                              <w:t xml:space="preserve">: -64 = 63 am Tyros, d. h. 0 = 1 </w:t>
                            </w:r>
                            <w:proofErr w:type="spellStart"/>
                            <w:r>
                              <w:t>dez.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526DF3" w:rsidRPr="001E19C8" w:rsidRDefault="00526DF3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526DF3" w:rsidRDefault="00526DF3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526DF3" w:rsidRDefault="00526DF3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 xml:space="preserve">bei </w:t>
                      </w:r>
                      <w:proofErr w:type="spellStart"/>
                      <w:r>
                        <w:t>Panpot</w:t>
                      </w:r>
                      <w:proofErr w:type="spellEnd"/>
                      <w:r>
                        <w:t xml:space="preserve">: -64 = 63 am Tyros, d. h. 0 = 1 </w:t>
                      </w:r>
                      <w:proofErr w:type="spellStart"/>
                      <w:r>
                        <w:t>dez.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Funktion</w:t>
            </w:r>
            <w:proofErr w:type="spellEnd"/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Wertebereich</w:t>
            </w:r>
            <w:proofErr w:type="spellEnd"/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F50BA7" w:rsidRDefault="00F50BA7" w:rsidP="001A05F4">
            <w:r>
              <w:t xml:space="preserve">04 bei Style </w:t>
            </w:r>
            <w:proofErr w:type="spellStart"/>
            <w:r>
              <w:t>Brightness</w:t>
            </w:r>
            <w:proofErr w:type="spellEnd"/>
            <w:r>
              <w:t xml:space="preserve">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 xml:space="preserve">7F bei Style </w:t>
            </w:r>
            <w:proofErr w:type="spellStart"/>
            <w:r w:rsidRPr="00F50BA7">
              <w:t>Brightness</w:t>
            </w:r>
            <w:proofErr w:type="spellEnd"/>
            <w:r w:rsidRPr="00F50BA7">
              <w:t xml:space="preserve">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AE49ED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proofErr w:type="spellStart"/>
            <w:r w:rsidR="00C52856">
              <w:t>Volumeänderung</w:t>
            </w:r>
            <w:proofErr w:type="spellEnd"/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Dateipfad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BD7E2C">
              <w:rPr>
                <w:lang w:val="en-GB"/>
              </w:rPr>
              <w:t>(accompaniment)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BD7E2C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AE49ED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AE49ED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Special </w:t>
            </w:r>
            <w:r w:rsidR="003B3090">
              <w:rPr>
                <w:lang w:val="en-GB"/>
              </w:rPr>
              <w:t>Style-</w:t>
            </w:r>
            <w:r w:rsidR="00853327">
              <w:rPr>
                <w:lang w:val="en-GB"/>
              </w:rPr>
              <w:t>Section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526DF3" w:rsidRDefault="003B3090" w:rsidP="003B3090">
            <w:pPr>
              <w:rPr>
                <w:lang w:val="en-GB"/>
              </w:rPr>
            </w:pPr>
            <w:r w:rsidRPr="00526DF3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BD7E2C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06: Fingered </w:t>
            </w: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853327" w:rsidRDefault="00AE49ED" w:rsidP="003B3090">
            <w:r>
              <w:t xml:space="preserve">Main </w:t>
            </w:r>
            <w:bookmarkStart w:id="0" w:name="_GoBack"/>
            <w:bookmarkEnd w:id="0"/>
            <w:r w:rsidR="003B3090" w:rsidRPr="00853327">
              <w:t>Style-</w:t>
            </w:r>
            <w:proofErr w:type="spellStart"/>
            <w:r w:rsidR="00853327" w:rsidRPr="00853327">
              <w:t>Section</w:t>
            </w:r>
            <w:proofErr w:type="spellEnd"/>
            <w:r w:rsidR="00AD2B59">
              <w:br/>
            </w:r>
            <w:r w:rsidR="00853327" w:rsidRPr="00853327">
              <w:t>(</w:t>
            </w:r>
            <w:proofErr w:type="spellStart"/>
            <w:r w:rsidR="00853327">
              <w:t>see</w:t>
            </w:r>
            <w:proofErr w:type="spellEnd"/>
            <w:r w:rsidR="00853327">
              <w:t xml:space="preserve"> </w:t>
            </w:r>
            <w:proofErr w:type="spellStart"/>
            <w:r w:rsidR="00853327">
              <w:t>DataByte</w:t>
            </w:r>
            <w:proofErr w:type="spellEnd"/>
            <w:r w:rsidR="00853327">
              <w:t xml:space="preserve"> 4)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8A4D81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A,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B,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 xml:space="preserve">C, </w:t>
            </w:r>
            <w:r>
              <w:rPr>
                <w:lang w:val="en-GB"/>
              </w:rPr>
              <w:t xml:space="preserve">Main </w:t>
            </w:r>
            <w:r w:rsidR="003B3090">
              <w:rPr>
                <w:lang w:val="en-GB"/>
              </w:rPr>
              <w:t>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</w:t>
            </w:r>
            <w:r w:rsidR="00C47CCC">
              <w:rPr>
                <w:lang w:val="en-GB"/>
              </w:rPr>
              <w:t>on/off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Volume </w:t>
            </w:r>
            <w:r w:rsidR="00BD7E2C">
              <w:rPr>
                <w:lang w:val="en-GB"/>
              </w:rPr>
              <w:t xml:space="preserve">Channel </w:t>
            </w:r>
            <w:r>
              <w:rPr>
                <w:lang w:val="en-GB"/>
              </w:rPr>
              <w:t>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proofErr w:type="spellStart"/>
            <w:r>
              <w:rPr>
                <w:lang w:val="en-GB"/>
              </w:rPr>
              <w:t>Instrumente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proofErr w:type="spellStart"/>
            <w:r w:rsidRPr="008F1C04">
              <w:t>Indicator</w:t>
            </w:r>
            <w:proofErr w:type="spellEnd"/>
            <w:r w:rsidRPr="008F1C04">
              <w:t>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6497F">
              <w:rPr>
                <w:lang w:val="en-US"/>
              </w:rPr>
              <w:t xml:space="preserve">Initial Touch: </w:t>
            </w:r>
            <w:r w:rsidR="00A6497F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AE49ED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A6497F" w:rsidRPr="00030A4C">
              <w:rPr>
                <w:lang w:val="en-US"/>
              </w:rPr>
              <w:t>After Touch</w:t>
            </w:r>
            <w:r w:rsidR="00A6497F">
              <w:rPr>
                <w:lang w:val="en-US"/>
              </w:rPr>
              <w:t xml:space="preserve"> and Modulation Wheel</w:t>
            </w:r>
            <w:r w:rsidR="00A6497F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Aktiviert</w:t>
            </w:r>
            <w:proofErr w:type="spellEnd"/>
            <w:r w:rsidRPr="00FF79C5">
              <w:rPr>
                <w:lang w:val="en-GB"/>
              </w:rPr>
              <w:t>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</w:t>
            </w:r>
            <w:proofErr w:type="spellStart"/>
            <w:r w:rsidRPr="00FF79C5">
              <w:rPr>
                <w:lang w:val="en-GB"/>
              </w:rPr>
              <w:t>ein</w:t>
            </w:r>
            <w:proofErr w:type="spellEnd"/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(Dez: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Nr.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Panpot</w:t>
            </w:r>
            <w:proofErr w:type="spellEnd"/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 xml:space="preserve">Poly / Mono </w:t>
            </w:r>
            <w:proofErr w:type="spellStart"/>
            <w:r w:rsidRPr="005B7DDC">
              <w:rPr>
                <w:color w:val="FF0000"/>
                <w:lang w:val="en-GB"/>
              </w:rPr>
              <w:t>Wiederholung</w:t>
            </w:r>
            <w:proofErr w:type="spellEnd"/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 xml:space="preserve">Touch Sense Offset </w:t>
            </w:r>
            <w:proofErr w:type="spellStart"/>
            <w:r w:rsidRPr="008517BB">
              <w:rPr>
                <w:color w:val="FF0000"/>
                <w:lang w:val="en-GB"/>
              </w:rPr>
              <w:t>Wiederholung</w:t>
            </w:r>
            <w:proofErr w:type="spellEnd"/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Toch</w:t>
            </w:r>
            <w:proofErr w:type="spellEnd"/>
            <w:r>
              <w:rPr>
                <w:lang w:val="en-GB"/>
              </w:rPr>
              <w:t xml:space="preserve">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 xml:space="preserve">00 bei Song </w:t>
            </w:r>
            <w:proofErr w:type="spellStart"/>
            <w:r w:rsidRPr="00135147">
              <w:t>Volumeänderung</w:t>
            </w:r>
            <w:proofErr w:type="spellEnd"/>
            <w:r w:rsidRPr="00135147">
              <w:t xml:space="preserve"> (von 52 au</w:t>
            </w:r>
            <w:r>
              <w:t>f 51 und von 52 auf 0 und von 52 auf 127)</w:t>
            </w:r>
          </w:p>
          <w:p w:rsidR="00180E2F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proofErr w:type="gramStart"/>
            <w:r w:rsidRPr="00B3077E">
              <w:t>FF</w:t>
            </w:r>
            <w:proofErr w:type="gramEnd"/>
            <w:r w:rsidRPr="00B3077E">
              <w:t xml:space="preserve">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B3077E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Default="00180E2F" w:rsidP="00180E2F">
            <w:r>
              <w:lastRenderedPageBreak/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>
            <w:r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 xml:space="preserve">00 wenn anderer </w:t>
            </w:r>
            <w:proofErr w:type="spellStart"/>
            <w:r w:rsidRPr="00B3077E">
              <w:t>Reverb</w:t>
            </w:r>
            <w:proofErr w:type="spellEnd"/>
          </w:p>
          <w:p w:rsidR="00180E2F" w:rsidRDefault="00180E2F" w:rsidP="00180E2F">
            <w:r>
              <w:t xml:space="preserve">00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Pr="00B3077E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 xml:space="preserve">02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C428F9" w:rsidRDefault="00180E2F" w:rsidP="00180E2F">
            <w:proofErr w:type="gramStart"/>
            <w:r w:rsidRPr="00C428F9">
              <w:t>FF</w:t>
            </w:r>
            <w:proofErr w:type="gramEnd"/>
            <w:r w:rsidRPr="00C428F9">
              <w:t xml:space="preserve"> wenn anderer Chorus</w:t>
            </w:r>
          </w:p>
          <w:p w:rsidR="00180E2F" w:rsidRDefault="00180E2F" w:rsidP="00180E2F">
            <w:r w:rsidRPr="00063F19">
              <w:t xml:space="preserve">04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 xml:space="preserve">0C (12):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1</w:t>
            </w:r>
          </w:p>
          <w:p w:rsidR="00180E2F" w:rsidRPr="00C94737" w:rsidRDefault="00180E2F" w:rsidP="00180E2F">
            <w:r w:rsidRPr="00C94737">
              <w:t xml:space="preserve">19 (25):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09: DSP1 </w:t>
            </w:r>
            <w:proofErr w:type="spellStart"/>
            <w:r>
              <w:rPr>
                <w:lang w:val="en-GB"/>
              </w:rPr>
              <w:t>TempoDelay</w:t>
            </w:r>
            <w:proofErr w:type="spellEnd"/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proofErr w:type="gramStart"/>
            <w:r w:rsidRPr="002A6F19">
              <w:t>00</w:t>
            </w:r>
            <w:proofErr w:type="gramEnd"/>
            <w:r w:rsidRPr="002A6F19">
              <w:t xml:space="preserve">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 xml:space="preserve">3E wenn Song </w:t>
            </w:r>
            <w:proofErr w:type="spellStart"/>
            <w:r w:rsidRPr="00D20DFC">
              <w:t>Volumeänderung</w:t>
            </w:r>
            <w:proofErr w:type="spellEnd"/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 xml:space="preserve">0A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proofErr w:type="gramStart"/>
            <w:r w:rsidRPr="00836A47">
              <w:t>FF</w:t>
            </w:r>
            <w:proofErr w:type="gramEnd"/>
            <w:r w:rsidRPr="00836A47">
              <w:t xml:space="preserve"> wenn Song </w:t>
            </w:r>
            <w:proofErr w:type="spellStart"/>
            <w:r w:rsidRPr="00836A47">
              <w:t>Volumeänderung</w:t>
            </w:r>
            <w:proofErr w:type="spellEnd"/>
            <w:r>
              <w:t xml:space="preserve"> (von 52 auf 51)</w:t>
            </w:r>
          </w:p>
          <w:p w:rsidR="00180E2F" w:rsidRDefault="00180E2F" w:rsidP="00180E2F">
            <w:r>
              <w:t xml:space="preserve">62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836A47" w:rsidRDefault="00180E2F" w:rsidP="00180E2F">
            <w:r>
              <w:t xml:space="preserve">01 </w:t>
            </w:r>
            <w:proofErr w:type="spellStart"/>
            <w:r>
              <w:t>if</w:t>
            </w:r>
            <w:proofErr w:type="spellEnd"/>
            <w:r>
              <w:t xml:space="preserve">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 xml:space="preserve">11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51)</w:t>
            </w:r>
          </w:p>
          <w:p w:rsidR="00180E2F" w:rsidRPr="00063F19" w:rsidRDefault="00180E2F" w:rsidP="00180E2F">
            <w:r>
              <w:t xml:space="preserve">1A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AE49ED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 xml:space="preserve">7F wenn Song </w:t>
            </w:r>
            <w:proofErr w:type="spellStart"/>
            <w:r w:rsidRPr="00A50189">
              <w:t>Volumeänderung</w:t>
            </w:r>
            <w:proofErr w:type="spellEnd"/>
            <w:r w:rsidRPr="00A50189">
              <w:t xml:space="preserve">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 xml:space="preserve">00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</w:t>
            </w:r>
          </w:p>
          <w:p w:rsidR="00180E2F" w:rsidRDefault="00180E2F" w:rsidP="00180E2F">
            <w:r>
              <w:t xml:space="preserve">F9 wenn Song </w:t>
            </w:r>
            <w:proofErr w:type="spellStart"/>
            <w:r>
              <w:t>Volumeänderung</w:t>
            </w:r>
            <w:proofErr w:type="spellEnd"/>
            <w:r>
              <w:t xml:space="preserve"> (von 52 auf 51)</w:t>
            </w:r>
          </w:p>
          <w:p w:rsidR="00180E2F" w:rsidRPr="00B3077E" w:rsidRDefault="00180E2F" w:rsidP="00180E2F">
            <w:proofErr w:type="gramStart"/>
            <w:r>
              <w:t>FF</w:t>
            </w:r>
            <w:proofErr w:type="gramEnd"/>
            <w:r>
              <w:t xml:space="preserve">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 xml:space="preserve">0D wenn Song </w:t>
            </w:r>
            <w:proofErr w:type="spellStart"/>
            <w:r w:rsidRPr="00C31016">
              <w:t>Volumeänderung</w:t>
            </w:r>
            <w:proofErr w:type="spellEnd"/>
            <w:r w:rsidRPr="00C31016">
              <w:t xml:space="preserve">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 xml:space="preserve">10 wenn Song </w:t>
            </w:r>
            <w:proofErr w:type="spellStart"/>
            <w:r w:rsidRPr="00626792">
              <w:t>Volumeänderung</w:t>
            </w:r>
            <w:proofErr w:type="spellEnd"/>
            <w:r w:rsidRPr="00626792">
              <w:t xml:space="preserve">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bei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Änderung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allgemein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787973" w:rsidRPr="00FF79C5" w:rsidTr="0038447D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787973" w:rsidRPr="00787973" w:rsidRDefault="00787973" w:rsidP="00787973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Multipad</w:t>
            </w:r>
            <w:proofErr w:type="spellEnd"/>
            <w:r>
              <w:rPr>
                <w:b/>
                <w:lang w:val="en-GB"/>
              </w:rPr>
              <w:t xml:space="preserve"> 24</w:t>
            </w:r>
          </w:p>
        </w:tc>
      </w:tr>
      <w:tr w:rsidR="00787973" w:rsidRPr="00FF79C5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787973" w:rsidRPr="00FF79C5" w:rsidRDefault="00787973" w:rsidP="00180E2F">
            <w:pPr>
              <w:rPr>
                <w:lang w:val="en-GB"/>
              </w:rPr>
            </w:pPr>
          </w:p>
        </w:tc>
      </w:tr>
      <w:tr w:rsidR="00787973" w:rsidRPr="006E5C6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787973" w:rsidRPr="00FF79C5" w:rsidRDefault="00BB4F61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 w:rsidR="00410BAE">
              <w:rPr>
                <w:lang w:val="en-GB"/>
              </w:rPr>
              <w:t>-</w:t>
            </w:r>
            <w:r w:rsidR="00121904">
              <w:rPr>
                <w:lang w:val="en-GB"/>
              </w:rPr>
              <w:t>Instrument (1)</w:t>
            </w:r>
          </w:p>
        </w:tc>
        <w:tc>
          <w:tcPr>
            <w:tcW w:w="716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787973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BB4F61">
              <w:rPr>
                <w:lang w:val="en-GB"/>
              </w:rPr>
              <w:t xml:space="preserve"> </w:t>
            </w:r>
            <w:r w:rsidR="006E6A10">
              <w:rPr>
                <w:lang w:val="en-GB"/>
              </w:rPr>
              <w:t>-</w:t>
            </w:r>
            <w:r w:rsidR="00BB4F61">
              <w:rPr>
                <w:lang w:val="en-GB"/>
              </w:rPr>
              <w:t xml:space="preserve"> 7A</w:t>
            </w:r>
          </w:p>
        </w:tc>
        <w:tc>
          <w:tcPr>
            <w:tcW w:w="3111" w:type="dxa"/>
            <w:shd w:val="clear" w:color="auto" w:fill="auto"/>
          </w:tcPr>
          <w:p w:rsidR="00787973" w:rsidRPr="006E5C6F" w:rsidRDefault="00BB4F61" w:rsidP="00180E2F">
            <w:r w:rsidRPr="006E5C6F">
              <w:t xml:space="preserve">Tyros Data List: Order </w:t>
            </w:r>
            <w:r w:rsidR="00DD49AB" w:rsidRPr="006E5C6F">
              <w:t>-</w:t>
            </w:r>
            <w:r w:rsidRPr="006E5C6F">
              <w:t xml:space="preserve"> 1, z. B. E. Gtr16BtCut1 ist 00</w:t>
            </w:r>
            <w:r w:rsidR="00DD49AB" w:rsidRPr="006E5C6F">
              <w:t xml:space="preserve"> (als Index gewertet)</w:t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6E5C6F" w:rsidRDefault="0038447D" w:rsidP="00180E2F"/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</w:p>
        </w:tc>
      </w:tr>
      <w:tr w:rsidR="00493E62" w:rsidRPr="004471A8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493E62" w:rsidRPr="00FF79C5" w:rsidRDefault="00493E62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Multipad</w:t>
            </w:r>
            <w:proofErr w:type="spellEnd"/>
            <w:r>
              <w:rPr>
                <w:lang w:val="en-GB"/>
              </w:rPr>
              <w:t>-Instrument</w:t>
            </w:r>
            <w:r w:rsidR="00121904">
              <w:rPr>
                <w:lang w:val="en-GB"/>
              </w:rPr>
              <w:t xml:space="preserve"> (2)</w:t>
            </w:r>
          </w:p>
        </w:tc>
        <w:tc>
          <w:tcPr>
            <w:tcW w:w="716" w:type="dxa"/>
            <w:shd w:val="clear" w:color="auto" w:fill="auto"/>
          </w:tcPr>
          <w:p w:rsidR="00493E62" w:rsidRDefault="00493E62" w:rsidP="00180E2F">
            <w:pPr>
              <w:rPr>
                <w:lang w:val="en-GB"/>
              </w:rPr>
            </w:pPr>
            <w:r>
              <w:rPr>
                <w:lang w:val="en-GB"/>
              </w:rPr>
              <w:t>9, 10</w:t>
            </w:r>
          </w:p>
        </w:tc>
        <w:tc>
          <w:tcPr>
            <w:tcW w:w="2719" w:type="dxa"/>
            <w:shd w:val="clear" w:color="auto" w:fill="auto"/>
          </w:tcPr>
          <w:p w:rsidR="00B7755B" w:rsidRDefault="00B7755B" w:rsidP="00180E2F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</w:tcPr>
          <w:p w:rsidR="00493E62" w:rsidRPr="000C4C5F" w:rsidRDefault="001A46C3" w:rsidP="00153ADC">
            <w:pPr>
              <w:pStyle w:val="Listenabsatz"/>
              <w:numPr>
                <w:ilvl w:val="0"/>
                <w:numId w:val="17"/>
              </w:numPr>
              <w:ind w:left="360"/>
              <w:rPr>
                <w:b/>
                <w:lang w:val="en-GB"/>
              </w:rPr>
            </w:pPr>
            <w:r w:rsidRPr="000C4C5F">
              <w:rPr>
                <w:b/>
                <w:lang w:val="en-GB"/>
              </w:rPr>
              <w:t xml:space="preserve">see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\r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r w:rsidR="00A6497F">
              <w:rPr>
                <w:b/>
                <w:lang w:val="en-GB"/>
              </w:rPr>
              <w:t>6.4</w:t>
            </w:r>
            <w:r w:rsidR="00A22715" w:rsidRPr="000C4C5F">
              <w:rPr>
                <w:b/>
                <w:lang w:val="en-GB"/>
              </w:rPr>
              <w:fldChar w:fldCharType="end"/>
            </w:r>
            <w:r w:rsidR="00A22715" w:rsidRPr="000C4C5F">
              <w:rPr>
                <w:b/>
                <w:lang w:val="en-GB"/>
              </w:rPr>
              <w:t xml:space="preserve"> </w:t>
            </w:r>
            <w:r w:rsidR="00A22715" w:rsidRPr="000C4C5F">
              <w:rPr>
                <w:b/>
                <w:lang w:val="en-GB"/>
              </w:rPr>
              <w:fldChar w:fldCharType="begin"/>
            </w:r>
            <w:r w:rsidR="00A22715" w:rsidRPr="000C4C5F">
              <w:rPr>
                <w:b/>
                <w:lang w:val="en-GB"/>
              </w:rPr>
              <w:instrText xml:space="preserve"> REF _Ref509427251 \h </w:instrText>
            </w:r>
            <w:r w:rsidR="000C4C5F">
              <w:rPr>
                <w:b/>
                <w:lang w:val="en-GB"/>
              </w:rPr>
              <w:instrText xml:space="preserve"> \* MERGEFORMAT </w:instrText>
            </w:r>
            <w:r w:rsidR="00A22715" w:rsidRPr="000C4C5F">
              <w:rPr>
                <w:b/>
                <w:lang w:val="en-GB"/>
              </w:rPr>
            </w:r>
            <w:r w:rsidR="00A22715" w:rsidRPr="000C4C5F">
              <w:rPr>
                <w:b/>
                <w:lang w:val="en-GB"/>
              </w:rPr>
              <w:fldChar w:fldCharType="separate"/>
            </w:r>
            <w:proofErr w:type="spellStart"/>
            <w:r w:rsidR="00A6497F" w:rsidRPr="00A6497F">
              <w:rPr>
                <w:b/>
                <w:lang w:val="en-US"/>
              </w:rPr>
              <w:t>MultiPads</w:t>
            </w:r>
            <w:proofErr w:type="spellEnd"/>
            <w:r w:rsidR="00A22715" w:rsidRPr="000C4C5F">
              <w:rPr>
                <w:b/>
                <w:lang w:val="en-GB"/>
              </w:rPr>
              <w:fldChar w:fldCharType="end"/>
            </w:r>
          </w:p>
        </w:tc>
      </w:tr>
      <w:tr w:rsidR="0038447D" w:rsidRPr="00BB4F61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1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2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3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8447D" w:rsidRPr="00E82D3F" w:rsidTr="00787973">
        <w:trPr>
          <w:trHeight w:val="288"/>
        </w:trPr>
        <w:tc>
          <w:tcPr>
            <w:tcW w:w="2514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Sync 4</w:t>
            </w:r>
          </w:p>
        </w:tc>
        <w:tc>
          <w:tcPr>
            <w:tcW w:w="716" w:type="dxa"/>
            <w:shd w:val="clear" w:color="auto" w:fill="auto"/>
          </w:tcPr>
          <w:p w:rsidR="0038447D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38447D" w:rsidRPr="00FF79C5" w:rsidRDefault="0038447D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  <w:r w:rsidR="003C1A8D">
              <w:rPr>
                <w:lang w:val="en-GB"/>
              </w:rPr>
              <w:t xml:space="preserve"> / 7F</w:t>
            </w:r>
          </w:p>
        </w:tc>
        <w:tc>
          <w:tcPr>
            <w:tcW w:w="3111" w:type="dxa"/>
            <w:shd w:val="clear" w:color="auto" w:fill="auto"/>
          </w:tcPr>
          <w:p w:rsidR="0038447D" w:rsidRPr="00FF79C5" w:rsidRDefault="003C1A8D" w:rsidP="00180E2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proofErr w:type="gramStart"/>
            <w:r w:rsidRPr="00FF79C5">
              <w:rPr>
                <w:color w:val="FF0000"/>
                <w:lang w:val="en-GB"/>
              </w:rPr>
              <w:t>Tempo 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1" w:name="_Ref502785148"/>
      <w:r>
        <w:t>Style Channel Numbers</w:t>
      </w:r>
      <w:bookmarkEnd w:id="1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2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3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 xml:space="preserve">FC </w:t>
            </w:r>
            <w:proofErr w:type="spellStart"/>
            <w:r>
              <w:t>FC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FD </w:t>
            </w:r>
            <w:proofErr w:type="spellStart"/>
            <w:r>
              <w:t>FD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FE </w:t>
            </w:r>
            <w:proofErr w:type="spellStart"/>
            <w:r>
              <w:t>FE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FF </w:t>
            </w:r>
            <w:proofErr w:type="spellStart"/>
            <w:r>
              <w:t>FF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F60DB3" w:rsidRDefault="00F60DB3" w:rsidP="00030A4C">
      <w:pPr>
        <w:rPr>
          <w:lang w:val="en-US"/>
        </w:rPr>
      </w:pPr>
      <w:r>
        <w:rPr>
          <w:lang w:val="en-US"/>
        </w:rPr>
        <w:br w:type="page"/>
      </w:r>
    </w:p>
    <w:p w:rsidR="00030A4C" w:rsidRDefault="000C0ACC" w:rsidP="00F60DB3">
      <w:pPr>
        <w:pStyle w:val="berschrift2"/>
        <w:rPr>
          <w:lang w:val="en-US"/>
        </w:rPr>
      </w:pPr>
      <w:bookmarkStart w:id="4" w:name="_Ref509427251"/>
      <w:proofErr w:type="spellStart"/>
      <w:r>
        <w:rPr>
          <w:lang w:val="en-US"/>
        </w:rPr>
        <w:lastRenderedPageBreak/>
        <w:t>M</w:t>
      </w:r>
      <w:r w:rsidR="00F60DB3">
        <w:rPr>
          <w:lang w:val="en-US"/>
        </w:rPr>
        <w:t>ultiPads</w:t>
      </w:r>
      <w:bookmarkEnd w:id="4"/>
      <w:proofErr w:type="spellEnd"/>
    </w:p>
    <w:p w:rsidR="00DF3619" w:rsidRPr="00DF3619" w:rsidRDefault="00DF3619" w:rsidP="00DF3619">
      <w:pPr>
        <w:rPr>
          <w:lang w:val="en-US"/>
        </w:rPr>
      </w:pPr>
      <w:r>
        <w:rPr>
          <w:lang w:val="en-US"/>
        </w:rPr>
        <w:t>Sorted by ascending hex numbers in data bytes 9 and 10.</w:t>
      </w:r>
    </w:p>
    <w:tbl>
      <w:tblPr>
        <w:tblStyle w:val="Tabellenraster"/>
        <w:tblW w:w="4531" w:type="dxa"/>
        <w:tblLook w:val="04A0" w:firstRow="1" w:lastRow="0" w:firstColumn="1" w:lastColumn="0" w:noHBand="0" w:noVBand="1"/>
      </w:tblPr>
      <w:tblGrid>
        <w:gridCol w:w="1408"/>
        <w:gridCol w:w="1281"/>
        <w:gridCol w:w="1842"/>
      </w:tblGrid>
      <w:tr w:rsidR="00F60DB3" w:rsidRPr="000A6D46" w:rsidTr="00922D50">
        <w:trPr>
          <w:tblHeader/>
        </w:trPr>
        <w:tc>
          <w:tcPr>
            <w:tcW w:w="1408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 2</w:t>
            </w:r>
            <w:r w:rsidR="009D1EAA" w:rsidRPr="000A6D46">
              <w:rPr>
                <w:b/>
                <w:lang w:val="en-US"/>
              </w:rPr>
              <w:t xml:space="preserve"> (</w:t>
            </w:r>
            <w:proofErr w:type="spellStart"/>
            <w:r w:rsidR="009D1EAA" w:rsidRPr="000A6D46">
              <w:rPr>
                <w:b/>
                <w:lang w:val="en-US"/>
              </w:rPr>
              <w:t>de</w:t>
            </w:r>
            <w:r w:rsidR="003B2A27">
              <w:rPr>
                <w:b/>
                <w:lang w:val="en-US"/>
              </w:rPr>
              <w:t>c</w:t>
            </w:r>
            <w:proofErr w:type="spellEnd"/>
            <w:r>
              <w:rPr>
                <w:b/>
                <w:lang w:val="en-US"/>
              </w:rPr>
              <w:t>,</w:t>
            </w:r>
            <w:r w:rsidR="009D1EAA" w:rsidRPr="000A6D46">
              <w:rPr>
                <w:b/>
                <w:lang w:val="en-US"/>
              </w:rPr>
              <w:t xml:space="preserve"> hex)</w:t>
            </w:r>
          </w:p>
        </w:tc>
        <w:tc>
          <w:tcPr>
            <w:tcW w:w="1281" w:type="dxa"/>
            <w:shd w:val="clear" w:color="auto" w:fill="FBE4D5" w:themeFill="accent2" w:themeFillTint="33"/>
          </w:tcPr>
          <w:p w:rsidR="00F60DB3" w:rsidRPr="000A6D46" w:rsidRDefault="00D80555" w:rsidP="00F60DB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Byte</w:t>
            </w:r>
            <w:r w:rsidR="00DF361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 xml:space="preserve"> 9,10 (hex)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:rsidR="00F60DB3" w:rsidRPr="000A6D46" w:rsidRDefault="00F60DB3" w:rsidP="00F60DB3">
            <w:pPr>
              <w:jc w:val="center"/>
              <w:rPr>
                <w:b/>
                <w:lang w:val="en-US"/>
              </w:rPr>
            </w:pPr>
            <w:proofErr w:type="spellStart"/>
            <w:r w:rsidRPr="000A6D46">
              <w:rPr>
                <w:b/>
                <w:lang w:val="en-US"/>
              </w:rPr>
              <w:t>MultiPad</w:t>
            </w:r>
            <w:proofErr w:type="spellEnd"/>
            <w:r w:rsidR="0084663D">
              <w:rPr>
                <w:b/>
                <w:lang w:val="en-US"/>
              </w:rPr>
              <w:t xml:space="preserve"> Name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544DDB" w:rsidP="00F60DB3">
            <w:pPr>
              <w:rPr>
                <w:lang w:val="en-US"/>
              </w:rPr>
            </w:pPr>
            <w:r>
              <w:rPr>
                <w:lang w:val="en-US"/>
              </w:rPr>
              <w:t>103, 67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PowerKit1</w:t>
            </w:r>
          </w:p>
        </w:tc>
      </w:tr>
      <w:tr w:rsidR="00714759" w:rsidTr="003E7E8A">
        <w:tc>
          <w:tcPr>
            <w:tcW w:w="1408" w:type="dxa"/>
            <w:shd w:val="clear" w:color="auto" w:fill="DBDBDB" w:themeFill="accent3" w:themeFillTint="66"/>
          </w:tcPr>
          <w:p w:rsidR="00714759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104, 68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714759" w:rsidRDefault="00714759" w:rsidP="00F60DB3">
            <w:pPr>
              <w:rPr>
                <w:lang w:val="en-US"/>
              </w:rPr>
            </w:pPr>
            <w:r>
              <w:rPr>
                <w:lang w:val="en-US"/>
              </w:rPr>
              <w:t>PowerKit2</w:t>
            </w:r>
          </w:p>
        </w:tc>
      </w:tr>
      <w:tr w:rsidR="00F776BC" w:rsidTr="003E7E8A">
        <w:tc>
          <w:tcPr>
            <w:tcW w:w="1408" w:type="dxa"/>
            <w:shd w:val="clear" w:color="auto" w:fill="DBDBDB" w:themeFill="accent3" w:themeFillTint="66"/>
          </w:tcPr>
          <w:p w:rsidR="00F776BC" w:rsidRDefault="00DC39EE" w:rsidP="00F60DB3">
            <w:pPr>
              <w:rPr>
                <w:lang w:val="en-US"/>
              </w:rPr>
            </w:pPr>
            <w:r>
              <w:rPr>
                <w:lang w:val="en-US"/>
              </w:rPr>
              <w:t>105, 69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r>
              <w:rPr>
                <w:lang w:val="en-US"/>
              </w:rPr>
              <w:t>00 02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776BC" w:rsidRDefault="00F776BC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DanceKit</w:t>
            </w:r>
            <w:proofErr w:type="spellEnd"/>
          </w:p>
        </w:tc>
      </w:tr>
      <w:tr w:rsidR="00FB24D1" w:rsidTr="003E7E8A">
        <w:tc>
          <w:tcPr>
            <w:tcW w:w="1408" w:type="dxa"/>
            <w:shd w:val="clear" w:color="auto" w:fill="auto"/>
          </w:tcPr>
          <w:p w:rsidR="00FB24D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101, 65</w:t>
            </w:r>
          </w:p>
        </w:tc>
        <w:tc>
          <w:tcPr>
            <w:tcW w:w="1281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r>
              <w:rPr>
                <w:lang w:val="en-US"/>
              </w:rPr>
              <w:t>01 00</w:t>
            </w:r>
          </w:p>
        </w:tc>
        <w:tc>
          <w:tcPr>
            <w:tcW w:w="1842" w:type="dxa"/>
            <w:shd w:val="clear" w:color="auto" w:fill="auto"/>
          </w:tcPr>
          <w:p w:rsidR="00FB24D1" w:rsidRDefault="00FB24D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PowerSnares</w:t>
            </w:r>
            <w:proofErr w:type="spellEnd"/>
          </w:p>
        </w:tc>
      </w:tr>
      <w:tr w:rsidR="00F60DB3" w:rsidTr="003E7E8A">
        <w:tc>
          <w:tcPr>
            <w:tcW w:w="1408" w:type="dxa"/>
            <w:shd w:val="clear" w:color="auto" w:fill="auto"/>
          </w:tcPr>
          <w:p w:rsidR="00F60DB3" w:rsidRDefault="0033458C" w:rsidP="00F60DB3">
            <w:pPr>
              <w:rPr>
                <w:lang w:val="en-US"/>
              </w:rPr>
            </w:pPr>
            <w:r>
              <w:rPr>
                <w:lang w:val="en-US"/>
              </w:rPr>
              <w:t>90, 5A</w:t>
            </w:r>
          </w:p>
        </w:tc>
        <w:tc>
          <w:tcPr>
            <w:tcW w:w="1281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01 01</w:t>
            </w:r>
          </w:p>
        </w:tc>
        <w:tc>
          <w:tcPr>
            <w:tcW w:w="1842" w:type="dxa"/>
            <w:shd w:val="clear" w:color="auto" w:fill="auto"/>
          </w:tcPr>
          <w:p w:rsidR="00F60DB3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SnarePlay1</w:t>
            </w:r>
          </w:p>
        </w:tc>
      </w:tr>
      <w:tr w:rsidR="00E95838" w:rsidTr="003E7E8A">
        <w:tc>
          <w:tcPr>
            <w:tcW w:w="1408" w:type="dxa"/>
            <w:shd w:val="clear" w:color="auto" w:fill="auto"/>
          </w:tcPr>
          <w:p w:rsidR="00E95838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91, 5B</w:t>
            </w:r>
          </w:p>
        </w:tc>
        <w:tc>
          <w:tcPr>
            <w:tcW w:w="1281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01 02</w:t>
            </w:r>
          </w:p>
        </w:tc>
        <w:tc>
          <w:tcPr>
            <w:tcW w:w="1842" w:type="dxa"/>
            <w:shd w:val="clear" w:color="auto" w:fill="auto"/>
          </w:tcPr>
          <w:p w:rsidR="00E95838" w:rsidRDefault="00E95838" w:rsidP="00F60DB3">
            <w:pPr>
              <w:rPr>
                <w:lang w:val="en-US"/>
              </w:rPr>
            </w:pPr>
            <w:r>
              <w:rPr>
                <w:lang w:val="en-US"/>
              </w:rPr>
              <w:t>SnarePlay2</w:t>
            </w:r>
          </w:p>
        </w:tc>
      </w:tr>
      <w:tr w:rsidR="00980D47" w:rsidTr="003E7E8A">
        <w:tc>
          <w:tcPr>
            <w:tcW w:w="1408" w:type="dxa"/>
            <w:shd w:val="clear" w:color="auto" w:fill="DBDBDB" w:themeFill="accent3" w:themeFillTint="66"/>
          </w:tcPr>
          <w:p w:rsidR="00980D47" w:rsidRDefault="008F2C61" w:rsidP="00F60DB3">
            <w:pPr>
              <w:rPr>
                <w:lang w:val="en-US"/>
              </w:rPr>
            </w:pPr>
            <w:r>
              <w:rPr>
                <w:lang w:val="en-US"/>
              </w:rPr>
              <w:t>100, 64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PowerToms</w:t>
            </w:r>
            <w:proofErr w:type="spellEnd"/>
          </w:p>
        </w:tc>
      </w:tr>
      <w:tr w:rsidR="004C2721" w:rsidTr="00373C4A">
        <w:tc>
          <w:tcPr>
            <w:tcW w:w="1408" w:type="dxa"/>
            <w:shd w:val="clear" w:color="auto" w:fill="auto"/>
          </w:tcPr>
          <w:p w:rsidR="004C2721" w:rsidRDefault="00A157D3" w:rsidP="00F60DB3">
            <w:pPr>
              <w:rPr>
                <w:lang w:val="en-US"/>
              </w:rPr>
            </w:pPr>
            <w:r>
              <w:rPr>
                <w:lang w:val="en-US"/>
              </w:rPr>
              <w:t>102, 66</w:t>
            </w:r>
          </w:p>
        </w:tc>
        <w:tc>
          <w:tcPr>
            <w:tcW w:w="1281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r>
              <w:rPr>
                <w:lang w:val="en-US"/>
              </w:rPr>
              <w:t>03 00</w:t>
            </w:r>
          </w:p>
        </w:tc>
        <w:tc>
          <w:tcPr>
            <w:tcW w:w="1842" w:type="dxa"/>
            <w:shd w:val="clear" w:color="auto" w:fill="auto"/>
          </w:tcPr>
          <w:p w:rsidR="004C2721" w:rsidRDefault="004C2721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CrashCymbals</w:t>
            </w:r>
            <w:proofErr w:type="spellEnd"/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106, 6A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LatinKit1</w:t>
            </w:r>
          </w:p>
        </w:tc>
      </w:tr>
      <w:tr w:rsidR="00F84AFC" w:rsidTr="00373C4A">
        <w:tc>
          <w:tcPr>
            <w:tcW w:w="1408" w:type="dxa"/>
            <w:shd w:val="clear" w:color="auto" w:fill="DBDBDB" w:themeFill="accent3" w:themeFillTint="66"/>
          </w:tcPr>
          <w:p w:rsidR="00F84AFC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107, 6B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F84AFC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2E1C13" w:rsidP="00F60DB3">
            <w:pPr>
              <w:rPr>
                <w:lang w:val="en-US"/>
              </w:rPr>
            </w:pPr>
            <w:r>
              <w:rPr>
                <w:lang w:val="en-US"/>
              </w:rPr>
              <w:t>108, 6C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04 02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F84AFC" w:rsidP="00F60DB3">
            <w:pPr>
              <w:rPr>
                <w:lang w:val="en-US"/>
              </w:rPr>
            </w:pPr>
            <w:r>
              <w:rPr>
                <w:lang w:val="en-US"/>
              </w:rPr>
              <w:t>LatinKit3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>121, 79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05 00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ArabicPerc1</w:t>
            </w:r>
          </w:p>
        </w:tc>
      </w:tr>
      <w:tr w:rsidR="00CC2560" w:rsidTr="00373C4A">
        <w:tc>
          <w:tcPr>
            <w:tcW w:w="1408" w:type="dxa"/>
            <w:shd w:val="clear" w:color="auto" w:fill="auto"/>
          </w:tcPr>
          <w:p w:rsidR="00CC2560" w:rsidRDefault="00A23CAA" w:rsidP="00F60DB3">
            <w:pPr>
              <w:rPr>
                <w:lang w:val="en-US"/>
              </w:rPr>
            </w:pPr>
            <w:r>
              <w:rPr>
                <w:lang w:val="en-US"/>
              </w:rPr>
              <w:t xml:space="preserve">122, </w:t>
            </w:r>
            <w:r w:rsidR="00BB75C9">
              <w:rPr>
                <w:lang w:val="en-US"/>
              </w:rPr>
              <w:t>7A</w:t>
            </w:r>
          </w:p>
        </w:tc>
        <w:tc>
          <w:tcPr>
            <w:tcW w:w="1281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05 01</w:t>
            </w:r>
          </w:p>
        </w:tc>
        <w:tc>
          <w:tcPr>
            <w:tcW w:w="1842" w:type="dxa"/>
            <w:shd w:val="clear" w:color="auto" w:fill="auto"/>
          </w:tcPr>
          <w:p w:rsidR="00CC2560" w:rsidRDefault="00CC2560" w:rsidP="00F60DB3">
            <w:pPr>
              <w:rPr>
                <w:lang w:val="en-US"/>
              </w:rPr>
            </w:pPr>
            <w:r>
              <w:rPr>
                <w:lang w:val="en-US"/>
              </w:rPr>
              <w:t>ArabicPerc2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C14698" w:rsidP="00F60DB3">
            <w:pPr>
              <w:rPr>
                <w:lang w:val="en-US"/>
              </w:rPr>
            </w:pPr>
            <w:r>
              <w:rPr>
                <w:lang w:val="en-US"/>
              </w:rPr>
              <w:t>47, 2F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BrassChords1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48, 30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BrassChords2</w:t>
            </w:r>
          </w:p>
        </w:tc>
      </w:tr>
      <w:tr w:rsidR="00980D47" w:rsidTr="00373C4A">
        <w:tc>
          <w:tcPr>
            <w:tcW w:w="1408" w:type="dxa"/>
            <w:shd w:val="clear" w:color="auto" w:fill="DBDBDB" w:themeFill="accent3" w:themeFillTint="66"/>
          </w:tcPr>
          <w:p w:rsidR="00980D47" w:rsidRDefault="004D0316" w:rsidP="00F60DB3">
            <w:pPr>
              <w:rPr>
                <w:lang w:val="en-US"/>
              </w:rPr>
            </w:pPr>
            <w:r>
              <w:rPr>
                <w:lang w:val="en-US"/>
              </w:rPr>
              <w:t>49, 31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07 02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BrassChords3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70, 46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LatinPerc1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AF17B4" w:rsidP="00F60DB3">
            <w:pPr>
              <w:rPr>
                <w:lang w:val="en-US"/>
              </w:rPr>
            </w:pPr>
            <w:r>
              <w:rPr>
                <w:lang w:val="en-US"/>
              </w:rPr>
              <w:t>71, 47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08 01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LatinPerc2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72, 48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08 02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LatinPerc3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73, 49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08 03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LatinPerc4</w:t>
            </w:r>
          </w:p>
        </w:tc>
      </w:tr>
      <w:tr w:rsidR="00980D47" w:rsidTr="00373C4A">
        <w:tc>
          <w:tcPr>
            <w:tcW w:w="1408" w:type="dxa"/>
            <w:shd w:val="clear" w:color="auto" w:fill="auto"/>
          </w:tcPr>
          <w:p w:rsidR="00980D47" w:rsidRDefault="00BE151C" w:rsidP="00F60DB3">
            <w:pPr>
              <w:rPr>
                <w:lang w:val="en-US"/>
              </w:rPr>
            </w:pPr>
            <w:r>
              <w:rPr>
                <w:lang w:val="en-US"/>
              </w:rPr>
              <w:t>74, 4A</w:t>
            </w:r>
          </w:p>
        </w:tc>
        <w:tc>
          <w:tcPr>
            <w:tcW w:w="1281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08 04</w:t>
            </w:r>
          </w:p>
        </w:tc>
        <w:tc>
          <w:tcPr>
            <w:tcW w:w="1842" w:type="dxa"/>
            <w:shd w:val="clear" w:color="auto" w:fill="auto"/>
          </w:tcPr>
          <w:p w:rsidR="00980D47" w:rsidRDefault="00980D47" w:rsidP="00F60DB3">
            <w:pPr>
              <w:rPr>
                <w:lang w:val="en-US"/>
              </w:rPr>
            </w:pPr>
            <w:r>
              <w:rPr>
                <w:lang w:val="en-US"/>
              </w:rPr>
              <w:t>LatinPerc5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8297A" w:rsidP="00F60DB3">
            <w:pPr>
              <w:rPr>
                <w:lang w:val="en-US"/>
              </w:rPr>
            </w:pPr>
            <w:r>
              <w:rPr>
                <w:lang w:val="en-US"/>
              </w:rPr>
              <w:t>55, 37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AttentionDuo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auto"/>
          </w:tcPr>
          <w:p w:rsidR="00175BF6" w:rsidRDefault="00D91D48" w:rsidP="00F60DB3">
            <w:pPr>
              <w:rPr>
                <w:lang w:val="en-US"/>
              </w:rPr>
            </w:pPr>
            <w:r>
              <w:rPr>
                <w:lang w:val="en-US"/>
              </w:rPr>
              <w:t>59, 3B</w:t>
            </w:r>
          </w:p>
        </w:tc>
        <w:tc>
          <w:tcPr>
            <w:tcW w:w="1281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0A 00</w:t>
            </w:r>
          </w:p>
        </w:tc>
        <w:tc>
          <w:tcPr>
            <w:tcW w:w="1842" w:type="dxa"/>
            <w:shd w:val="clear" w:color="auto" w:fill="auto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DrumEndings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865C62" w:rsidP="00F60DB3">
            <w:pPr>
              <w:rPr>
                <w:lang w:val="en-US"/>
              </w:rPr>
            </w:pPr>
            <w:r>
              <w:rPr>
                <w:lang w:val="en-US"/>
              </w:rPr>
              <w:t>40, 28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TrumpetSwing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41, 29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BrassSwing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565001" w:rsidP="00F60DB3">
            <w:pPr>
              <w:rPr>
                <w:lang w:val="en-US"/>
              </w:rPr>
            </w:pPr>
            <w:r>
              <w:rPr>
                <w:lang w:val="en-US"/>
              </w:rPr>
              <w:t>51, 33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SynthBrassSlide</w:t>
            </w:r>
            <w:proofErr w:type="spellEnd"/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42, 2A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BigBandSwing1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43, 2B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BigBandSwing2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0C5BD1" w:rsidP="00F60DB3">
            <w:pPr>
              <w:rPr>
                <w:lang w:val="en-US"/>
              </w:rPr>
            </w:pPr>
            <w:r>
              <w:rPr>
                <w:lang w:val="en-US"/>
              </w:rPr>
              <w:t>44, 2C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05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BigBandSwing3</w:t>
            </w:r>
          </w:p>
        </w:tc>
      </w:tr>
      <w:tr w:rsidR="00175BF6" w:rsidTr="00373C4A">
        <w:tc>
          <w:tcPr>
            <w:tcW w:w="1408" w:type="dxa"/>
            <w:shd w:val="clear" w:color="auto" w:fill="DBDBDB" w:themeFill="accent3" w:themeFillTint="66"/>
          </w:tcPr>
          <w:p w:rsidR="00175BF6" w:rsidRDefault="00F94953" w:rsidP="00F60DB3">
            <w:pPr>
              <w:rPr>
                <w:lang w:val="en-US"/>
              </w:rPr>
            </w:pPr>
            <w:r>
              <w:rPr>
                <w:lang w:val="en-US"/>
              </w:rPr>
              <w:t>46, 2E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0B 06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175BF6" w:rsidRDefault="00175BF6" w:rsidP="00F60DB3">
            <w:pPr>
              <w:rPr>
                <w:lang w:val="en-US"/>
              </w:rPr>
            </w:pPr>
            <w:r>
              <w:rPr>
                <w:lang w:val="en-US"/>
              </w:rPr>
              <w:t>Brass8Beat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2017DA" w:rsidP="00F60DB3">
            <w:pPr>
              <w:rPr>
                <w:lang w:val="en-US"/>
              </w:rPr>
            </w:pPr>
            <w:r>
              <w:rPr>
                <w:lang w:val="en-US"/>
              </w:rPr>
              <w:t>35, 23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BoogieLoops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132521" w:rsidP="00F60DB3">
            <w:pPr>
              <w:rPr>
                <w:lang w:val="en-US"/>
              </w:rPr>
            </w:pPr>
            <w:r>
              <w:rPr>
                <w:lang w:val="en-US"/>
              </w:rPr>
              <w:t>34, 22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0D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OrganBlues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63, 3F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TwinkleArpegio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E3407" w:rsidP="00F60DB3">
            <w:pPr>
              <w:rPr>
                <w:lang w:val="en-US"/>
              </w:rPr>
            </w:pPr>
            <w:r>
              <w:rPr>
                <w:lang w:val="en-US"/>
              </w:rPr>
              <w:t>62, 3</w:t>
            </w:r>
            <w:r w:rsidR="00F470F0">
              <w:rPr>
                <w:lang w:val="en-US"/>
              </w:rPr>
              <w:t>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0E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HeavenArpegio</w:t>
            </w:r>
            <w:proofErr w:type="spellEnd"/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60, 3C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00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PianoArp16Bt</w:t>
            </w:r>
          </w:p>
        </w:tc>
      </w:tr>
      <w:tr w:rsidR="003826F9" w:rsidTr="00373C4A">
        <w:tc>
          <w:tcPr>
            <w:tcW w:w="1408" w:type="dxa"/>
            <w:shd w:val="clear" w:color="auto" w:fill="auto"/>
          </w:tcPr>
          <w:p w:rsidR="003826F9" w:rsidRDefault="00855539" w:rsidP="00F60DB3">
            <w:pPr>
              <w:rPr>
                <w:lang w:val="en-US"/>
              </w:rPr>
            </w:pPr>
            <w:r>
              <w:rPr>
                <w:lang w:val="en-US"/>
              </w:rPr>
              <w:t>61, 3D</w:t>
            </w:r>
          </w:p>
        </w:tc>
        <w:tc>
          <w:tcPr>
            <w:tcW w:w="1281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0F 01</w:t>
            </w:r>
          </w:p>
        </w:tc>
        <w:tc>
          <w:tcPr>
            <w:tcW w:w="1842" w:type="dxa"/>
            <w:shd w:val="clear" w:color="auto" w:fill="auto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PianoArp8Bt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717553" w:rsidP="00F60DB3">
            <w:pPr>
              <w:rPr>
                <w:lang w:val="en-US"/>
              </w:rPr>
            </w:pPr>
            <w:r>
              <w:rPr>
                <w:lang w:val="en-US"/>
              </w:rPr>
              <w:t>68, 44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Harpeggio1</w:t>
            </w:r>
          </w:p>
        </w:tc>
      </w:tr>
      <w:tr w:rsidR="003826F9" w:rsidTr="00373C4A">
        <w:tc>
          <w:tcPr>
            <w:tcW w:w="1408" w:type="dxa"/>
            <w:shd w:val="clear" w:color="auto" w:fill="DBDBDB" w:themeFill="accent3" w:themeFillTint="66"/>
          </w:tcPr>
          <w:p w:rsidR="003826F9" w:rsidRDefault="00911008" w:rsidP="00F60DB3">
            <w:pPr>
              <w:rPr>
                <w:lang w:val="en-US"/>
              </w:rPr>
            </w:pPr>
            <w:r>
              <w:rPr>
                <w:lang w:val="en-US"/>
              </w:rPr>
              <w:t>69, 45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10 02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3826F9" w:rsidRDefault="003826F9" w:rsidP="00F60DB3">
            <w:pPr>
              <w:rPr>
                <w:lang w:val="en-US"/>
              </w:rPr>
            </w:pPr>
            <w:r>
              <w:rPr>
                <w:lang w:val="en-US"/>
              </w:rPr>
              <w:t>Harpeggio2</w:t>
            </w:r>
          </w:p>
        </w:tc>
      </w:tr>
      <w:tr w:rsidR="00AD46B5" w:rsidTr="00373C4A">
        <w:tc>
          <w:tcPr>
            <w:tcW w:w="1408" w:type="dxa"/>
            <w:shd w:val="clear" w:color="auto" w:fill="auto"/>
          </w:tcPr>
          <w:p w:rsidR="00AD46B5" w:rsidRDefault="00F14796" w:rsidP="00AD46B5">
            <w:pPr>
              <w:rPr>
                <w:lang w:val="en-US"/>
              </w:rPr>
            </w:pPr>
            <w:r>
              <w:rPr>
                <w:lang w:val="en-US"/>
              </w:rPr>
              <w:t>99, 63</w:t>
            </w:r>
          </w:p>
        </w:tc>
        <w:tc>
          <w:tcPr>
            <w:tcW w:w="1281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11 00</w:t>
            </w:r>
          </w:p>
        </w:tc>
        <w:tc>
          <w:tcPr>
            <w:tcW w:w="1842" w:type="dxa"/>
            <w:shd w:val="clear" w:color="auto" w:fill="auto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XmasLoops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37, 25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BaroqueStrings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38, 26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StringsArpeggio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39, 27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12 02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StrRun&amp;Fall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57, 39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PianoGlissando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56, 38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Fanfare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50, 32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Falls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53, 35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Classical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FlamencoGtr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36, 24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LatinKeys</w:t>
            </w:r>
            <w:proofErr w:type="spellEnd"/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29, 1D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18 01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ReggaeAccomp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0, 0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16BtCut2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2, 2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16BtCut3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7, 7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16BtShfl1</w:t>
            </w:r>
          </w:p>
        </w:tc>
      </w:tr>
      <w:tr w:rsidR="00AD46B5" w:rsidTr="0084663D">
        <w:tc>
          <w:tcPr>
            <w:tcW w:w="1408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8, 8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19 05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16BtShfl2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32, 20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D46B5" w:rsidTr="00373C4A">
        <w:tc>
          <w:tcPr>
            <w:tcW w:w="1408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33, 21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1A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E.GtrRock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25, 19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Steel8BtStrum1</w:t>
            </w:r>
          </w:p>
        </w:tc>
      </w:tr>
      <w:tr w:rsidR="00AD46B5" w:rsidTr="0084663D">
        <w:tc>
          <w:tcPr>
            <w:tcW w:w="1408" w:type="dxa"/>
          </w:tcPr>
          <w:p w:rsidR="00AD46B5" w:rsidRDefault="008B5EA9" w:rsidP="00AD46B5">
            <w:pPr>
              <w:rPr>
                <w:lang w:val="en-US"/>
              </w:rPr>
            </w:pPr>
            <w:r>
              <w:rPr>
                <w:lang w:val="en-US"/>
              </w:rPr>
              <w:t>26, 1A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1B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Steel8BtStrum2</w:t>
            </w:r>
          </w:p>
        </w:tc>
      </w:tr>
      <w:tr w:rsidR="00EE7741" w:rsidTr="00DE347D">
        <w:tc>
          <w:tcPr>
            <w:tcW w:w="1408" w:type="dxa"/>
            <w:shd w:val="clear" w:color="auto" w:fill="DBDBDB" w:themeFill="accent3" w:themeFillTint="66"/>
          </w:tcPr>
          <w:p w:rsidR="00EE7741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113, 71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1C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EE7741" w:rsidRDefault="00EE7741" w:rsidP="00AD46B5">
            <w:pPr>
              <w:rPr>
                <w:lang w:val="en-US"/>
              </w:rPr>
            </w:pPr>
            <w:r>
              <w:rPr>
                <w:lang w:val="en-US"/>
              </w:rPr>
              <w:t>DJ-</w:t>
            </w:r>
            <w:proofErr w:type="spellStart"/>
            <w:r>
              <w:rPr>
                <w:lang w:val="en-US"/>
              </w:rPr>
              <w:t>BasicSet</w:t>
            </w:r>
            <w:proofErr w:type="spellEnd"/>
          </w:p>
        </w:tc>
      </w:tr>
      <w:tr w:rsidR="002D76BA" w:rsidTr="0084663D">
        <w:tc>
          <w:tcPr>
            <w:tcW w:w="1408" w:type="dxa"/>
          </w:tcPr>
          <w:p w:rsidR="002D76BA" w:rsidRDefault="00887BA2" w:rsidP="00AD46B5">
            <w:pPr>
              <w:rPr>
                <w:lang w:val="en-US"/>
              </w:rPr>
            </w:pPr>
            <w:r>
              <w:rPr>
                <w:lang w:val="en-US"/>
              </w:rPr>
              <w:t>114, 72</w:t>
            </w:r>
          </w:p>
        </w:tc>
        <w:tc>
          <w:tcPr>
            <w:tcW w:w="1281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1D 00</w:t>
            </w:r>
          </w:p>
        </w:tc>
        <w:tc>
          <w:tcPr>
            <w:tcW w:w="1842" w:type="dxa"/>
          </w:tcPr>
          <w:p w:rsidR="002D76BA" w:rsidRDefault="002D76BA" w:rsidP="00AD46B5">
            <w:pPr>
              <w:rPr>
                <w:lang w:val="en-US"/>
              </w:rPr>
            </w:pPr>
            <w:r>
              <w:rPr>
                <w:lang w:val="en-US"/>
              </w:rPr>
              <w:t>DJ-SFX</w:t>
            </w:r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97, 61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BigBells</w:t>
            </w:r>
            <w:proofErr w:type="spellEnd"/>
          </w:p>
        </w:tc>
      </w:tr>
      <w:tr w:rsidR="00AD46B5" w:rsidTr="00DE347D">
        <w:tc>
          <w:tcPr>
            <w:tcW w:w="1408" w:type="dxa"/>
            <w:shd w:val="clear" w:color="auto" w:fill="DBDBDB" w:themeFill="accent3" w:themeFillTint="66"/>
          </w:tcPr>
          <w:p w:rsidR="00AD46B5" w:rsidRDefault="00B029BF" w:rsidP="00AD46B5">
            <w:pPr>
              <w:rPr>
                <w:lang w:val="en-US"/>
              </w:rPr>
            </w:pPr>
            <w:r>
              <w:rPr>
                <w:lang w:val="en-US"/>
              </w:rPr>
              <w:t>58, 3A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1E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Gong&amp;Chime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15, 0F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SteelGtrPick1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16, 10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SteelGtrPick2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17, 11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SteelGtrPick3</w:t>
            </w:r>
          </w:p>
        </w:tc>
      </w:tr>
      <w:tr w:rsidR="00AD46B5" w:rsidTr="0084663D">
        <w:tc>
          <w:tcPr>
            <w:tcW w:w="1408" w:type="dxa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18, 12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1F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SteelGtrPick4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5233B2" w:rsidP="00AD46B5">
            <w:pPr>
              <w:rPr>
                <w:lang w:val="en-US"/>
              </w:rPr>
            </w:pPr>
            <w:r>
              <w:rPr>
                <w:lang w:val="en-US"/>
              </w:rPr>
              <w:t>98, 62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20 00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MagicBells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52, 34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21 00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OrchestraHit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9E314F" w:rsidP="00AD46B5">
            <w:pPr>
              <w:rPr>
                <w:lang w:val="en-US"/>
              </w:rPr>
            </w:pPr>
            <w:r>
              <w:rPr>
                <w:lang w:val="en-US"/>
              </w:rPr>
              <w:t>120, 78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22 00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Breathing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3, 03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FunkyGtr16Bt1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4, 04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FunkyGtr16Bt2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5, 05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FunkyGtr16Bt3</w:t>
            </w:r>
          </w:p>
        </w:tc>
      </w:tr>
      <w:tr w:rsidR="00AD46B5" w:rsidTr="0084663D">
        <w:tc>
          <w:tcPr>
            <w:tcW w:w="1408" w:type="dxa"/>
          </w:tcPr>
          <w:p w:rsidR="00AD46B5" w:rsidRDefault="002B698D" w:rsidP="00AD46B5">
            <w:pPr>
              <w:rPr>
                <w:lang w:val="en-US"/>
              </w:rPr>
            </w:pPr>
            <w:r>
              <w:rPr>
                <w:lang w:val="en-US"/>
              </w:rPr>
              <w:t>6, 06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23 03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DiscoGuitar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10, 0A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SteelTriplet1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E9493C" w:rsidP="00AD46B5">
            <w:pPr>
              <w:rPr>
                <w:lang w:val="en-US"/>
              </w:rPr>
            </w:pPr>
            <w:r>
              <w:rPr>
                <w:lang w:val="en-US"/>
              </w:rPr>
              <w:t>11, 0B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25 01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SteelTriplet2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30, 1E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8BtStrm1</w:t>
            </w:r>
          </w:p>
        </w:tc>
      </w:tr>
      <w:tr w:rsidR="00AD46B5" w:rsidTr="0084663D">
        <w:tc>
          <w:tcPr>
            <w:tcW w:w="1408" w:type="dxa"/>
          </w:tcPr>
          <w:p w:rsidR="00AD46B5" w:rsidRDefault="009E622B" w:rsidP="00AD46B5">
            <w:pPr>
              <w:rPr>
                <w:lang w:val="en-US"/>
              </w:rPr>
            </w:pPr>
            <w:r>
              <w:rPr>
                <w:lang w:val="en-US"/>
              </w:rPr>
              <w:t>31, 1F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26 01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8BtStrm2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115, 73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HipHop1</w:t>
            </w:r>
          </w:p>
        </w:tc>
      </w:tr>
      <w:tr w:rsidR="00AD097C" w:rsidTr="00020156">
        <w:tc>
          <w:tcPr>
            <w:tcW w:w="1408" w:type="dxa"/>
            <w:shd w:val="clear" w:color="auto" w:fill="DBDBDB" w:themeFill="accent3" w:themeFillTint="66"/>
          </w:tcPr>
          <w:p w:rsidR="00AD097C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116, 74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27 01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097C" w:rsidRDefault="00AD097C" w:rsidP="00AD46B5">
            <w:pPr>
              <w:rPr>
                <w:lang w:val="en-US"/>
              </w:rPr>
            </w:pPr>
            <w:r>
              <w:rPr>
                <w:lang w:val="en-US"/>
              </w:rPr>
              <w:t>HipHop2</w:t>
            </w:r>
          </w:p>
        </w:tc>
      </w:tr>
      <w:tr w:rsidR="00DE5505" w:rsidTr="0084663D">
        <w:tc>
          <w:tcPr>
            <w:tcW w:w="1408" w:type="dxa"/>
          </w:tcPr>
          <w:p w:rsidR="00DE5505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118, 76</w:t>
            </w:r>
          </w:p>
        </w:tc>
        <w:tc>
          <w:tcPr>
            <w:tcW w:w="1281" w:type="dxa"/>
          </w:tcPr>
          <w:p w:rsidR="00DE5505" w:rsidRDefault="00DE5505" w:rsidP="00AD46B5">
            <w:pPr>
              <w:rPr>
                <w:lang w:val="en-US"/>
              </w:rPr>
            </w:pPr>
            <w:r>
              <w:rPr>
                <w:lang w:val="en-US"/>
              </w:rPr>
              <w:t>28 00</w:t>
            </w:r>
          </w:p>
        </w:tc>
        <w:tc>
          <w:tcPr>
            <w:tcW w:w="1842" w:type="dxa"/>
          </w:tcPr>
          <w:p w:rsidR="00DE5505" w:rsidRDefault="00DE550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NewR&amp;B</w:t>
            </w:r>
            <w:proofErr w:type="spellEnd"/>
          </w:p>
        </w:tc>
      </w:tr>
      <w:tr w:rsidR="002C4350" w:rsidTr="00020156">
        <w:tc>
          <w:tcPr>
            <w:tcW w:w="1408" w:type="dxa"/>
            <w:shd w:val="clear" w:color="auto" w:fill="DBDBDB" w:themeFill="accent3" w:themeFillTint="66"/>
          </w:tcPr>
          <w:p w:rsidR="002C4350" w:rsidRDefault="007C1A7F" w:rsidP="00AD46B5">
            <w:pPr>
              <w:rPr>
                <w:lang w:val="en-US"/>
              </w:rPr>
            </w:pPr>
            <w:r>
              <w:rPr>
                <w:lang w:val="en-US"/>
              </w:rPr>
              <w:t>117, 75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r>
              <w:rPr>
                <w:lang w:val="en-US"/>
              </w:rPr>
              <w:t>2A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2C4350" w:rsidRDefault="002C435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HeavyShuffle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75, 4B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</w:t>
            </w:r>
            <w:r w:rsidR="00DD18F9">
              <w:rPr>
                <w:lang w:val="en-US"/>
              </w:rPr>
              <w:t>a</w:t>
            </w:r>
            <w:r>
              <w:rPr>
                <w:lang w:val="en-US"/>
              </w:rPr>
              <w:t>&amp;Bongo1</w:t>
            </w:r>
          </w:p>
        </w:tc>
      </w:tr>
      <w:tr w:rsidR="00AD46B5" w:rsidTr="0084663D">
        <w:tc>
          <w:tcPr>
            <w:tcW w:w="1408" w:type="dxa"/>
          </w:tcPr>
          <w:p w:rsidR="00AD46B5" w:rsidRDefault="00DD18F9" w:rsidP="00AD46B5">
            <w:pPr>
              <w:rPr>
                <w:lang w:val="en-US"/>
              </w:rPr>
            </w:pPr>
            <w:r>
              <w:rPr>
                <w:lang w:val="en-US"/>
              </w:rPr>
              <w:t>109, 6D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Conga&amp;Bongo2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76, 4C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CarnivalDeRio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95, 5F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31 03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Timbales&amp;Tom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96, 60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31 04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EthnicPerc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54, 36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Comedy</w:t>
            </w:r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337C43" w:rsidP="00AD46B5">
            <w:pPr>
              <w:rPr>
                <w:lang w:val="en-US"/>
              </w:rPr>
            </w:pPr>
            <w:r>
              <w:rPr>
                <w:lang w:val="en-US"/>
              </w:rPr>
              <w:t>78, 4E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34 00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Rumba&amp;Soca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1D2924" w:rsidP="00AD46B5">
            <w:pPr>
              <w:rPr>
                <w:lang w:val="en-US"/>
              </w:rPr>
            </w:pPr>
            <w:r>
              <w:rPr>
                <w:lang w:val="en-US"/>
              </w:rPr>
              <w:t>94, 5E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35 00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Shaker&amp;Tamb</w:t>
            </w:r>
            <w:proofErr w:type="spellEnd"/>
          </w:p>
        </w:tc>
      </w:tr>
      <w:tr w:rsidR="00AD46B5" w:rsidTr="00020156">
        <w:tc>
          <w:tcPr>
            <w:tcW w:w="1408" w:type="dxa"/>
            <w:shd w:val="clear" w:color="auto" w:fill="DBDBDB" w:themeFill="accent3" w:themeFillTint="66"/>
          </w:tcPr>
          <w:p w:rsidR="00AD46B5" w:rsidRDefault="00020156" w:rsidP="00AD46B5">
            <w:pPr>
              <w:rPr>
                <w:lang w:val="en-US"/>
              </w:rPr>
            </w:pPr>
            <w:r>
              <w:rPr>
                <w:lang w:val="en-US"/>
              </w:rPr>
              <w:t>79, 4F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36 00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SambaPerc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110, 6E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DanceMix1</w:t>
            </w:r>
          </w:p>
        </w:tc>
      </w:tr>
      <w:tr w:rsidR="00AD46B5" w:rsidTr="0084663D">
        <w:tc>
          <w:tcPr>
            <w:tcW w:w="1408" w:type="dxa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111, 6F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37 01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DanceMix2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700AD8" w:rsidP="00AD46B5">
            <w:pPr>
              <w:rPr>
                <w:lang w:val="en-US"/>
              </w:rPr>
            </w:pPr>
            <w:r>
              <w:rPr>
                <w:lang w:val="en-US"/>
              </w:rPr>
              <w:t>112, 70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BreakBeatz</w:t>
            </w:r>
            <w:proofErr w:type="spellEnd"/>
          </w:p>
        </w:tc>
      </w:tr>
      <w:tr w:rsidR="00795FB0" w:rsidTr="0084663D">
        <w:tc>
          <w:tcPr>
            <w:tcW w:w="1408" w:type="dxa"/>
          </w:tcPr>
          <w:p w:rsidR="00795FB0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119, 77</w:t>
            </w:r>
          </w:p>
        </w:tc>
        <w:tc>
          <w:tcPr>
            <w:tcW w:w="1281" w:type="dxa"/>
          </w:tcPr>
          <w:p w:rsidR="00795FB0" w:rsidRDefault="00795FB0" w:rsidP="00AD46B5">
            <w:pPr>
              <w:rPr>
                <w:lang w:val="en-US"/>
              </w:rPr>
            </w:pPr>
            <w:r>
              <w:rPr>
                <w:lang w:val="en-US"/>
              </w:rPr>
              <w:t>3D 00</w:t>
            </w:r>
          </w:p>
        </w:tc>
        <w:tc>
          <w:tcPr>
            <w:tcW w:w="1842" w:type="dxa"/>
          </w:tcPr>
          <w:p w:rsidR="00795FB0" w:rsidRDefault="00795FB0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ScratchBank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92, 5C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93, 5D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3F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Cajon2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80, 50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81, 51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82, 52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40 02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Oriental3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83, 53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40 03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Oriental4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84, 54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40 04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Oriental5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85, 55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40 05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Oriental6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86, 56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40 06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Oriental7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87, 57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40 07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Oriental8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64, 40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65, 41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41 01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TechSeq2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66, 42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TranceSeq1</w:t>
            </w:r>
          </w:p>
        </w:tc>
      </w:tr>
      <w:tr w:rsidR="00AD46B5" w:rsidTr="0084663D">
        <w:tc>
          <w:tcPr>
            <w:tcW w:w="1408" w:type="dxa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67, 43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42 01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TranceSeq2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27, 1B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SteelBsChdSlow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A878D0" w:rsidP="00AD46B5">
            <w:pPr>
              <w:rPr>
                <w:lang w:val="en-US"/>
              </w:rPr>
            </w:pPr>
            <w:r>
              <w:rPr>
                <w:lang w:val="en-US"/>
              </w:rPr>
              <w:t>28, 1C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43 01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SteelBsChdFast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12, 0C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44 00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E.Gtr</w:t>
            </w:r>
            <w:proofErr w:type="gramEnd"/>
            <w:r>
              <w:rPr>
                <w:lang w:val="en-US"/>
              </w:rPr>
              <w:t>8BtShfl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13, 0D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45 00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SteelGuitar6-8</w:t>
            </w:r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14, 0E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46 00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E.Guitar</w:t>
            </w:r>
            <w:proofErr w:type="gramEnd"/>
            <w:r>
              <w:rPr>
                <w:lang w:val="en-US"/>
              </w:rPr>
              <w:t>6-8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19, 13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47 00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NylonGtrPick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B6457" w:rsidP="00AD46B5">
            <w:pPr>
              <w:rPr>
                <w:lang w:val="en-US"/>
              </w:rPr>
            </w:pPr>
            <w:r>
              <w:rPr>
                <w:lang w:val="en-US"/>
              </w:rPr>
              <w:t>20, 14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48 00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NylonAccomp</w:t>
            </w:r>
            <w:proofErr w:type="spell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21, 15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NylonBossa1</w:t>
            </w:r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114385" w:rsidP="00AD46B5">
            <w:pPr>
              <w:rPr>
                <w:lang w:val="en-US"/>
              </w:rPr>
            </w:pPr>
            <w:r>
              <w:rPr>
                <w:lang w:val="en-US"/>
              </w:rPr>
              <w:t>22, 16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49 01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NylonBossa2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24, 18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4A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A.GtrAccomp</w:t>
            </w:r>
            <w:proofErr w:type="spellEnd"/>
            <w:proofErr w:type="gramEnd"/>
          </w:p>
        </w:tc>
      </w:tr>
      <w:tr w:rsidR="00AD46B5" w:rsidTr="00A76C0E">
        <w:tc>
          <w:tcPr>
            <w:tcW w:w="1408" w:type="dxa"/>
            <w:shd w:val="clear" w:color="auto" w:fill="DBDBDB" w:themeFill="accent3" w:themeFillTint="66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45, 2D</w:t>
            </w:r>
          </w:p>
        </w:tc>
        <w:tc>
          <w:tcPr>
            <w:tcW w:w="1281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4B 00</w:t>
            </w:r>
          </w:p>
        </w:tc>
        <w:tc>
          <w:tcPr>
            <w:tcW w:w="1842" w:type="dxa"/>
            <w:shd w:val="clear" w:color="auto" w:fill="DBDBDB" w:themeFill="accent3" w:themeFillTint="66"/>
          </w:tcPr>
          <w:p w:rsidR="00AD46B5" w:rsidRDefault="00AD46B5" w:rsidP="00AD46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JazzGtrSwing</w:t>
            </w:r>
            <w:proofErr w:type="spellEnd"/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88, 58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00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TurkishPerc1</w:t>
            </w:r>
          </w:p>
        </w:tc>
      </w:tr>
      <w:tr w:rsidR="00AD46B5" w:rsidTr="0084663D">
        <w:tc>
          <w:tcPr>
            <w:tcW w:w="1408" w:type="dxa"/>
          </w:tcPr>
          <w:p w:rsidR="00AD46B5" w:rsidRDefault="00D32C49" w:rsidP="00AD46B5">
            <w:pPr>
              <w:rPr>
                <w:lang w:val="en-US"/>
              </w:rPr>
            </w:pPr>
            <w:r>
              <w:rPr>
                <w:lang w:val="en-US"/>
              </w:rPr>
              <w:t>89, 59</w:t>
            </w:r>
          </w:p>
        </w:tc>
        <w:tc>
          <w:tcPr>
            <w:tcW w:w="1281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4C 01</w:t>
            </w:r>
          </w:p>
        </w:tc>
        <w:tc>
          <w:tcPr>
            <w:tcW w:w="1842" w:type="dxa"/>
          </w:tcPr>
          <w:p w:rsidR="00AD46B5" w:rsidRDefault="00AD46B5" w:rsidP="00AD46B5">
            <w:pPr>
              <w:rPr>
                <w:lang w:val="en-US"/>
              </w:rPr>
            </w:pPr>
            <w:r>
              <w:rPr>
                <w:lang w:val="en-US"/>
              </w:rPr>
              <w:t>TurkishPerc2</w:t>
            </w:r>
          </w:p>
        </w:tc>
      </w:tr>
    </w:tbl>
    <w:p w:rsidR="00F60DB3" w:rsidRPr="00F60DB3" w:rsidRDefault="00F60DB3" w:rsidP="00F60DB3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</w:t>
      </w:r>
      <w:proofErr w:type="spellStart"/>
      <w:r>
        <w:t>GPm</w:t>
      </w:r>
      <w:proofErr w:type="spellEnd"/>
      <w:r>
        <w:t>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proofErr w:type="spellStart"/>
            <w:r w:rsidRPr="00A3056A">
              <w:rPr>
                <w:b/>
              </w:rPr>
              <w:t>GPm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9E2AF1" w:rsidP="005B18CF">
            <w:pPr>
              <w:jc w:val="center"/>
            </w:pPr>
            <w:proofErr w:type="spellStart"/>
            <w:r>
              <w:t>Multipad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Harmony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MicS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LineO</w:t>
            </w:r>
            <w:proofErr w:type="spellEnd"/>
            <w:r>
              <w:t>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787973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Pr="00787973" w:rsidRDefault="00787973" w:rsidP="00787973">
            <w:pPr>
              <w:jc w:val="center"/>
              <w:rPr>
                <w:b/>
              </w:rPr>
            </w:pPr>
            <w:r w:rsidRPr="00787973">
              <w:rPr>
                <w:b/>
              </w:rP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  <w:tr w:rsidR="00787973" w:rsidTr="005B18CF">
        <w:tc>
          <w:tcPr>
            <w:tcW w:w="645" w:type="dxa"/>
          </w:tcPr>
          <w:p w:rsidR="00787973" w:rsidRDefault="00787973" w:rsidP="00787973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  <w:tc>
          <w:tcPr>
            <w:tcW w:w="340" w:type="dxa"/>
            <w:vAlign w:val="center"/>
          </w:tcPr>
          <w:p w:rsidR="00787973" w:rsidRDefault="00787973" w:rsidP="00787973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17" w:rsidRDefault="00464817" w:rsidP="00EB6FC9">
      <w:pPr>
        <w:spacing w:after="0" w:line="240" w:lineRule="auto"/>
      </w:pPr>
      <w:r>
        <w:separator/>
      </w:r>
    </w:p>
  </w:endnote>
  <w:endnote w:type="continuationSeparator" w:id="0">
    <w:p w:rsidR="00464817" w:rsidRDefault="00464817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17" w:rsidRDefault="00464817" w:rsidP="00EB6FC9">
      <w:pPr>
        <w:spacing w:after="0" w:line="240" w:lineRule="auto"/>
      </w:pPr>
      <w:r>
        <w:separator/>
      </w:r>
    </w:p>
  </w:footnote>
  <w:footnote w:type="continuationSeparator" w:id="0">
    <w:p w:rsidR="00464817" w:rsidRDefault="00464817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F3" w:rsidRPr="00EB6FC9" w:rsidRDefault="00526DF3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2A3A25" w:rsidRDefault="00526DF3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t>14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526DF3" w:rsidRPr="002A3A25" w:rsidRDefault="00526DF3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</w:rPr>
                        <w:t>14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464817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3-2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26DF3">
                                  <w:rPr>
                                    <w:sz w:val="20"/>
                                  </w:rPr>
                                  <w:t>21.03.2018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3-21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21.03.2018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6DF3" w:rsidRPr="00033158" w:rsidRDefault="00526DF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526DF3" w:rsidRPr="00033158" w:rsidRDefault="00526DF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26DF3" w:rsidRPr="00033158" w:rsidRDefault="00526DF3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526DF3" w:rsidRPr="00033158" w:rsidRDefault="00526DF3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156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1ED6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4D01"/>
    <w:rsid w:val="00085977"/>
    <w:rsid w:val="00086426"/>
    <w:rsid w:val="00090648"/>
    <w:rsid w:val="00090684"/>
    <w:rsid w:val="000932E2"/>
    <w:rsid w:val="00096736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A6D46"/>
    <w:rsid w:val="000B03A3"/>
    <w:rsid w:val="000B0E47"/>
    <w:rsid w:val="000B109F"/>
    <w:rsid w:val="000B4A22"/>
    <w:rsid w:val="000B59DA"/>
    <w:rsid w:val="000B5F0D"/>
    <w:rsid w:val="000B6397"/>
    <w:rsid w:val="000B747B"/>
    <w:rsid w:val="000B771B"/>
    <w:rsid w:val="000B7C81"/>
    <w:rsid w:val="000C0ACC"/>
    <w:rsid w:val="000C1C69"/>
    <w:rsid w:val="000C1CBF"/>
    <w:rsid w:val="000C399B"/>
    <w:rsid w:val="000C4C5F"/>
    <w:rsid w:val="000C5BD1"/>
    <w:rsid w:val="000C67C8"/>
    <w:rsid w:val="000C7CD0"/>
    <w:rsid w:val="000D06CE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E6ED3"/>
    <w:rsid w:val="000F0DF6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4385"/>
    <w:rsid w:val="001163A3"/>
    <w:rsid w:val="00116BB5"/>
    <w:rsid w:val="00117367"/>
    <w:rsid w:val="00121904"/>
    <w:rsid w:val="00123B1C"/>
    <w:rsid w:val="00124667"/>
    <w:rsid w:val="0012486F"/>
    <w:rsid w:val="001257AE"/>
    <w:rsid w:val="00125C24"/>
    <w:rsid w:val="00125D94"/>
    <w:rsid w:val="001269DD"/>
    <w:rsid w:val="001311E2"/>
    <w:rsid w:val="001312E3"/>
    <w:rsid w:val="0013181F"/>
    <w:rsid w:val="00132521"/>
    <w:rsid w:val="00132B7B"/>
    <w:rsid w:val="00133699"/>
    <w:rsid w:val="001343DB"/>
    <w:rsid w:val="00135147"/>
    <w:rsid w:val="00135836"/>
    <w:rsid w:val="00137739"/>
    <w:rsid w:val="0014128E"/>
    <w:rsid w:val="00141A20"/>
    <w:rsid w:val="001421EF"/>
    <w:rsid w:val="00142D6E"/>
    <w:rsid w:val="0014457D"/>
    <w:rsid w:val="001446E0"/>
    <w:rsid w:val="00145961"/>
    <w:rsid w:val="00145A31"/>
    <w:rsid w:val="001464D1"/>
    <w:rsid w:val="00146BDE"/>
    <w:rsid w:val="0014728B"/>
    <w:rsid w:val="00147961"/>
    <w:rsid w:val="00152F3C"/>
    <w:rsid w:val="001531B2"/>
    <w:rsid w:val="00153ADC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5B98"/>
    <w:rsid w:val="0016649A"/>
    <w:rsid w:val="001722AE"/>
    <w:rsid w:val="00172D9D"/>
    <w:rsid w:val="00174DCE"/>
    <w:rsid w:val="00174FC8"/>
    <w:rsid w:val="001757A4"/>
    <w:rsid w:val="00175BF6"/>
    <w:rsid w:val="00176CE4"/>
    <w:rsid w:val="001774F6"/>
    <w:rsid w:val="00180E2F"/>
    <w:rsid w:val="00181524"/>
    <w:rsid w:val="00181A99"/>
    <w:rsid w:val="001822FE"/>
    <w:rsid w:val="00187212"/>
    <w:rsid w:val="00190DC9"/>
    <w:rsid w:val="00191242"/>
    <w:rsid w:val="0019207F"/>
    <w:rsid w:val="00193FD6"/>
    <w:rsid w:val="00194CDE"/>
    <w:rsid w:val="00196038"/>
    <w:rsid w:val="0019635A"/>
    <w:rsid w:val="0019677F"/>
    <w:rsid w:val="001973AC"/>
    <w:rsid w:val="0019754E"/>
    <w:rsid w:val="001A05F4"/>
    <w:rsid w:val="001A1BBA"/>
    <w:rsid w:val="001A2D43"/>
    <w:rsid w:val="001A46C3"/>
    <w:rsid w:val="001A5864"/>
    <w:rsid w:val="001A64DF"/>
    <w:rsid w:val="001A700E"/>
    <w:rsid w:val="001A7B37"/>
    <w:rsid w:val="001B0283"/>
    <w:rsid w:val="001B05A6"/>
    <w:rsid w:val="001B1123"/>
    <w:rsid w:val="001B11B5"/>
    <w:rsid w:val="001B1805"/>
    <w:rsid w:val="001B1F71"/>
    <w:rsid w:val="001B2F03"/>
    <w:rsid w:val="001B623D"/>
    <w:rsid w:val="001B7DD8"/>
    <w:rsid w:val="001C0AD3"/>
    <w:rsid w:val="001C0B0D"/>
    <w:rsid w:val="001C1295"/>
    <w:rsid w:val="001C205C"/>
    <w:rsid w:val="001C2306"/>
    <w:rsid w:val="001C2A41"/>
    <w:rsid w:val="001C657F"/>
    <w:rsid w:val="001C7965"/>
    <w:rsid w:val="001C7F1A"/>
    <w:rsid w:val="001D08E6"/>
    <w:rsid w:val="001D2924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0D63"/>
    <w:rsid w:val="001F16A8"/>
    <w:rsid w:val="001F248B"/>
    <w:rsid w:val="001F4E71"/>
    <w:rsid w:val="001F64E5"/>
    <w:rsid w:val="00200778"/>
    <w:rsid w:val="00200F7D"/>
    <w:rsid w:val="002014D7"/>
    <w:rsid w:val="002017DA"/>
    <w:rsid w:val="002017F6"/>
    <w:rsid w:val="00201952"/>
    <w:rsid w:val="00201E7A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16627"/>
    <w:rsid w:val="002209D3"/>
    <w:rsid w:val="00224A6A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1C82"/>
    <w:rsid w:val="00253092"/>
    <w:rsid w:val="00254988"/>
    <w:rsid w:val="00260200"/>
    <w:rsid w:val="0026068E"/>
    <w:rsid w:val="002639EC"/>
    <w:rsid w:val="00263F6C"/>
    <w:rsid w:val="00264F80"/>
    <w:rsid w:val="0026637A"/>
    <w:rsid w:val="00270AA1"/>
    <w:rsid w:val="00270FB2"/>
    <w:rsid w:val="00272652"/>
    <w:rsid w:val="00272A1B"/>
    <w:rsid w:val="00273048"/>
    <w:rsid w:val="00274B05"/>
    <w:rsid w:val="002770FA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3D1F"/>
    <w:rsid w:val="002B698D"/>
    <w:rsid w:val="002B6EBD"/>
    <w:rsid w:val="002C1B53"/>
    <w:rsid w:val="002C28BC"/>
    <w:rsid w:val="002C32FC"/>
    <w:rsid w:val="002C353F"/>
    <w:rsid w:val="002C37CE"/>
    <w:rsid w:val="002C4350"/>
    <w:rsid w:val="002C4601"/>
    <w:rsid w:val="002C6516"/>
    <w:rsid w:val="002C6BF3"/>
    <w:rsid w:val="002D10E8"/>
    <w:rsid w:val="002D4EEB"/>
    <w:rsid w:val="002D575B"/>
    <w:rsid w:val="002D6E9C"/>
    <w:rsid w:val="002D76BA"/>
    <w:rsid w:val="002D7B6F"/>
    <w:rsid w:val="002E1A17"/>
    <w:rsid w:val="002E1C13"/>
    <w:rsid w:val="002E2C01"/>
    <w:rsid w:val="002E3342"/>
    <w:rsid w:val="002E404B"/>
    <w:rsid w:val="002E5109"/>
    <w:rsid w:val="002F090F"/>
    <w:rsid w:val="002F1087"/>
    <w:rsid w:val="002F1BF1"/>
    <w:rsid w:val="002F2710"/>
    <w:rsid w:val="002F2E39"/>
    <w:rsid w:val="002F304E"/>
    <w:rsid w:val="002F39F3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07AE5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458C"/>
    <w:rsid w:val="0033542C"/>
    <w:rsid w:val="00335FF8"/>
    <w:rsid w:val="00337C43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4F24"/>
    <w:rsid w:val="0036688E"/>
    <w:rsid w:val="00366CA0"/>
    <w:rsid w:val="003674C2"/>
    <w:rsid w:val="0037048A"/>
    <w:rsid w:val="003705B8"/>
    <w:rsid w:val="00372703"/>
    <w:rsid w:val="00373295"/>
    <w:rsid w:val="00373C4A"/>
    <w:rsid w:val="00376150"/>
    <w:rsid w:val="00376415"/>
    <w:rsid w:val="003766C5"/>
    <w:rsid w:val="00376FBF"/>
    <w:rsid w:val="0038005F"/>
    <w:rsid w:val="003826F9"/>
    <w:rsid w:val="003828D5"/>
    <w:rsid w:val="003835A1"/>
    <w:rsid w:val="0038447D"/>
    <w:rsid w:val="00384E00"/>
    <w:rsid w:val="00385D71"/>
    <w:rsid w:val="00390480"/>
    <w:rsid w:val="003912FD"/>
    <w:rsid w:val="0039131F"/>
    <w:rsid w:val="00392D1D"/>
    <w:rsid w:val="00392F18"/>
    <w:rsid w:val="0039374B"/>
    <w:rsid w:val="0039378C"/>
    <w:rsid w:val="00393F6C"/>
    <w:rsid w:val="00394FA8"/>
    <w:rsid w:val="003969A4"/>
    <w:rsid w:val="0039780B"/>
    <w:rsid w:val="00397951"/>
    <w:rsid w:val="003A094D"/>
    <w:rsid w:val="003A158F"/>
    <w:rsid w:val="003A352A"/>
    <w:rsid w:val="003A4C3C"/>
    <w:rsid w:val="003B0C12"/>
    <w:rsid w:val="003B14B3"/>
    <w:rsid w:val="003B2A27"/>
    <w:rsid w:val="003B3090"/>
    <w:rsid w:val="003B397C"/>
    <w:rsid w:val="003B3D88"/>
    <w:rsid w:val="003B43A1"/>
    <w:rsid w:val="003C038A"/>
    <w:rsid w:val="003C1A8D"/>
    <w:rsid w:val="003C1BC4"/>
    <w:rsid w:val="003C232A"/>
    <w:rsid w:val="003C2664"/>
    <w:rsid w:val="003C5230"/>
    <w:rsid w:val="003C52AE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E7E8A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0BAE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2525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20F"/>
    <w:rsid w:val="00441DCC"/>
    <w:rsid w:val="004421C5"/>
    <w:rsid w:val="00442427"/>
    <w:rsid w:val="004428B3"/>
    <w:rsid w:val="00443F20"/>
    <w:rsid w:val="004471A8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817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6546"/>
    <w:rsid w:val="00477437"/>
    <w:rsid w:val="00477578"/>
    <w:rsid w:val="0048029E"/>
    <w:rsid w:val="00480A28"/>
    <w:rsid w:val="00480AA0"/>
    <w:rsid w:val="00480C15"/>
    <w:rsid w:val="00480CA3"/>
    <w:rsid w:val="004810AF"/>
    <w:rsid w:val="004820E7"/>
    <w:rsid w:val="00482D5B"/>
    <w:rsid w:val="00483918"/>
    <w:rsid w:val="00484A3E"/>
    <w:rsid w:val="00493E62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721"/>
    <w:rsid w:val="004C2A3A"/>
    <w:rsid w:val="004C3685"/>
    <w:rsid w:val="004C4A2C"/>
    <w:rsid w:val="004C6386"/>
    <w:rsid w:val="004C6C9A"/>
    <w:rsid w:val="004D0316"/>
    <w:rsid w:val="004D14B5"/>
    <w:rsid w:val="004D248E"/>
    <w:rsid w:val="004D261B"/>
    <w:rsid w:val="004D3EA6"/>
    <w:rsid w:val="004D57AF"/>
    <w:rsid w:val="004D5991"/>
    <w:rsid w:val="004D6BA6"/>
    <w:rsid w:val="004E1EA3"/>
    <w:rsid w:val="004E1EB1"/>
    <w:rsid w:val="004E2FB3"/>
    <w:rsid w:val="004E3F21"/>
    <w:rsid w:val="004E49F8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0EB3"/>
    <w:rsid w:val="005123FE"/>
    <w:rsid w:val="005136E9"/>
    <w:rsid w:val="005140F5"/>
    <w:rsid w:val="00514BD4"/>
    <w:rsid w:val="00515FD0"/>
    <w:rsid w:val="005160E0"/>
    <w:rsid w:val="0051695C"/>
    <w:rsid w:val="005201D4"/>
    <w:rsid w:val="00520A54"/>
    <w:rsid w:val="005233B2"/>
    <w:rsid w:val="00523B30"/>
    <w:rsid w:val="0052453E"/>
    <w:rsid w:val="00524850"/>
    <w:rsid w:val="00526120"/>
    <w:rsid w:val="00526DF3"/>
    <w:rsid w:val="00530E41"/>
    <w:rsid w:val="0053210C"/>
    <w:rsid w:val="005331FD"/>
    <w:rsid w:val="005379C9"/>
    <w:rsid w:val="00541782"/>
    <w:rsid w:val="005437FD"/>
    <w:rsid w:val="00543E74"/>
    <w:rsid w:val="00544DDB"/>
    <w:rsid w:val="0054522B"/>
    <w:rsid w:val="00546635"/>
    <w:rsid w:val="005475CC"/>
    <w:rsid w:val="00547FE9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65001"/>
    <w:rsid w:val="00570F1F"/>
    <w:rsid w:val="00572FD7"/>
    <w:rsid w:val="00573CC5"/>
    <w:rsid w:val="00581E8B"/>
    <w:rsid w:val="0058297A"/>
    <w:rsid w:val="00583702"/>
    <w:rsid w:val="00584ABB"/>
    <w:rsid w:val="005857F8"/>
    <w:rsid w:val="00590632"/>
    <w:rsid w:val="005911C9"/>
    <w:rsid w:val="0059653D"/>
    <w:rsid w:val="0059664C"/>
    <w:rsid w:val="00596D9A"/>
    <w:rsid w:val="005976CE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C3B32"/>
    <w:rsid w:val="005D1010"/>
    <w:rsid w:val="005D23C1"/>
    <w:rsid w:val="005D463E"/>
    <w:rsid w:val="005D71E2"/>
    <w:rsid w:val="005E2196"/>
    <w:rsid w:val="005E30A0"/>
    <w:rsid w:val="005E3405"/>
    <w:rsid w:val="005E3B3A"/>
    <w:rsid w:val="005E4680"/>
    <w:rsid w:val="005E6716"/>
    <w:rsid w:val="005F2801"/>
    <w:rsid w:val="005F5F4D"/>
    <w:rsid w:val="005F7908"/>
    <w:rsid w:val="00601191"/>
    <w:rsid w:val="006022F1"/>
    <w:rsid w:val="006040B9"/>
    <w:rsid w:val="00604465"/>
    <w:rsid w:val="0060554B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0A6A"/>
    <w:rsid w:val="0062185D"/>
    <w:rsid w:val="006233E5"/>
    <w:rsid w:val="006235E2"/>
    <w:rsid w:val="00624FB0"/>
    <w:rsid w:val="00626792"/>
    <w:rsid w:val="006329AE"/>
    <w:rsid w:val="00634E8C"/>
    <w:rsid w:val="00635421"/>
    <w:rsid w:val="00636117"/>
    <w:rsid w:val="00636D07"/>
    <w:rsid w:val="006375CA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48AB"/>
    <w:rsid w:val="006A5F25"/>
    <w:rsid w:val="006A6917"/>
    <w:rsid w:val="006B06BD"/>
    <w:rsid w:val="006B0921"/>
    <w:rsid w:val="006B2B6F"/>
    <w:rsid w:val="006B43B2"/>
    <w:rsid w:val="006B4731"/>
    <w:rsid w:val="006B4FC7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040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5C6F"/>
    <w:rsid w:val="006E64F6"/>
    <w:rsid w:val="006E6A10"/>
    <w:rsid w:val="006F3DD5"/>
    <w:rsid w:val="006F49F8"/>
    <w:rsid w:val="006F4B2C"/>
    <w:rsid w:val="00700070"/>
    <w:rsid w:val="00700AD8"/>
    <w:rsid w:val="00701DE4"/>
    <w:rsid w:val="007052A0"/>
    <w:rsid w:val="00706A76"/>
    <w:rsid w:val="00706DA0"/>
    <w:rsid w:val="00707067"/>
    <w:rsid w:val="00712A9B"/>
    <w:rsid w:val="00714759"/>
    <w:rsid w:val="00715F0D"/>
    <w:rsid w:val="007164D3"/>
    <w:rsid w:val="007168E6"/>
    <w:rsid w:val="00716BA9"/>
    <w:rsid w:val="00717553"/>
    <w:rsid w:val="00722B98"/>
    <w:rsid w:val="0072468A"/>
    <w:rsid w:val="00724724"/>
    <w:rsid w:val="00726A1B"/>
    <w:rsid w:val="00727CD6"/>
    <w:rsid w:val="007314DC"/>
    <w:rsid w:val="00731BAE"/>
    <w:rsid w:val="00731E76"/>
    <w:rsid w:val="00732ABC"/>
    <w:rsid w:val="00733EE9"/>
    <w:rsid w:val="0073415B"/>
    <w:rsid w:val="00734B03"/>
    <w:rsid w:val="00735407"/>
    <w:rsid w:val="00735A6A"/>
    <w:rsid w:val="00736275"/>
    <w:rsid w:val="00736FF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2DF0"/>
    <w:rsid w:val="00773941"/>
    <w:rsid w:val="00773DD7"/>
    <w:rsid w:val="00775AA1"/>
    <w:rsid w:val="00775B6D"/>
    <w:rsid w:val="00775BD8"/>
    <w:rsid w:val="007774C4"/>
    <w:rsid w:val="007800E5"/>
    <w:rsid w:val="007824B6"/>
    <w:rsid w:val="0078329A"/>
    <w:rsid w:val="00783695"/>
    <w:rsid w:val="007850E1"/>
    <w:rsid w:val="00787973"/>
    <w:rsid w:val="0079446E"/>
    <w:rsid w:val="00795E1C"/>
    <w:rsid w:val="00795FB0"/>
    <w:rsid w:val="00797528"/>
    <w:rsid w:val="00797AC9"/>
    <w:rsid w:val="00797FFA"/>
    <w:rsid w:val="007A0A70"/>
    <w:rsid w:val="007A1015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1A7F"/>
    <w:rsid w:val="007C3CF8"/>
    <w:rsid w:val="007C433E"/>
    <w:rsid w:val="007C621F"/>
    <w:rsid w:val="007D2C3A"/>
    <w:rsid w:val="007D2D3E"/>
    <w:rsid w:val="007D3B9B"/>
    <w:rsid w:val="007D3C87"/>
    <w:rsid w:val="007D5917"/>
    <w:rsid w:val="007D6A08"/>
    <w:rsid w:val="007E1B28"/>
    <w:rsid w:val="007E324A"/>
    <w:rsid w:val="007E34B8"/>
    <w:rsid w:val="007E4D25"/>
    <w:rsid w:val="007E57FD"/>
    <w:rsid w:val="007E5FCD"/>
    <w:rsid w:val="007E622C"/>
    <w:rsid w:val="007E7025"/>
    <w:rsid w:val="007F0373"/>
    <w:rsid w:val="007F05EA"/>
    <w:rsid w:val="007F32AF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2A96"/>
    <w:rsid w:val="00823445"/>
    <w:rsid w:val="0082382F"/>
    <w:rsid w:val="00823B07"/>
    <w:rsid w:val="00823E2E"/>
    <w:rsid w:val="00824AF3"/>
    <w:rsid w:val="008255AB"/>
    <w:rsid w:val="008265D4"/>
    <w:rsid w:val="00830DCC"/>
    <w:rsid w:val="00831F7D"/>
    <w:rsid w:val="0083318E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4663D"/>
    <w:rsid w:val="00851036"/>
    <w:rsid w:val="00851449"/>
    <w:rsid w:val="008517BB"/>
    <w:rsid w:val="00853327"/>
    <w:rsid w:val="00855539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4FE8"/>
    <w:rsid w:val="00865C62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87BA2"/>
    <w:rsid w:val="008910D2"/>
    <w:rsid w:val="008924A7"/>
    <w:rsid w:val="008926B0"/>
    <w:rsid w:val="00895541"/>
    <w:rsid w:val="0089562F"/>
    <w:rsid w:val="008A067C"/>
    <w:rsid w:val="008A1FE6"/>
    <w:rsid w:val="008A4017"/>
    <w:rsid w:val="008A4D81"/>
    <w:rsid w:val="008A6320"/>
    <w:rsid w:val="008A7B13"/>
    <w:rsid w:val="008B0867"/>
    <w:rsid w:val="008B1E12"/>
    <w:rsid w:val="008B263A"/>
    <w:rsid w:val="008B5EA9"/>
    <w:rsid w:val="008B696F"/>
    <w:rsid w:val="008B72B4"/>
    <w:rsid w:val="008B7F92"/>
    <w:rsid w:val="008C07B5"/>
    <w:rsid w:val="008C08FD"/>
    <w:rsid w:val="008C0B77"/>
    <w:rsid w:val="008C16EB"/>
    <w:rsid w:val="008C1789"/>
    <w:rsid w:val="008C2CC0"/>
    <w:rsid w:val="008C4E42"/>
    <w:rsid w:val="008C5118"/>
    <w:rsid w:val="008C766D"/>
    <w:rsid w:val="008C7908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E6837"/>
    <w:rsid w:val="008F1C04"/>
    <w:rsid w:val="008F2037"/>
    <w:rsid w:val="008F2C61"/>
    <w:rsid w:val="008F419B"/>
    <w:rsid w:val="008F46E0"/>
    <w:rsid w:val="008F473D"/>
    <w:rsid w:val="008F5695"/>
    <w:rsid w:val="008F6F44"/>
    <w:rsid w:val="009015E9"/>
    <w:rsid w:val="00903038"/>
    <w:rsid w:val="00903061"/>
    <w:rsid w:val="0090449F"/>
    <w:rsid w:val="0090510A"/>
    <w:rsid w:val="00905706"/>
    <w:rsid w:val="00905BEB"/>
    <w:rsid w:val="0090662C"/>
    <w:rsid w:val="0090671C"/>
    <w:rsid w:val="00907B42"/>
    <w:rsid w:val="00910E15"/>
    <w:rsid w:val="00911008"/>
    <w:rsid w:val="009138ED"/>
    <w:rsid w:val="0091454D"/>
    <w:rsid w:val="00920CEC"/>
    <w:rsid w:val="009220E8"/>
    <w:rsid w:val="00922D50"/>
    <w:rsid w:val="009236B8"/>
    <w:rsid w:val="00924B5D"/>
    <w:rsid w:val="009261BF"/>
    <w:rsid w:val="0092672D"/>
    <w:rsid w:val="00926912"/>
    <w:rsid w:val="00926D20"/>
    <w:rsid w:val="009328EB"/>
    <w:rsid w:val="0093351D"/>
    <w:rsid w:val="00933C9A"/>
    <w:rsid w:val="00937947"/>
    <w:rsid w:val="00937F22"/>
    <w:rsid w:val="0094172A"/>
    <w:rsid w:val="009446BE"/>
    <w:rsid w:val="00945179"/>
    <w:rsid w:val="00947B14"/>
    <w:rsid w:val="00950160"/>
    <w:rsid w:val="009502A2"/>
    <w:rsid w:val="00951648"/>
    <w:rsid w:val="009530FB"/>
    <w:rsid w:val="00953764"/>
    <w:rsid w:val="00954C93"/>
    <w:rsid w:val="00955A37"/>
    <w:rsid w:val="0096199B"/>
    <w:rsid w:val="00963BEC"/>
    <w:rsid w:val="00963CB9"/>
    <w:rsid w:val="0096512E"/>
    <w:rsid w:val="00965ABD"/>
    <w:rsid w:val="00971B81"/>
    <w:rsid w:val="009735A7"/>
    <w:rsid w:val="0097535F"/>
    <w:rsid w:val="009759CA"/>
    <w:rsid w:val="00977D19"/>
    <w:rsid w:val="00977FCE"/>
    <w:rsid w:val="00980D47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93C5D"/>
    <w:rsid w:val="009A063D"/>
    <w:rsid w:val="009A0732"/>
    <w:rsid w:val="009A0D60"/>
    <w:rsid w:val="009A1285"/>
    <w:rsid w:val="009A4893"/>
    <w:rsid w:val="009A6322"/>
    <w:rsid w:val="009B184E"/>
    <w:rsid w:val="009B4AC6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1EAA"/>
    <w:rsid w:val="009D242A"/>
    <w:rsid w:val="009D3292"/>
    <w:rsid w:val="009D3A1A"/>
    <w:rsid w:val="009D614C"/>
    <w:rsid w:val="009D68AD"/>
    <w:rsid w:val="009D7109"/>
    <w:rsid w:val="009D7DCC"/>
    <w:rsid w:val="009E039F"/>
    <w:rsid w:val="009E17EF"/>
    <w:rsid w:val="009E2AF1"/>
    <w:rsid w:val="009E2CEA"/>
    <w:rsid w:val="009E314F"/>
    <w:rsid w:val="009E3407"/>
    <w:rsid w:val="009E3F21"/>
    <w:rsid w:val="009E401B"/>
    <w:rsid w:val="009E622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3929"/>
    <w:rsid w:val="00A157D3"/>
    <w:rsid w:val="00A17181"/>
    <w:rsid w:val="00A178CE"/>
    <w:rsid w:val="00A17D6C"/>
    <w:rsid w:val="00A2095F"/>
    <w:rsid w:val="00A22175"/>
    <w:rsid w:val="00A22715"/>
    <w:rsid w:val="00A22D31"/>
    <w:rsid w:val="00A238E4"/>
    <w:rsid w:val="00A23CAA"/>
    <w:rsid w:val="00A250CC"/>
    <w:rsid w:val="00A2667B"/>
    <w:rsid w:val="00A3056A"/>
    <w:rsid w:val="00A367CA"/>
    <w:rsid w:val="00A3702D"/>
    <w:rsid w:val="00A3704C"/>
    <w:rsid w:val="00A37713"/>
    <w:rsid w:val="00A40207"/>
    <w:rsid w:val="00A43877"/>
    <w:rsid w:val="00A43D7D"/>
    <w:rsid w:val="00A4501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497F"/>
    <w:rsid w:val="00A65B0C"/>
    <w:rsid w:val="00A67943"/>
    <w:rsid w:val="00A67B53"/>
    <w:rsid w:val="00A700E5"/>
    <w:rsid w:val="00A70372"/>
    <w:rsid w:val="00A709E8"/>
    <w:rsid w:val="00A710E7"/>
    <w:rsid w:val="00A76C0E"/>
    <w:rsid w:val="00A77CAA"/>
    <w:rsid w:val="00A80C16"/>
    <w:rsid w:val="00A837CD"/>
    <w:rsid w:val="00A841FC"/>
    <w:rsid w:val="00A847EB"/>
    <w:rsid w:val="00A84AB6"/>
    <w:rsid w:val="00A84F32"/>
    <w:rsid w:val="00A856B0"/>
    <w:rsid w:val="00A878D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5AED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097C"/>
    <w:rsid w:val="00AD135F"/>
    <w:rsid w:val="00AD1753"/>
    <w:rsid w:val="00AD2B59"/>
    <w:rsid w:val="00AD362A"/>
    <w:rsid w:val="00AD46B5"/>
    <w:rsid w:val="00AD48D7"/>
    <w:rsid w:val="00AD5C2E"/>
    <w:rsid w:val="00AD6654"/>
    <w:rsid w:val="00AD671C"/>
    <w:rsid w:val="00AD6DC6"/>
    <w:rsid w:val="00AE1533"/>
    <w:rsid w:val="00AE27D3"/>
    <w:rsid w:val="00AE49ED"/>
    <w:rsid w:val="00AE50E4"/>
    <w:rsid w:val="00AE758E"/>
    <w:rsid w:val="00AE7BF2"/>
    <w:rsid w:val="00AF14E2"/>
    <w:rsid w:val="00AF17B4"/>
    <w:rsid w:val="00AF17DF"/>
    <w:rsid w:val="00AF1A81"/>
    <w:rsid w:val="00B029BF"/>
    <w:rsid w:val="00B03344"/>
    <w:rsid w:val="00B0424C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2547A"/>
    <w:rsid w:val="00B304BA"/>
    <w:rsid w:val="00B3077E"/>
    <w:rsid w:val="00B308FC"/>
    <w:rsid w:val="00B3092C"/>
    <w:rsid w:val="00B30D26"/>
    <w:rsid w:val="00B30F5D"/>
    <w:rsid w:val="00B3115B"/>
    <w:rsid w:val="00B34809"/>
    <w:rsid w:val="00B3519A"/>
    <w:rsid w:val="00B374E2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7755B"/>
    <w:rsid w:val="00B77C66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4F61"/>
    <w:rsid w:val="00BB6112"/>
    <w:rsid w:val="00BB75C9"/>
    <w:rsid w:val="00BC0B45"/>
    <w:rsid w:val="00BC2C26"/>
    <w:rsid w:val="00BC372A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D7E2C"/>
    <w:rsid w:val="00BE01C3"/>
    <w:rsid w:val="00BE151C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116F8"/>
    <w:rsid w:val="00C13023"/>
    <w:rsid w:val="00C13217"/>
    <w:rsid w:val="00C14149"/>
    <w:rsid w:val="00C14698"/>
    <w:rsid w:val="00C15D15"/>
    <w:rsid w:val="00C21A46"/>
    <w:rsid w:val="00C21B8B"/>
    <w:rsid w:val="00C230B9"/>
    <w:rsid w:val="00C25784"/>
    <w:rsid w:val="00C259EB"/>
    <w:rsid w:val="00C25CFC"/>
    <w:rsid w:val="00C25EB6"/>
    <w:rsid w:val="00C26B74"/>
    <w:rsid w:val="00C31016"/>
    <w:rsid w:val="00C319BB"/>
    <w:rsid w:val="00C31B19"/>
    <w:rsid w:val="00C32193"/>
    <w:rsid w:val="00C33806"/>
    <w:rsid w:val="00C33FFC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5A1C"/>
    <w:rsid w:val="00C47710"/>
    <w:rsid w:val="00C47CCC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23"/>
    <w:rsid w:val="00C95F4D"/>
    <w:rsid w:val="00C972F6"/>
    <w:rsid w:val="00CA066F"/>
    <w:rsid w:val="00CA12CA"/>
    <w:rsid w:val="00CA314B"/>
    <w:rsid w:val="00CA436C"/>
    <w:rsid w:val="00CA7A42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B6130"/>
    <w:rsid w:val="00CC0E21"/>
    <w:rsid w:val="00CC100F"/>
    <w:rsid w:val="00CC2560"/>
    <w:rsid w:val="00CC4915"/>
    <w:rsid w:val="00CC4D04"/>
    <w:rsid w:val="00CC742C"/>
    <w:rsid w:val="00CD1FA3"/>
    <w:rsid w:val="00CD2033"/>
    <w:rsid w:val="00CD22B7"/>
    <w:rsid w:val="00CD2300"/>
    <w:rsid w:val="00CD2B11"/>
    <w:rsid w:val="00CD6339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0472D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2C49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157B"/>
    <w:rsid w:val="00D633D7"/>
    <w:rsid w:val="00D64708"/>
    <w:rsid w:val="00D65EA4"/>
    <w:rsid w:val="00D66F86"/>
    <w:rsid w:val="00D70242"/>
    <w:rsid w:val="00D70270"/>
    <w:rsid w:val="00D70CF6"/>
    <w:rsid w:val="00D71A99"/>
    <w:rsid w:val="00D723A5"/>
    <w:rsid w:val="00D7252B"/>
    <w:rsid w:val="00D72601"/>
    <w:rsid w:val="00D744BA"/>
    <w:rsid w:val="00D75EE1"/>
    <w:rsid w:val="00D76265"/>
    <w:rsid w:val="00D77A4F"/>
    <w:rsid w:val="00D80062"/>
    <w:rsid w:val="00D80555"/>
    <w:rsid w:val="00D80619"/>
    <w:rsid w:val="00D81C9D"/>
    <w:rsid w:val="00D83179"/>
    <w:rsid w:val="00D84293"/>
    <w:rsid w:val="00D8495D"/>
    <w:rsid w:val="00D85E3B"/>
    <w:rsid w:val="00D85FE3"/>
    <w:rsid w:val="00D91D48"/>
    <w:rsid w:val="00D931A5"/>
    <w:rsid w:val="00D93C1B"/>
    <w:rsid w:val="00D94345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457"/>
    <w:rsid w:val="00DB6F1D"/>
    <w:rsid w:val="00DC1196"/>
    <w:rsid w:val="00DC1C4D"/>
    <w:rsid w:val="00DC2420"/>
    <w:rsid w:val="00DC39EE"/>
    <w:rsid w:val="00DC3D32"/>
    <w:rsid w:val="00DC4E63"/>
    <w:rsid w:val="00DC5218"/>
    <w:rsid w:val="00DC7879"/>
    <w:rsid w:val="00DD024E"/>
    <w:rsid w:val="00DD18F9"/>
    <w:rsid w:val="00DD2F6F"/>
    <w:rsid w:val="00DD4430"/>
    <w:rsid w:val="00DD49AB"/>
    <w:rsid w:val="00DD56DA"/>
    <w:rsid w:val="00DD57F1"/>
    <w:rsid w:val="00DD7450"/>
    <w:rsid w:val="00DD7646"/>
    <w:rsid w:val="00DD76EE"/>
    <w:rsid w:val="00DD7E0A"/>
    <w:rsid w:val="00DE08BC"/>
    <w:rsid w:val="00DE184B"/>
    <w:rsid w:val="00DE347D"/>
    <w:rsid w:val="00DE3A0B"/>
    <w:rsid w:val="00DE5505"/>
    <w:rsid w:val="00DE5C51"/>
    <w:rsid w:val="00DE60F2"/>
    <w:rsid w:val="00DF0326"/>
    <w:rsid w:val="00DF0443"/>
    <w:rsid w:val="00DF07F0"/>
    <w:rsid w:val="00DF0B2B"/>
    <w:rsid w:val="00DF0C8C"/>
    <w:rsid w:val="00DF1341"/>
    <w:rsid w:val="00DF3619"/>
    <w:rsid w:val="00DF499F"/>
    <w:rsid w:val="00DF5258"/>
    <w:rsid w:val="00DF7ADC"/>
    <w:rsid w:val="00E004DD"/>
    <w:rsid w:val="00E0064E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5E45"/>
    <w:rsid w:val="00E167DB"/>
    <w:rsid w:val="00E2020B"/>
    <w:rsid w:val="00E21432"/>
    <w:rsid w:val="00E23672"/>
    <w:rsid w:val="00E24A2E"/>
    <w:rsid w:val="00E27E3F"/>
    <w:rsid w:val="00E314BA"/>
    <w:rsid w:val="00E406EF"/>
    <w:rsid w:val="00E41547"/>
    <w:rsid w:val="00E4499A"/>
    <w:rsid w:val="00E529B2"/>
    <w:rsid w:val="00E53E9E"/>
    <w:rsid w:val="00E54B46"/>
    <w:rsid w:val="00E6172E"/>
    <w:rsid w:val="00E6323F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2D3F"/>
    <w:rsid w:val="00E87187"/>
    <w:rsid w:val="00E9172F"/>
    <w:rsid w:val="00E91ADF"/>
    <w:rsid w:val="00E91E65"/>
    <w:rsid w:val="00E937F0"/>
    <w:rsid w:val="00E939B5"/>
    <w:rsid w:val="00E9493C"/>
    <w:rsid w:val="00E957B9"/>
    <w:rsid w:val="00E95838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5FA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0FAE"/>
    <w:rsid w:val="00ED2E13"/>
    <w:rsid w:val="00ED2EDB"/>
    <w:rsid w:val="00ED5A6C"/>
    <w:rsid w:val="00ED7754"/>
    <w:rsid w:val="00ED7E8D"/>
    <w:rsid w:val="00EE11BE"/>
    <w:rsid w:val="00EE1321"/>
    <w:rsid w:val="00EE2432"/>
    <w:rsid w:val="00EE249D"/>
    <w:rsid w:val="00EE3BC9"/>
    <w:rsid w:val="00EE4D4A"/>
    <w:rsid w:val="00EE5DA2"/>
    <w:rsid w:val="00EE7741"/>
    <w:rsid w:val="00EF176B"/>
    <w:rsid w:val="00EF1A0B"/>
    <w:rsid w:val="00EF1AED"/>
    <w:rsid w:val="00EF1D60"/>
    <w:rsid w:val="00EF4373"/>
    <w:rsid w:val="00EF60DC"/>
    <w:rsid w:val="00EF7625"/>
    <w:rsid w:val="00F013AF"/>
    <w:rsid w:val="00F01D50"/>
    <w:rsid w:val="00F02490"/>
    <w:rsid w:val="00F03112"/>
    <w:rsid w:val="00F0777B"/>
    <w:rsid w:val="00F07F0D"/>
    <w:rsid w:val="00F10428"/>
    <w:rsid w:val="00F10BE6"/>
    <w:rsid w:val="00F115CF"/>
    <w:rsid w:val="00F14796"/>
    <w:rsid w:val="00F15D0C"/>
    <w:rsid w:val="00F17103"/>
    <w:rsid w:val="00F215AB"/>
    <w:rsid w:val="00F23479"/>
    <w:rsid w:val="00F259B2"/>
    <w:rsid w:val="00F25AFD"/>
    <w:rsid w:val="00F266A8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470F0"/>
    <w:rsid w:val="00F5056A"/>
    <w:rsid w:val="00F50BA7"/>
    <w:rsid w:val="00F51204"/>
    <w:rsid w:val="00F538BC"/>
    <w:rsid w:val="00F53DFC"/>
    <w:rsid w:val="00F54A27"/>
    <w:rsid w:val="00F57A0F"/>
    <w:rsid w:val="00F60DB3"/>
    <w:rsid w:val="00F63E3C"/>
    <w:rsid w:val="00F66FF4"/>
    <w:rsid w:val="00F71A5D"/>
    <w:rsid w:val="00F757A2"/>
    <w:rsid w:val="00F776BC"/>
    <w:rsid w:val="00F80F84"/>
    <w:rsid w:val="00F82C00"/>
    <w:rsid w:val="00F82E21"/>
    <w:rsid w:val="00F84AFC"/>
    <w:rsid w:val="00F86612"/>
    <w:rsid w:val="00F93C91"/>
    <w:rsid w:val="00F93ED2"/>
    <w:rsid w:val="00F94953"/>
    <w:rsid w:val="00F9679D"/>
    <w:rsid w:val="00F97AE5"/>
    <w:rsid w:val="00FA071A"/>
    <w:rsid w:val="00FA0FC0"/>
    <w:rsid w:val="00FA41F2"/>
    <w:rsid w:val="00FA5678"/>
    <w:rsid w:val="00FA6548"/>
    <w:rsid w:val="00FA7720"/>
    <w:rsid w:val="00FA7CF2"/>
    <w:rsid w:val="00FA7D75"/>
    <w:rsid w:val="00FB1B37"/>
    <w:rsid w:val="00FB24D1"/>
    <w:rsid w:val="00FB3E4A"/>
    <w:rsid w:val="00FB5B36"/>
    <w:rsid w:val="00FB7B24"/>
    <w:rsid w:val="00FC22CB"/>
    <w:rsid w:val="00FC349E"/>
    <w:rsid w:val="00FC3AB7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B17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67FF0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3F11EA"/>
    <w:rsid w:val="004313CD"/>
    <w:rsid w:val="00434EBF"/>
    <w:rsid w:val="00444D42"/>
    <w:rsid w:val="004B4254"/>
    <w:rsid w:val="004E060B"/>
    <w:rsid w:val="005D40FC"/>
    <w:rsid w:val="005E47E1"/>
    <w:rsid w:val="00725222"/>
    <w:rsid w:val="00897911"/>
    <w:rsid w:val="0092303B"/>
    <w:rsid w:val="00945693"/>
    <w:rsid w:val="00AF59EE"/>
    <w:rsid w:val="00B83A80"/>
    <w:rsid w:val="00D9565F"/>
    <w:rsid w:val="00DF2DE5"/>
    <w:rsid w:val="00E72623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C1AD399A-CB30-40A3-84AE-74DD9A2F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21</Pages>
  <Words>3803</Words>
  <Characters>23961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1605</cp:revision>
  <cp:lastPrinted>2018-04-03T21:33:00Z</cp:lastPrinted>
  <dcterms:created xsi:type="dcterms:W3CDTF">2017-12-24T01:25:00Z</dcterms:created>
  <dcterms:modified xsi:type="dcterms:W3CDTF">2018-05-19T18:33:00Z</dcterms:modified>
</cp:coreProperties>
</file>